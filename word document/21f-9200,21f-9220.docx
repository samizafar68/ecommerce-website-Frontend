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60599578" w:displacedByCustomXml="next"/>
    <w:bookmarkStart w:id="1" w:name="_Toc60334742" w:displacedByCustomXml="next"/>
    <w:sdt>
      <w:sdtPr>
        <w:rPr>
          <w:b w:val="0"/>
          <w:bCs w:val="0"/>
          <w:i w:val="0"/>
          <w:iCs w:val="0"/>
        </w:rPr>
        <w:id w:val="-1300768539"/>
        <w:docPartObj>
          <w:docPartGallery w:val="Cover Pages"/>
          <w:docPartUnique/>
        </w:docPartObj>
      </w:sdtPr>
      <w:sdtEndPr/>
      <w:sdtContent>
        <w:p w14:paraId="125B175A" w14:textId="33463936" w:rsidR="00360878" w:rsidRDefault="00FC6CBF" w:rsidP="00360878">
          <w:pPr>
            <w:pStyle w:val="NoSpacing"/>
            <w:ind w:left="0" w:firstLine="0"/>
          </w:pPr>
          <w:r>
            <w:rPr>
              <w:noProof/>
            </w:rPr>
            <mc:AlternateContent>
              <mc:Choice Requires="wpg">
                <w:drawing>
                  <wp:anchor distT="0" distB="0" distL="114300" distR="114300" simplePos="0" relativeHeight="251673600" behindDoc="1" locked="0" layoutInCell="1" allowOverlap="1" wp14:anchorId="65A1AB18" wp14:editId="062DA39F">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44" name="Group 14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45" name="Rectangle 14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01-03T00:00:00Z">
                                      <w:dateFormat w:val="M/d/yyyy"/>
                                      <w:lid w:val="en-US"/>
                                      <w:storeMappedDataAs w:val="dateTime"/>
                                      <w:calendar w:val="gregorian"/>
                                    </w:date>
                                  </w:sdtPr>
                                  <w:sdtEndPr/>
                                  <w:sdtContent>
                                    <w:p w14:paraId="430C062A" w14:textId="27644B42" w:rsidR="00E01605" w:rsidRDefault="00533EE1" w:rsidP="00533EE1">
                                      <w:pPr>
                                        <w:pStyle w:val="NoSpacing"/>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47" name="Group 147"/>
                            <wpg:cNvGrpSpPr/>
                            <wpg:grpSpPr>
                              <a:xfrm>
                                <a:off x="76200" y="4210050"/>
                                <a:ext cx="2057400" cy="4910328"/>
                                <a:chOff x="80645" y="4211812"/>
                                <a:chExt cx="1306273" cy="3121026"/>
                              </a:xfrm>
                            </wpg:grpSpPr>
                            <wpg:grpSp>
                              <wpg:cNvPr id="148" name="Group 148"/>
                              <wpg:cNvGrpSpPr>
                                <a:grpSpLocks noChangeAspect="1"/>
                              </wpg:cNvGrpSpPr>
                              <wpg:grpSpPr>
                                <a:xfrm>
                                  <a:off x="141062" y="4211812"/>
                                  <a:ext cx="1047750" cy="3121026"/>
                                  <a:chOff x="141062" y="4211812"/>
                                  <a:chExt cx="1047750" cy="3121026"/>
                                </a:xfrm>
                              </wpg:grpSpPr>
                              <wps:wsp>
                                <wps:cNvPr id="15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5"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6"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7"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9"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4"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5"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7"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8"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9" name="Group 39"/>
                              <wpg:cNvGrpSpPr>
                                <a:grpSpLocks noChangeAspect="1"/>
                              </wpg:cNvGrpSpPr>
                              <wpg:grpSpPr>
                                <a:xfrm>
                                  <a:off x="80645" y="4826972"/>
                                  <a:ext cx="1306273" cy="2505863"/>
                                  <a:chOff x="80645" y="4649964"/>
                                  <a:chExt cx="874712" cy="1677988"/>
                                </a:xfrm>
                              </wpg:grpSpPr>
                              <wps:wsp>
                                <wps:cNvPr id="40"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6"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8"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9"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0"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5A1AB18" id="Group 144" o:spid="_x0000_s1026" style="position:absolute;margin-left:0;margin-top:0;width:172.8pt;height:718.55pt;z-index:-25164288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">
                    <v:rect id="Rectangle 145"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LKcIA&#10;AADcAAAADwAAAGRycy9kb3ducmV2LnhtbERP32vCMBB+F/Y/hBP2ZlNlk1qNUgRhsifdGOztaG5t&#10;WXPpkszG/94MBr7dx/fzNrtoenEh5zvLCuZZDoK4trrjRsH722FWgPABWWNvmRRcycNu+zDZYKnt&#10;yCe6nEMjUgj7EhW0IQyllL5uyaDP7ECcuC/rDIYEXSO1wzGFm14u8nwpDXacGlocaN9S/X3+NQr2&#10;x/Gj6ovjZ1OYVfUa5clVP1Gpx2ms1iACxXAX/7tfdJr/9Ax/z6QL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5gspwgAAANwAAAAPAAAAAAAAAAAAAAAAAJgCAABkcnMvZG93&#10;bnJldi54bWxQSwUGAAAAAAQABAD1AAAAhwMAAAAA&#10;" fillcolor="#5e5e5e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fdsIA&#10;AADcAAAADwAAAGRycy9kb3ducmV2LnhtbERPS2sCMRC+F/wPYYTealaRRbZGqaKtpScfFY/DZrpZ&#10;3EyWJOr23zcFwdt8fM+ZzjvbiCv5UDtWMBxkIIhLp2uuFBz265cJiBCRNTaOScEvBZjPek9TLLS7&#10;8Zauu1iJFMKhQAUmxraQMpSGLIaBa4kT9+O8xZigr6T2eEvhtpGjLMulxZpTg8GWlobK8+5iFXxd&#10;KnPcU/7tTh/vchH9eDX63Cj13O/eXkFE6uJDfHdvdJo/zuH/mXS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qZ92wgAAANwAAAAPAAAAAAAAAAAAAAAAAJgCAABkcnMvZG93&#10;bnJldi54bWxQSwUGAAAAAAQABAD1AAAAhwMAAAAA&#10;" adj="18883" fillcolor="#123869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01-03T00:00:00Z">
                                <w:dateFormat w:val="M/d/yyyy"/>
                                <w:lid w:val="en-US"/>
                                <w:storeMappedDataAs w:val="dateTime"/>
                                <w:calendar w:val="gregorian"/>
                              </w:date>
                            </w:sdtPr>
                            <w:sdtEndPr/>
                            <w:sdtContent>
                              <w:p w14:paraId="430C062A" w14:textId="27644B42" w:rsidR="00E01605" w:rsidRDefault="00533EE1" w:rsidP="00533EE1">
                                <w:pPr>
                                  <w:pStyle w:val="NoSpacing"/>
                                  <w:rPr>
                                    <w:color w:val="FFFFFF" w:themeColor="background1"/>
                                    <w:sz w:val="28"/>
                                    <w:szCs w:val="28"/>
                                  </w:rPr>
                                </w:pPr>
                                <w:r>
                                  <w:rPr>
                                    <w:color w:val="FFFFFF" w:themeColor="background1"/>
                                    <w:sz w:val="28"/>
                                    <w:szCs w:val="28"/>
                                  </w:rPr>
                                  <w:t xml:space="preserve">     </w:t>
                                </w:r>
                              </w:p>
                            </w:sdtContent>
                          </w:sdt>
                        </w:txbxContent>
                      </v:textbox>
                    </v:shape>
                    <v:group id="Group 147"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group id="Group 148"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rK+MEA&#10;AADcAAAADwAAAGRycy9kb3ducmV2LnhtbERPS4vCMBC+C/6HMIIX0VRhF6lNRUSpe1wf96EZ22oz&#10;KU2s1V+/WVjY23x8z0nWvalFR62rLCuYzyIQxLnVFRcKzqf9dAnCeWSNtWVS8CIH63Q4SDDW9snf&#10;1B19IUIIuxgVlN43sZQuL8mgm9mGOHBX2xr0AbaF1C0+Q7ip5SKKPqXBikNDiQ1tS8rvx4dRoN+n&#10;zHYmK7aTy9fuusmWh+zmlBqP+s0KhKfe/4v/3Acd5n8s4PeZcIF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KyvjBAAAA3AAAAA8AAAAAAAAAAAAAAAAAmAIAAGRycy9kb3du&#10;cmV2LnhtbFBLBQYAAAAABAAEAPUAAACGAwAAAAA=&#10;" path="m,l39,152,84,304r38,113l122,440,76,306,39,180,6,53,,xe" fillcolor="#5e5e5e [3215]" strokecolor="#5e5e5e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DJl8IA&#10;AADcAAAADwAAAGRycy9kb3ducmV2LnhtbERPS2rDMBDdB3IHMYHuYjkFh+JGNm4gJZsumuYAU2ti&#10;ubFGRlJi9/ZVodDdPN53dvVsB3EnH3rHCjZZDoK4dbrnTsH547B+AhEissbBMSn4pgB1tVzssNRu&#10;4ne6n2InUgiHEhWYGMdSytAashgyNxIn7uK8xZig76T2OKVwO8jHPN9Kiz2nBoMj7Q2119PNKrjp&#10;7f61KObr1+fkGn95e2mOzij1sJqbZxCR5vgv/nMfdZpfFPD7TLpAV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8MmXwgAAANwAAAAPAAAAAAAAAAAAAAAAAJgCAABkcnMvZG93&#10;bnJldi54bWxQSwUGAAAAAAQABAD1AAAAhwMAAAAA&#10;" path="m,l8,19,37,93r30,74l116,269r-8,l60,169,30,98,1,25,,xe" fillcolor="#5e5e5e [3215]" strokecolor="#5e5e5e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IgcMA&#10;AADcAAAADwAAAGRycy9kb3ducmV2LnhtbERP32vCMBB+H+x/CDfY20x1W5FqFBEGdgyGOgTfjuZs&#10;q82lJNG2//0yEPZ2H9/Pmy9704gbOV9bVjAeJSCIC6trLhX87D9epiB8QNbYWCYFA3lYLh4f5php&#10;2/GWbrtQihjCPkMFVQhtJqUvKjLoR7YljtzJOoMhQldK7bCL4aaRkyRJpcGaY0OFLa0rKi67q1Hw&#10;/TacMb+a7eR1n+QOv9rN5+Go1PNTv5qBCNSHf/HdvdFx/nsKf8/EC+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SIgcMAAADcAAAADwAAAAAAAAAAAAAAAACYAgAAZHJzL2Rv&#10;d25yZXYueG1sUEsFBgAAAAAEAAQA9QAAAIgDAAAAAA==&#10;" path="m,l,,1,79r2,80l12,317,23,476,39,634,58,792,83,948r24,138l135,1223r5,49l138,1262,105,1106,77,949,53,792,35,634,20,476,9,317,2,159,,79,,xe" fillcolor="#5e5e5e [3215]" strokecolor="#5e5e5e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SPsQA&#10;AADcAAAADwAAAGRycy9kb3ducmV2LnhtbESPT4vCMBDF74LfIYzgTdMK6lJNiywsevCy/mGvQzO2&#10;xWbSbbLa+uk3guBthvfmvd+ss87U4katqywriKcRCOLc6ooLBafj1+QDhPPIGmvLpKAnB1k6HKwx&#10;0fbO33Q7+EKEEHYJKii9bxIpXV6SQTe1DXHQLrY16MPaFlK3eA/hppazKFpIgxWHhhIb+iwpvx7+&#10;jIKf4hE1s18fx9tzH8Aeld7te6XGo26zAuGp82/z63qnA/58Cc9nwgQ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6kj7EAAAA3AAAAA8AAAAAAAAAAAAAAAAAmAIAAGRycy9k&#10;b3ducmV2LnhtbFBLBQYAAAAABAAEAPUAAACJAwAAAAA=&#10;" path="m45,r,l35,66r-9,67l14,267,6,401,3,534,6,669r8,134l18,854r,-3l9,814,8,803,1,669,,534,3,401,12,267,25,132,34,66,45,xe" fillcolor="#5e5e5e [3215]" strokecolor="#5e5e5e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715sQA&#10;AADcAAAADwAAAGRycy9kb3ducmV2LnhtbESPT2sCQQzF74LfYYjQm84qaNuto4hgKe2payl4izvZ&#10;P3Qns8xMdfvtm4PgLeG9vPfLeju4Tl0oxNazgfksA0VcettybeDreJg+gYoJ2WLnmQz8UYTtZjxa&#10;Y279lT/pUqRaSQjHHA00KfW51rFsyGGc+Z5YtMoHh0nWUGsb8CrhrtOLLFtphy1LQ4M97Rsqf4pf&#10;Z8BrChV9P7bPi3e3+kin12p5dsY8TIbdC6hEQ7qbb9dvVvCXQivPyAR6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u9ebEAAAA3AAAAA8AAAAAAAAAAAAAAAAAmAIAAGRycy9k&#10;b3ducmV2LnhtbFBLBQYAAAAABAAEAPUAAACJAwAAAAA=&#10;" path="m,l10,44r11,82l34,207r19,86l75,380r25,86l120,521r21,55l152,618r2,11l140,595,115,532,93,468,67,383,47,295,28,207,12,104,,xe" fillcolor="#5e5e5e [3215]" strokecolor="#5e5e5e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ky8AA&#10;AADcAAAADwAAAGRycy9kb3ducmV2LnhtbERPTWsCMRC9F/wPYYTealapRVejqCDUY9X2PG7GTdjN&#10;ZElS3f77Rij0No/3Oct171pxoxCtZwXjUQGCuPLacq3gfNq/zEDEhKyx9UwKfijCejV4WmKp/Z0/&#10;6HZMtcghHEtUYFLqSiljZchhHPmOOHNXHxymDEMtdcB7DnetnBTFm3RoOTcY7GhnqGqO305BMGnb&#10;nKdh+9rsvg77i7WXT2+Veh72mwWIRH36F/+533WeP53D45l8gV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Gzky8AAAADcAAAADwAAAAAAAAAAAAAAAACYAgAAZHJzL2Rvd25y&#10;ZXYueG1sUEsFBgAAAAAEAAQA9QAAAIUDAAAAAA==&#10;" path="m,l33,69r-9,l12,35,,xe" fillcolor="#5e5e5e [3215]" strokecolor="#5e5e5e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5myMIA&#10;AADbAAAADwAAAGRycy9kb3ducmV2LnhtbESPwWrDMBBE74X+g9hCLyGRm0AIjuXQFhrnVmrnAxZr&#10;Y5tIKyOpjvP3VaHQ4zAzb5jiMFsjJvJhcKzgZZWBIG6dHrhTcG4+ljsQISJrNI5JwZ0CHMrHhwJz&#10;7W78RVMdO5EgHHJU0Mc45lKGtieLYeVG4uRdnLcYk/Sd1B5vCW6NXGfZVlocOC30ONJ7T+21/rYK&#10;TL1wx2ak7nM6Vc7c36oL+Uqp56f5dQ8i0hz/w3/tk1aw2cDvl/Q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bIwgAAANsAAAAPAAAAAAAAAAAAAAAAAJgCAABkcnMvZG93&#10;bnJldi54bWxQSwUGAAAAAAQABAD1AAAAhwMAAAAA&#10;" path="m,l9,37r,3l15,93,5,49,,xe" fillcolor="#5e5e5e [3215]" strokecolor="#5e5e5e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a28MA&#10;AADbAAAADwAAAGRycy9kb3ducmV2LnhtbESPT0sDMRTE70K/Q3gFbzZb/xRZm5aqCJ4UqyDeHpvX&#10;ZHXzEpK42X57Iwgeh5n5DbPeTm4QI8XUe1awXDQgiDuvezYK3l4fzq5BpIyscfBMCo6UYLuZnayx&#10;1b7wC437bESFcGpRgc05tFKmzpLDtPCBuHoHHx3mKqOROmKpcDfI86ZZSYc91wWLge4sdV/7b6fg&#10;fWVKuCr24zOU26N5vj88RTsqdTqfdjcgMk35P/zXftQKLi7h90v9A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a28MAAADbAAAADwAAAAAAAAAAAAAAAACYAgAAZHJzL2Rv&#10;d25yZXYueG1sUEsFBgAAAAAEAAQA9QAAAIgDAAAAAA==&#10;" path="m394,r,l356,38,319,77r-35,40l249,160r-42,58l168,276r-37,63l98,402,69,467,45,535,26,604,14,673,7,746,6,766,,749r1,-5l7,673,21,603,40,533,65,466,94,400r33,-64l164,275r40,-60l248,158r34,-42l318,76,354,37,394,xe" fillcolor="#5e5e5e [3215]" strokecolor="#5e5e5e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oOMcA&#10;AADbAAAADwAAAGRycy9kb3ducmV2LnhtbESPQUvDQBSE74L/YXmCFzEbI4rEbItUjGIR0rQI3p7Z&#10;ZxKafRuya5r4611B6HGYmW+YbDmZTow0uNaygqsoBkFcWd1yrWC3fbq8A+E8ssbOMimYycFycXqS&#10;YartgTc0lr4WAcIuRQWN930qpasaMugi2xMH78sOBn2QQy31gIcAN51M4vhWGmw5LDTY06qhal9+&#10;GwVvr/6DL4riM/l5zh/z+T1ZF3Oi1PnZ9HAPwtPkj+H/9otWcH0D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s6DjHAAAA2wAAAA8AAAAAAAAAAAAAAAAAmAIAAGRy&#10;cy9kb3ducmV2LnhtbFBLBQYAAAAABAAEAPUAAACMAwAAAAA=&#10;" path="m,l6,16r1,3l11,80r9,52l33,185r3,9l21,161,15,145,5,81,1,41,,xe" fillcolor="#5e5e5e [3215]" strokecolor="#5e5e5e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qEMUA&#10;AADbAAAADwAAAGRycy9kb3ducmV2LnhtbESPQWvCQBSE74X+h+UJvdWNtojEbMQWauupmHqIt0f2&#10;mQ1m38bsVuO/dwtCj8PMfMNky8G24ky9bxwrmIwTEMSV0w3XCnY/H89zED4ga2wdk4IreVjmjw8Z&#10;ptpdeEvnItQiQtinqMCE0KVS+sqQRT92HXH0Dq63GKLsa6l7vES4beU0SWbSYsNxwWBH74aqY/Fr&#10;FZxW643+3L/uv4v5tnwzp3I93ZRKPY2G1QJEoCH8h+/tL63gZQZ/X+IPk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aoQxQAAANsAAAAPAAAAAAAAAAAAAAAAAJgCAABkcnMv&#10;ZG93bnJldi54bWxQSwUGAAAAAAQABAD1AAAAigMAAAAA&#10;" path="m,l31,65r-8,l,xe" fillcolor="#5e5e5e [3215]" strokecolor="#5e5e5e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cDWsQA&#10;AADbAAAADwAAAGRycy9kb3ducmV2LnhtbESPQWsCMRSE70L/Q3gFbzXbClpXo1RB8CTUtYK3x+a5&#10;u7p52SZRV399UxA8DjPzDTOZtaYWF3K+sqzgvZeAIM6trrhQsM2Wb58gfEDWWFsmBTfyMJu+dCaY&#10;anvlb7psQiEihH2KCsoQmlRKn5dk0PdsQxy9g3UGQ5SukNrhNcJNLT+SZCANVhwXSmxoUVJ+2pyN&#10;guPqzvv1cL78bUZczYtj9rNzmVLd1/ZrDCJQG57hR3ulFfSH8P8l/gA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HA1rEAAAA2wAAAA8AAAAAAAAAAAAAAAAAmAIAAGRycy9k&#10;b3ducmV2LnhtbFBLBQYAAAAABAAEAPUAAACJAwAAAAA=&#10;" path="m,l6,17,7,42,6,39,,23,,xe" fillcolor="#5e5e5e [3215]" strokecolor="#5e5e5e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HU3sEA&#10;AADbAAAADwAAAGRycy9kb3ducmV2LnhtbERPy4rCMBTdC/5DuII7TVUYpGMUFUQRhPGxmd2lubad&#10;aW5qEm316yeLAZeH854tWlOJBzlfWlYwGiYgiDOrS84VXM6bwRSED8gaK8uk4EkeFvNuZ4aptg0f&#10;6XEKuYgh7FNUUIRQp1L6rCCDfmhr4shdrTMYInS51A6bGG4qOU6SD2mw5NhQYE3rgrLf090osE12&#10;X7nvCm/LH7N9XQ/NeP/6Uqrfa5efIAK14S3+d++0gkkcG7/EH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R1N7BAAAA2wAAAA8AAAAAAAAAAAAAAAAAmAIAAGRycy9kb3du&#10;cmV2LnhtbFBLBQYAAAAABAAEAPUAAACGAwAAAAA=&#10;" path="m,l6,16,21,49,33,84r12,34l44,118,13,53,11,42,,xe" fillcolor="#5e5e5e [3215]" strokecolor="#5e5e5e [3215]" strokeweight="0">
                          <v:path arrowok="t" o:connecttype="custom" o:connectlocs="0,0;9525,25400;33338,77788;52388,133350;71438,187325;69850,187325;20638,84138;17463,66675;0,0" o:connectangles="0,0,0,0,0,0,0,0,0"/>
                        </v:shape>
                      </v:group>
                      <v:group id="Group 39"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BKcMA&#10;AADbAAAADwAAAGRycy9kb3ducmV2LnhtbERPy2rCQBTdC/2H4Rbc6aRSRFJHKQVtF76aVnB5ydwm&#10;aTN30sxER7/eWQguD+c9nQdTiyO1rrKs4GmYgCDOra64UPD9tRhMQDiPrLG2TArO5GA+e+hNMdX2&#10;xJ90zHwhYgi7FBWU3jeplC4vyaAb2oY4cj+2NegjbAupWzzFcFPLUZKMpcGKY0OJDb2VlP9lnVGw&#10;WV8O2/ddt/hdBfPf7Tdhud4GpfqP4fUFhKfg7+Kb+0MreI7r45f4A+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eBKcMAAADbAAAADwAAAAAAAAAAAAAAAACYAgAAZHJzL2Rv&#10;d25yZXYueG1sUEsFBgAAAAAEAAQA9QAAAIgDAAAAAA==&#10;" path="m,l41,155,86,309r39,116l125,450,79,311,41,183,7,54,,xe" fillcolor="#5e5e5e [3215]" strokecolor="#5e5e5e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daT8MA&#10;AADbAAAADwAAAGRycy9kb3ducmV2LnhtbESP3YrCMBSE7wXfIRzBG9G0sitSG0X8YfdqZbs+wKE5&#10;/cHmpDRR69ubBcHLYWa+YdJNbxpxo87VlhXEswgEcW51zaWC899xugThPLLGxjIpeJCDzXo4SDHR&#10;9s6/dMt8KQKEXYIKKu/bREqXV2TQzWxLHLzCdgZ9kF0pdYf3ADeNnEfRQhqsOSxU2NKuovySXY2C&#10;7Iev7eGTz6f9adKbr0Vsil2s1HjUb1cgPPX+HX61v7WCjxj+v4Qf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daT8MAAADbAAAADwAAAAAAAAAAAAAAAACYAgAAZHJzL2Rv&#10;d25yZXYueG1sUEsFBgAAAAAEAAQA9QAAAIgDAAAAAA==&#10;" path="m,l8,20,37,96r32,74l118,275r-9,l61,174,30,100,,26,,xe" fillcolor="#5e5e5e [3215]" strokecolor="#5e5e5e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smLsUA&#10;AADbAAAADwAAAGRycy9kb3ducmV2LnhtbESPzWsCMRTE70L/h/AKvWm2KiJbo4hg7WmpH4ceXzdv&#10;P3DzEjbR3frXN4LgcZiZ3zCLVW8acaXW15YVvI8SEMS51TWXCk7H7XAOwgdkjY1lUvBHHlbLl8EC&#10;U2073tP1EEoRIexTVFCF4FIpfV6RQT+yjjh6hW0NhijbUuoWuwg3jRwnyUwarDkuVOhoU1F+PlyM&#10;guLz+2x2P8Vt/nvpdpN1lrmJy5R6e+3XHyAC9eEZfrS/tILpGO5f4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yYuxQAAANsAAAAPAAAAAAAAAAAAAAAAAJgCAABkcnMv&#10;ZG93bnJldi54bWxQSwUGAAAAAAQABAD1AAAAigMAAAAA&#10;" path="m,l16,72r4,49l18,112,,31,,xe" fillcolor="#5e5e5e [3215]" strokecolor="#5e5e5e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QYsMA&#10;AADbAAAADwAAAGRycy9kb3ducmV2LnhtbESPzWrDMBCE74W+g9hCbo2UxLjBjRJCICUUemja3Bdr&#10;Y5lYK2Op/nn7qFDocZiZb5jNbnSN6KkLtWcNi7kCQVx6U3Ol4fvr+LwGESKywcYzaZgowG77+LDB&#10;wviBP6k/x0okCIcCNdgY20LKUFpyGOa+JU7e1XcOY5JdJU2HQ4K7Ri6VyqXDmtOCxZYOlsrb+cdp&#10;4PdlsDwEZfKPdTa9vF3U4njRevY07l9BRBrjf/ivfTIashX8fkk/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QYsMAAADbAAAADwAAAAAAAAAAAAAAAACYAgAAZHJzL2Rv&#10;d25yZXYueG1sUEsFBgAAAAAEAAQA9QAAAIgDAAAAAA==&#10;" path="m,l11,46r11,83l36,211r19,90l76,389r27,87l123,533r21,55l155,632r3,11l142,608,118,544,95,478,69,391,47,302,29,212,13,107,,xe" fillcolor="#5e5e5e [3215]" strokecolor="#5e5e5e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15v8MA&#10;AADbAAAADwAAAGRycy9kb3ducmV2LnhtbESPS6vCMBSE94L/IRzh7jRVRKQaxQeCuPFxFXR3aI5t&#10;sTkpTa6t/94Iwl0OM/MNM503phBPqlxuWUG/F4EgTqzOOVVw/t10xyCcR9ZYWCYFL3Iwn7VbU4y1&#10;rflIz5NPRYCwi1FB5n0ZS+mSjAy6ni2Jg3e3lUEfZJVKXWEd4KaQgygaSYM5h4UMS1pllDxOf0ZB&#10;eViu69XN7fLLYNz412W7v6VXpX46zWICwlPj/8Pf9lYrGA7h8yX8AD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15v8MAAADbAAAADwAAAAAAAAAAAAAAAACYAgAAZHJzL2Rv&#10;d25yZXYueG1sUEsFBgAAAAAEAAQA9QAAAIgDAAAAAA==&#10;" path="m,l33,71r-9,l11,36,,xe" fillcolor="#5e5e5e [3215]" strokecolor="#5e5e5e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dZpMUA&#10;AADbAAAADwAAAGRycy9kb3ducmV2LnhtbESPzWrDMBCE74W8g9hAb43cpDHFjWJCIRDwoTg/kN42&#10;1tY2tVZGUh337atCIMdhZr5hVvloOjGQ861lBc+zBARxZXXLtYLjYfv0CsIHZI2dZVLwSx7y9eRh&#10;hZm2Vy5p2IdaRAj7DBU0IfSZlL5qyKCf2Z44el/WGQxRulpqh9cIN52cJ0kqDbYcFxrs6b2h6nv/&#10;YxScig/X6/nn9pIuNoeztIWm8qLU43TcvIEINIZ7+NbeaQUvS/j/En+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t1mkxQAAANsAAAAPAAAAAAAAAAAAAAAAAJgCAABkcnMv&#10;ZG93bnJldi54bWxQSwUGAAAAAAQABAD1AAAAigMAAAAA&#10;" path="m,l8,37r,4l15,95,4,49,,xe" fillcolor="#5e5e5e [3215]" strokecolor="#5e5e5e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s8QA&#10;AADbAAAADwAAAGRycy9kb3ducmV2LnhtbESPQWvCQBSE74L/YXmCN7NRRCS6iqgt0oLQtBdvj+xr&#10;NjX7NmRXTf31bkHocZj5ZpjlurO1uFLrK8cKxkkKgrhwuuJSwdfny2gOwgdkjbVjUvBLHtarfm+J&#10;mXY3/qBrHkoRS9hnqMCE0GRS+sKQRZ+4hjh63661GKJsS6lbvMVyW8tJms6kxYrjgsGGtoaKc36x&#10;Cqbbt8t9f5zoXT5l/fP6bsbHk1FqOOg2CxCBuvAfftIHHbkZ/H2JP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sd7PEAAAA2wAAAA8AAAAAAAAAAAAAAAAAmAIAAGRycy9k&#10;b3ducmV2LnhtbFBLBQYAAAAABAAEAPUAAACJAwAAAAA=&#10;" path="m402,r,1l363,39,325,79r-35,42l255,164r-44,58l171,284r-38,62l100,411,71,478,45,546,27,617,13,689,7,761r,21l,765r1,-4l7,688,21,616,40,545,66,475,95,409r35,-66l167,281r42,-61l253,163r34,-43l324,78,362,38,402,xe" fillcolor="#5e5e5e [3215]" strokecolor="#5e5e5e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hpcQA&#10;AADbAAAADwAAAGRycy9kb3ducmV2LnhtbESPzW7CMBCE70h9B2sr9QZOUUpIiEGoP1IuHIA+wDZe&#10;kqjxOsQmSd++rlSJ42h2vtnJd5NpxUC9aywreF5EIIhLqxuuFHyeP+ZrEM4ja2wtk4IfcrDbPsxy&#10;zLQd+UjDyVciQNhlqKD2vsukdGVNBt3CdsTBu9jeoA+yr6TucQxw08plFK2kwYZDQ40dvdZUfp9u&#10;JryB734dJ9WV9sPL2+38lRaHJlXq6XHab0B4mvz9+D9daAVxAn9bAgD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j4aXEAAAA2wAAAA8AAAAAAAAAAAAAAAAAmAIAAGRycy9k&#10;b3ducmV2LnhtbFBLBQYAAAAABAAEAPUAAACJAwAAAAA=&#10;" path="m,l6,15r1,3l12,80r9,54l33,188r4,8l22,162,15,146,5,81,1,40,,xe" fillcolor="#5e5e5e [3215]" strokecolor="#5e5e5e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JXN8IA&#10;AADbAAAADwAAAGRycy9kb3ducmV2LnhtbERPz2vCMBS+C/4P4Qm7jJluDHXVKEMc20VEDWPeHsmz&#10;LTYvpYm1+++Xw8Djx/d7sepdLTpqQ+VZwfM4A0FsvK24UKCPH08zECEiW6w9k4JfCrBaDgcLzK2/&#10;8Z66QyxECuGQo4IyxiaXMpiSHIaxb4gTd/atw5hgW0jb4i2Fu1q+ZNlEOqw4NZTY0LokczlcnQL6&#10;6d62u1Nlpqw3Wn/TVX+aR6UeRv37HESkPt7F/+4vq+A1jU1f0g+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lc3wgAAANsAAAAPAAAAAAAAAAAAAAAAAJgCAABkcnMvZG93&#10;bnJldi54bWxQSwUGAAAAAAQABAD1AAAAhwMAAAAA&#10;" path="m,l31,66r-7,l,xe" fillcolor="#5e5e5e [3215]" strokecolor="#5e5e5e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guNMIA&#10;AADbAAAADwAAAGRycy9kb3ducmV2LnhtbESPT2sCMRTE74LfITzBW81aitTVKCIt9CL4Fzw+kudm&#10;dfOybFJd/fSmUPA4zMxvmOm8dZW4UhNKzwqGgwwEsfam5ELBfvf99gkiRGSDlWdScKcA81m3M8Xc&#10;+Btv6LqNhUgQDjkqsDHWuZRBW3IYBr4mTt7JNw5jkk0hTYO3BHeVfM+ykXRYclqwWNPSkr5sf52C&#10;0p5xdXjogAf5tff6vD5KKpTq99rFBESkNr7C/+0fo+BjDH9f0g+Qs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yC40wgAAANsAAAAPAAAAAAAAAAAAAAAAAJgCAABkcnMvZG93&#10;bnJldi54bWxQSwUGAAAAAAQABAD1AAAAhwMAAAAA&#10;" path="m,l7,17r,26l6,40,,25,,xe" fillcolor="#5e5e5e [3215]" strokecolor="#5e5e5e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0ZXMEA&#10;AADbAAAADwAAAGRycy9kb3ducmV2LnhtbERPz2vCMBS+D/wfwhO8zVTBsnVGUUEo60lX6PWteWvK&#10;mpfQRO3+++Uw2PHj+73dT3YQdxpD71jBapmBIG6d7rlTUH+cn19AhIiscXBMCn4owH43e9piod2D&#10;L3S/xk6kEA4FKjAx+kLK0BqyGJbOEyfuy40WY4JjJ/WIjxRuB7nOslxa7Dk1GPR0MtR+X29WQXU0&#10;r313eV9VR5n7T1815aFulFrMp8MbiEhT/Bf/uUutYJPWpy/pB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dGVzBAAAA2wAAAA8AAAAAAAAAAAAAAAAAmAIAAGRycy9kb3du&#10;cmV2LnhtbFBLBQYAAAAABAAEAPUAAACGAwAAAAA=&#10;" path="m,l7,16,22,50,33,86r13,35l45,121,14,55,11,44,,xe" fillcolor="#5e5e5e [3215]" strokecolor="#5e5e5e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74624" behindDoc="0" locked="0" layoutInCell="1" allowOverlap="1" wp14:anchorId="567D4C42" wp14:editId="02CC199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51" name="Text Box 5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A4DB4C" w14:textId="6C1D86DB" w:rsidR="00E01605" w:rsidRDefault="008251A6" w:rsidP="00FC6CBF">
                                <w:pPr>
                                  <w:pStyle w:val="NoSpacing"/>
                                  <w:jc w:val="right"/>
                                  <w:rPr>
                                    <w:rFonts w:asciiTheme="majorHAnsi" w:eastAsiaTheme="majorEastAsia" w:hAnsiTheme="majorHAnsi" w:cstheme="majorBidi"/>
                                    <w:color w:val="262626" w:themeColor="text1" w:themeTint="D9"/>
                                    <w:sz w:val="72"/>
                                  </w:rPr>
                                </w:pPr>
                                <w:sdt>
                                  <w:sdtPr>
                                    <w:rPr>
                                      <w:rFonts w:asciiTheme="majorBidi" w:eastAsiaTheme="majorEastAsia" w:hAnsiTheme="majorBid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758C8">
                                      <w:rPr>
                                        <w:rFonts w:asciiTheme="majorBidi" w:eastAsiaTheme="majorEastAsia" w:hAnsiTheme="majorBidi" w:cstheme="majorBidi"/>
                                        <w:color w:val="262626" w:themeColor="text1" w:themeTint="D9"/>
                                        <w:sz w:val="72"/>
                                        <w:szCs w:val="72"/>
                                      </w:rPr>
                                      <w:t>Besties Gadget Marketing</w:t>
                                    </w:r>
                                  </w:sdtContent>
                                </w:sdt>
                              </w:p>
                              <w:p w14:paraId="637DBB5D" w14:textId="6E427E6D" w:rsidR="00E01605" w:rsidRDefault="008251A6" w:rsidP="00FC6CBF">
                                <w:pPr>
                                  <w:spacing w:before="120"/>
                                  <w:jc w:val="right"/>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3758C8">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67D4C42" id="_x0000_t202" coordsize="21600,21600" o:spt="202" path="m,l,21600r21600,l21600,xe">
                    <v:stroke joinstyle="miter"/>
                    <v:path gradientshapeok="t" o:connecttype="rect"/>
                  </v:shapetype>
                  <v:shape id="Text Box 51" o:spid="_x0000_s1055" type="#_x0000_t202" style="position:absolute;margin-left:0;margin-top:0;width:4in;height:84.25pt;z-index:25167462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" filled="f" stroked="f" strokeweight=".5pt">
                    <v:textbox style="mso-fit-shape-to-text:t" inset="0,0,0,0">
                      <w:txbxContent>
                        <w:p w14:paraId="24A4DB4C" w14:textId="6C1D86DB" w:rsidR="00E01605" w:rsidRDefault="00DF7046" w:rsidP="00FC6CBF">
                          <w:pPr>
                            <w:pStyle w:val="NoSpacing"/>
                            <w:jc w:val="right"/>
                            <w:rPr>
                              <w:rFonts w:asciiTheme="majorHAnsi" w:eastAsiaTheme="majorEastAsia" w:hAnsiTheme="majorHAnsi" w:cstheme="majorBidi"/>
                              <w:color w:val="262626" w:themeColor="text1" w:themeTint="D9"/>
                              <w:sz w:val="72"/>
                            </w:rPr>
                          </w:pPr>
                          <w:sdt>
                            <w:sdtPr>
                              <w:rPr>
                                <w:rFonts w:asciiTheme="majorBidi" w:eastAsiaTheme="majorEastAsia" w:hAnsiTheme="majorBid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758C8">
                                <w:rPr>
                                  <w:rFonts w:asciiTheme="majorBidi" w:eastAsiaTheme="majorEastAsia" w:hAnsiTheme="majorBidi" w:cstheme="majorBidi"/>
                                  <w:color w:val="262626" w:themeColor="text1" w:themeTint="D9"/>
                                  <w:sz w:val="72"/>
                                  <w:szCs w:val="72"/>
                                </w:rPr>
                                <w:t>Besties Gadget Marketing</w:t>
                              </w:r>
                            </w:sdtContent>
                          </w:sdt>
                        </w:p>
                        <w:p w14:paraId="637DBB5D" w14:textId="6E427E6D" w:rsidR="00E01605" w:rsidRDefault="00DF7046" w:rsidP="00FC6CBF">
                          <w:pPr>
                            <w:spacing w:before="120"/>
                            <w:jc w:val="right"/>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3758C8">
                                <w:rPr>
                                  <w:color w:val="404040" w:themeColor="text1" w:themeTint="BF"/>
                                  <w:sz w:val="36"/>
                                  <w:szCs w:val="36"/>
                                </w:rPr>
                                <w:t xml:space="preserve">     </w:t>
                              </w:r>
                            </w:sdtContent>
                          </w:sdt>
                        </w:p>
                      </w:txbxContent>
                    </v:textbox>
                    <w10:wrap anchorx="page" anchory="page"/>
                  </v:shape>
                </w:pict>
              </mc:Fallback>
            </mc:AlternateContent>
          </w:r>
        </w:p>
        <w:p w14:paraId="718AFABE" w14:textId="77777777" w:rsidR="00360878" w:rsidRDefault="00360878" w:rsidP="00360878"/>
        <w:p w14:paraId="6745A7D2" w14:textId="77777777" w:rsidR="00360878" w:rsidRDefault="00360878" w:rsidP="00360878"/>
        <w:p w14:paraId="298C2A13" w14:textId="77777777" w:rsidR="00360878" w:rsidRDefault="00360878" w:rsidP="00360878"/>
        <w:p w14:paraId="3371F90B" w14:textId="77777777" w:rsidR="00360878" w:rsidRDefault="00360878" w:rsidP="00360878"/>
        <w:p w14:paraId="64356E97" w14:textId="77777777" w:rsidR="00360878" w:rsidRDefault="00360878" w:rsidP="00360878"/>
        <w:p w14:paraId="6F5E36AB" w14:textId="77777777" w:rsidR="00360878" w:rsidRDefault="00360878" w:rsidP="00360878"/>
        <w:p w14:paraId="78E0B420" w14:textId="77777777" w:rsidR="00360878" w:rsidRDefault="00360878" w:rsidP="00360878"/>
        <w:p w14:paraId="2D8F8FC4" w14:textId="77777777" w:rsidR="00360878" w:rsidRDefault="00360878" w:rsidP="00360878"/>
        <w:p w14:paraId="315C1136" w14:textId="77777777" w:rsidR="00360878" w:rsidRDefault="00360878" w:rsidP="00360878"/>
        <w:p w14:paraId="760B8389" w14:textId="77777777" w:rsidR="00360878" w:rsidRDefault="00360878" w:rsidP="00360878"/>
        <w:p w14:paraId="5AE916B0" w14:textId="77777777" w:rsidR="00360878" w:rsidRDefault="00360878" w:rsidP="00360878"/>
        <w:p w14:paraId="2C48B1A5" w14:textId="77777777" w:rsidR="00360878" w:rsidRDefault="00360878" w:rsidP="00360878"/>
        <w:p w14:paraId="09F30F60" w14:textId="77777777" w:rsidR="00360878" w:rsidRDefault="00360878" w:rsidP="00360878"/>
        <w:p w14:paraId="6D278777" w14:textId="77777777" w:rsidR="00360878" w:rsidRDefault="00360878" w:rsidP="00360878"/>
        <w:p w14:paraId="253E0D17" w14:textId="77777777" w:rsidR="00360878" w:rsidRDefault="00360878" w:rsidP="00360878"/>
        <w:p w14:paraId="17F8AA9C" w14:textId="77777777" w:rsidR="00360878" w:rsidRDefault="00360878" w:rsidP="00360878"/>
        <w:p w14:paraId="13D63416" w14:textId="77777777" w:rsidR="00360878" w:rsidRDefault="00360878" w:rsidP="00360878"/>
        <w:p w14:paraId="54FC1183" w14:textId="77777777" w:rsidR="00360878" w:rsidRDefault="00360878" w:rsidP="00360878"/>
        <w:p w14:paraId="4C00DA58" w14:textId="77777777" w:rsidR="00360878" w:rsidRDefault="00360878" w:rsidP="00360878"/>
        <w:p w14:paraId="466E9088" w14:textId="77777777" w:rsidR="00360878" w:rsidRDefault="00360878" w:rsidP="00360878"/>
        <w:p w14:paraId="438DD01A" w14:textId="77777777" w:rsidR="00360878" w:rsidRDefault="00360878" w:rsidP="00360878"/>
        <w:p w14:paraId="567B7734" w14:textId="77777777" w:rsidR="00360878" w:rsidRDefault="00360878" w:rsidP="00360878"/>
        <w:p w14:paraId="5A2D6AB2" w14:textId="77777777" w:rsidR="00360878" w:rsidRDefault="00360878" w:rsidP="00360878"/>
        <w:p w14:paraId="45BF3B31" w14:textId="77777777" w:rsidR="00360878" w:rsidRDefault="00360878" w:rsidP="00360878"/>
        <w:p w14:paraId="696C8E9E" w14:textId="77777777" w:rsidR="00360878" w:rsidRDefault="00360878" w:rsidP="00360878"/>
        <w:p w14:paraId="418D524A" w14:textId="77777777" w:rsidR="00360878" w:rsidRDefault="00360878" w:rsidP="00360878"/>
        <w:p w14:paraId="797ED975" w14:textId="77777777" w:rsidR="00360878" w:rsidRDefault="00360878" w:rsidP="00360878"/>
        <w:p w14:paraId="6DAD2C66" w14:textId="77777777" w:rsidR="00360878" w:rsidRDefault="00360878" w:rsidP="00360878"/>
        <w:p w14:paraId="7130EC19" w14:textId="77777777" w:rsidR="00360878" w:rsidRDefault="00360878" w:rsidP="00360878"/>
        <w:p w14:paraId="7CC52181" w14:textId="77777777" w:rsidR="00360878" w:rsidRDefault="00360878" w:rsidP="00360878"/>
        <w:p w14:paraId="604E3668" w14:textId="77777777" w:rsidR="00360878" w:rsidRDefault="00360878" w:rsidP="00360878"/>
        <w:p w14:paraId="5361711D" w14:textId="77777777" w:rsidR="00360878" w:rsidRDefault="00360878" w:rsidP="00360878"/>
        <w:p w14:paraId="3444FC97" w14:textId="77777777" w:rsidR="00360878" w:rsidRDefault="00360878" w:rsidP="00360878"/>
        <w:p w14:paraId="38624091" w14:textId="77777777" w:rsidR="00360878" w:rsidRDefault="00360878" w:rsidP="00360878"/>
        <w:p w14:paraId="2845EF88" w14:textId="06559F0A" w:rsidR="00360878" w:rsidRDefault="00360878" w:rsidP="00360878"/>
        <w:p w14:paraId="1DC2FEA7" w14:textId="5CB01319" w:rsidR="00227C0E" w:rsidRDefault="00227C0E" w:rsidP="00360878"/>
        <w:p w14:paraId="69D99C64" w14:textId="5C51A143" w:rsidR="00227C0E" w:rsidRDefault="00227C0E" w:rsidP="00360878"/>
        <w:p w14:paraId="42A4679F" w14:textId="38282843" w:rsidR="00227C0E" w:rsidRDefault="00227C0E" w:rsidP="00360878"/>
        <w:p w14:paraId="779D6296" w14:textId="6BDC02EF" w:rsidR="00227C0E" w:rsidRDefault="00227C0E" w:rsidP="00360878"/>
        <w:p w14:paraId="174426C0" w14:textId="2C8F59BC" w:rsidR="00227C0E" w:rsidRDefault="00227C0E" w:rsidP="00360878"/>
        <w:p w14:paraId="12724DCD" w14:textId="77777777" w:rsidR="00227C0E" w:rsidRDefault="00227C0E" w:rsidP="00360878"/>
        <w:p w14:paraId="7221A847" w14:textId="77777777" w:rsidR="00360878" w:rsidRDefault="00360878" w:rsidP="00360878"/>
        <w:p w14:paraId="0C3BFFEE" w14:textId="3861EB70" w:rsidR="00360878" w:rsidRPr="00360878" w:rsidRDefault="00360878" w:rsidP="00360878">
          <w:pPr>
            <w:rPr>
              <w:b/>
              <w:bCs/>
              <w:sz w:val="32"/>
              <w:szCs w:val="32"/>
              <w:u w:val="single"/>
            </w:rPr>
          </w:pPr>
          <w:r>
            <w:tab/>
          </w:r>
          <w:r>
            <w:tab/>
          </w:r>
          <w:r>
            <w:tab/>
          </w:r>
          <w:r>
            <w:tab/>
          </w:r>
          <w:r>
            <w:tab/>
          </w:r>
          <w:r>
            <w:tab/>
          </w:r>
          <w:r w:rsidRPr="00360878">
            <w:rPr>
              <w:b/>
              <w:bCs/>
              <w:sz w:val="32"/>
              <w:szCs w:val="32"/>
              <w:u w:val="single"/>
            </w:rPr>
            <w:t>Student Name</w:t>
          </w:r>
          <w:r w:rsidRPr="00360878">
            <w:rPr>
              <w:sz w:val="32"/>
              <w:szCs w:val="32"/>
            </w:rPr>
            <w:t xml:space="preserve"> </w:t>
          </w:r>
          <w:r>
            <w:tab/>
          </w:r>
          <w:r>
            <w:tab/>
          </w:r>
          <w:r w:rsidRPr="00360878">
            <w:rPr>
              <w:b/>
              <w:bCs/>
              <w:sz w:val="32"/>
              <w:szCs w:val="32"/>
              <w:u w:val="single"/>
            </w:rPr>
            <w:t>Student ID</w:t>
          </w:r>
        </w:p>
        <w:p w14:paraId="400E51D1" w14:textId="08A2E7AD" w:rsidR="00227C0E" w:rsidRDefault="00E01605" w:rsidP="00360878">
          <w:r>
            <w:tab/>
          </w:r>
          <w:r>
            <w:tab/>
          </w:r>
          <w:r>
            <w:tab/>
          </w:r>
          <w:r>
            <w:tab/>
          </w:r>
          <w:r>
            <w:tab/>
            <w:t xml:space="preserve">              </w:t>
          </w:r>
          <w:proofErr w:type="spellStart"/>
          <w:r>
            <w:t>Samiullah</w:t>
          </w:r>
          <w:proofErr w:type="spellEnd"/>
          <w:r>
            <w:t xml:space="preserve">                                           21f-9200</w:t>
          </w:r>
        </w:p>
        <w:p w14:paraId="1808D34D" w14:textId="68F463DE" w:rsidR="00227C0E" w:rsidRDefault="00E01605" w:rsidP="00360878">
          <w:pPr>
            <w:sectPr w:rsidR="00227C0E" w:rsidSect="00C764E8">
              <w:headerReference w:type="even" r:id="rId12"/>
              <w:headerReference w:type="default" r:id="rId13"/>
              <w:footerReference w:type="even" r:id="rId14"/>
              <w:footerReference w:type="default" r:id="rId15"/>
              <w:headerReference w:type="first" r:id="rId16"/>
              <w:footerReference w:type="first" r:id="rId17"/>
              <w:pgSz w:w="12240" w:h="15840" w:code="1"/>
              <w:pgMar w:top="720" w:right="720" w:bottom="1080" w:left="720" w:header="144" w:footer="432"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0"/>
              <w:cols w:space="708"/>
              <w:titlePg/>
              <w:docGrid w:linePitch="360"/>
            </w:sectPr>
          </w:pPr>
          <w:r>
            <w:t xml:space="preserve">                                                                            Adnan Ali                                            21f-9220               </w:t>
          </w:r>
        </w:p>
        <w:sdt>
          <w:sdtPr>
            <w:rPr>
              <w:rFonts w:asciiTheme="minorHAnsi" w:hAnsiTheme="minorHAnsi" w:cstheme="minorBidi"/>
              <w:bCs w:val="0"/>
              <w:color w:val="auto"/>
              <w:sz w:val="24"/>
              <w:szCs w:val="24"/>
            </w:rPr>
            <w:id w:val="-865982419"/>
            <w:docPartObj>
              <w:docPartGallery w:val="Table of Contents"/>
              <w:docPartUnique/>
            </w:docPartObj>
          </w:sdtPr>
          <w:sdtEndPr>
            <w:rPr>
              <w:b/>
              <w:noProof/>
            </w:rPr>
          </w:sdtEndPr>
          <w:sdtContent>
            <w:p w14:paraId="54A51889" w14:textId="0102DEFF" w:rsidR="00227C0E" w:rsidRDefault="00227C0E">
              <w:pPr>
                <w:pStyle w:val="TOCHeading"/>
              </w:pPr>
              <w:r>
                <w:t>Table of Contents</w:t>
              </w:r>
            </w:p>
            <w:p w14:paraId="217F5568" w14:textId="741672E5" w:rsidR="00227C0E" w:rsidRDefault="00227C0E">
              <w:pPr>
                <w:pStyle w:val="TOC1"/>
                <w:tabs>
                  <w:tab w:val="right" w:leader="dot" w:pos="10790"/>
                </w:tabs>
                <w:rPr>
                  <w:rFonts w:eastAsiaTheme="minorEastAsia"/>
                  <w:noProof/>
                  <w:sz w:val="22"/>
                  <w:szCs w:val="22"/>
                </w:rPr>
              </w:pPr>
              <w:r>
                <w:fldChar w:fldCharType="begin"/>
              </w:r>
              <w:r>
                <w:instrText xml:space="preserve"> TOC \o "1-3" \h \z \u </w:instrText>
              </w:r>
              <w:r>
                <w:fldChar w:fldCharType="separate"/>
              </w:r>
              <w:hyperlink w:anchor="_Toc60600418" w:history="1">
                <w:r w:rsidRPr="00B24E13">
                  <w:rPr>
                    <w:rStyle w:val="Hyperlink"/>
                    <w:noProof/>
                  </w:rPr>
                  <w:t>Motivation statement:</w:t>
                </w:r>
                <w:r>
                  <w:rPr>
                    <w:noProof/>
                    <w:webHidden/>
                  </w:rPr>
                  <w:tab/>
                </w:r>
                <w:r>
                  <w:rPr>
                    <w:noProof/>
                    <w:webHidden/>
                  </w:rPr>
                  <w:fldChar w:fldCharType="begin"/>
                </w:r>
                <w:r>
                  <w:rPr>
                    <w:noProof/>
                    <w:webHidden/>
                  </w:rPr>
                  <w:instrText xml:space="preserve"> PAGEREF _Toc60600418 \h </w:instrText>
                </w:r>
                <w:r>
                  <w:rPr>
                    <w:noProof/>
                    <w:webHidden/>
                  </w:rPr>
                </w:r>
                <w:r>
                  <w:rPr>
                    <w:noProof/>
                    <w:webHidden/>
                  </w:rPr>
                  <w:fldChar w:fldCharType="separate"/>
                </w:r>
                <w:r>
                  <w:rPr>
                    <w:noProof/>
                    <w:webHidden/>
                  </w:rPr>
                  <w:t>0</w:t>
                </w:r>
                <w:r>
                  <w:rPr>
                    <w:noProof/>
                    <w:webHidden/>
                  </w:rPr>
                  <w:fldChar w:fldCharType="end"/>
                </w:r>
              </w:hyperlink>
            </w:p>
            <w:p w14:paraId="2CFC3187" w14:textId="12400EE6" w:rsidR="00227C0E" w:rsidRDefault="008251A6">
              <w:pPr>
                <w:pStyle w:val="TOC1"/>
                <w:tabs>
                  <w:tab w:val="right" w:leader="dot" w:pos="10790"/>
                </w:tabs>
                <w:rPr>
                  <w:rFonts w:eastAsiaTheme="minorEastAsia"/>
                  <w:noProof/>
                  <w:sz w:val="22"/>
                  <w:szCs w:val="22"/>
                </w:rPr>
              </w:pPr>
              <w:hyperlink w:anchor="_Toc60600419" w:history="1">
                <w:r w:rsidR="00227C0E" w:rsidRPr="00B24E13">
                  <w:rPr>
                    <w:rStyle w:val="Hyperlink"/>
                    <w:noProof/>
                  </w:rPr>
                  <w:t>Main idea:</w:t>
                </w:r>
                <w:r w:rsidR="00227C0E">
                  <w:rPr>
                    <w:noProof/>
                    <w:webHidden/>
                  </w:rPr>
                  <w:tab/>
                </w:r>
                <w:r w:rsidR="00227C0E">
                  <w:rPr>
                    <w:noProof/>
                    <w:webHidden/>
                  </w:rPr>
                  <w:fldChar w:fldCharType="begin"/>
                </w:r>
                <w:r w:rsidR="00227C0E">
                  <w:rPr>
                    <w:noProof/>
                    <w:webHidden/>
                  </w:rPr>
                  <w:instrText xml:space="preserve"> PAGEREF _Toc60600419 \h </w:instrText>
                </w:r>
                <w:r w:rsidR="00227C0E">
                  <w:rPr>
                    <w:noProof/>
                    <w:webHidden/>
                  </w:rPr>
                </w:r>
                <w:r w:rsidR="00227C0E">
                  <w:rPr>
                    <w:noProof/>
                    <w:webHidden/>
                  </w:rPr>
                  <w:fldChar w:fldCharType="separate"/>
                </w:r>
                <w:r w:rsidR="00227C0E">
                  <w:rPr>
                    <w:noProof/>
                    <w:webHidden/>
                  </w:rPr>
                  <w:t>0</w:t>
                </w:r>
                <w:r w:rsidR="00227C0E">
                  <w:rPr>
                    <w:noProof/>
                    <w:webHidden/>
                  </w:rPr>
                  <w:fldChar w:fldCharType="end"/>
                </w:r>
              </w:hyperlink>
            </w:p>
            <w:p w14:paraId="6204CB1A" w14:textId="617D2D0D" w:rsidR="00227C0E" w:rsidRDefault="008251A6">
              <w:pPr>
                <w:pStyle w:val="TOC1"/>
                <w:tabs>
                  <w:tab w:val="right" w:leader="dot" w:pos="10790"/>
                </w:tabs>
                <w:rPr>
                  <w:rFonts w:eastAsiaTheme="minorEastAsia"/>
                  <w:noProof/>
                  <w:sz w:val="22"/>
                  <w:szCs w:val="22"/>
                </w:rPr>
              </w:pPr>
              <w:hyperlink w:anchor="_Toc60600420" w:history="1">
                <w:r w:rsidR="00227C0E" w:rsidRPr="00B24E13">
                  <w:rPr>
                    <w:rStyle w:val="Hyperlink"/>
                    <w:noProof/>
                  </w:rPr>
                  <w:t>Description:</w:t>
                </w:r>
                <w:r w:rsidR="00227C0E">
                  <w:rPr>
                    <w:noProof/>
                    <w:webHidden/>
                  </w:rPr>
                  <w:tab/>
                </w:r>
                <w:r w:rsidR="00227C0E">
                  <w:rPr>
                    <w:noProof/>
                    <w:webHidden/>
                  </w:rPr>
                  <w:fldChar w:fldCharType="begin"/>
                </w:r>
                <w:r w:rsidR="00227C0E">
                  <w:rPr>
                    <w:noProof/>
                    <w:webHidden/>
                  </w:rPr>
                  <w:instrText xml:space="preserve"> PAGEREF _Toc60600420 \h </w:instrText>
                </w:r>
                <w:r w:rsidR="00227C0E">
                  <w:rPr>
                    <w:noProof/>
                    <w:webHidden/>
                  </w:rPr>
                </w:r>
                <w:r w:rsidR="00227C0E">
                  <w:rPr>
                    <w:noProof/>
                    <w:webHidden/>
                  </w:rPr>
                  <w:fldChar w:fldCharType="separate"/>
                </w:r>
                <w:r w:rsidR="00227C0E">
                  <w:rPr>
                    <w:noProof/>
                    <w:webHidden/>
                  </w:rPr>
                  <w:t>0</w:t>
                </w:r>
                <w:r w:rsidR="00227C0E">
                  <w:rPr>
                    <w:noProof/>
                    <w:webHidden/>
                  </w:rPr>
                  <w:fldChar w:fldCharType="end"/>
                </w:r>
              </w:hyperlink>
            </w:p>
            <w:p w14:paraId="6CF09416" w14:textId="0F74AE2B" w:rsidR="00227C0E" w:rsidRDefault="008251A6">
              <w:pPr>
                <w:pStyle w:val="TOC1"/>
                <w:tabs>
                  <w:tab w:val="right" w:leader="dot" w:pos="10790"/>
                </w:tabs>
                <w:rPr>
                  <w:rFonts w:eastAsiaTheme="minorEastAsia"/>
                  <w:noProof/>
                  <w:sz w:val="22"/>
                  <w:szCs w:val="22"/>
                </w:rPr>
              </w:pPr>
              <w:hyperlink w:anchor="_Toc60600421" w:history="1">
                <w:r w:rsidR="00227C0E" w:rsidRPr="00B24E13">
                  <w:rPr>
                    <w:rStyle w:val="Hyperlink"/>
                    <w:noProof/>
                  </w:rPr>
                  <w:t>Technology used:</w:t>
                </w:r>
                <w:r w:rsidR="00227C0E">
                  <w:rPr>
                    <w:noProof/>
                    <w:webHidden/>
                  </w:rPr>
                  <w:tab/>
                </w:r>
                <w:r w:rsidR="00227C0E">
                  <w:rPr>
                    <w:noProof/>
                    <w:webHidden/>
                  </w:rPr>
                  <w:fldChar w:fldCharType="begin"/>
                </w:r>
                <w:r w:rsidR="00227C0E">
                  <w:rPr>
                    <w:noProof/>
                    <w:webHidden/>
                  </w:rPr>
                  <w:instrText xml:space="preserve"> PAGEREF _Toc60600421 \h </w:instrText>
                </w:r>
                <w:r w:rsidR="00227C0E">
                  <w:rPr>
                    <w:noProof/>
                    <w:webHidden/>
                  </w:rPr>
                </w:r>
                <w:r w:rsidR="00227C0E">
                  <w:rPr>
                    <w:noProof/>
                    <w:webHidden/>
                  </w:rPr>
                  <w:fldChar w:fldCharType="separate"/>
                </w:r>
                <w:r w:rsidR="00227C0E">
                  <w:rPr>
                    <w:noProof/>
                    <w:webHidden/>
                  </w:rPr>
                  <w:t>0</w:t>
                </w:r>
                <w:r w:rsidR="00227C0E">
                  <w:rPr>
                    <w:noProof/>
                    <w:webHidden/>
                  </w:rPr>
                  <w:fldChar w:fldCharType="end"/>
                </w:r>
              </w:hyperlink>
            </w:p>
            <w:p w14:paraId="646E028E" w14:textId="65A59CDA" w:rsidR="00227C0E" w:rsidRDefault="008251A6">
              <w:pPr>
                <w:pStyle w:val="TOC1"/>
                <w:tabs>
                  <w:tab w:val="right" w:leader="dot" w:pos="10790"/>
                </w:tabs>
                <w:rPr>
                  <w:rFonts w:eastAsiaTheme="minorEastAsia"/>
                  <w:noProof/>
                  <w:sz w:val="22"/>
                  <w:szCs w:val="22"/>
                </w:rPr>
              </w:pPr>
              <w:hyperlink w:anchor="_Toc60600422" w:history="1">
                <w:r w:rsidR="00227C0E" w:rsidRPr="00B24E13">
                  <w:rPr>
                    <w:rStyle w:val="Hyperlink"/>
                    <w:noProof/>
                  </w:rPr>
                  <w:t>Screenshot:</w:t>
                </w:r>
                <w:r w:rsidR="00227C0E">
                  <w:rPr>
                    <w:noProof/>
                    <w:webHidden/>
                  </w:rPr>
                  <w:tab/>
                </w:r>
                <w:r w:rsidR="00227C0E">
                  <w:rPr>
                    <w:noProof/>
                    <w:webHidden/>
                  </w:rPr>
                  <w:fldChar w:fldCharType="begin"/>
                </w:r>
                <w:r w:rsidR="00227C0E">
                  <w:rPr>
                    <w:noProof/>
                    <w:webHidden/>
                  </w:rPr>
                  <w:instrText xml:space="preserve"> PAGEREF _Toc60600422 \h </w:instrText>
                </w:r>
                <w:r w:rsidR="00227C0E">
                  <w:rPr>
                    <w:noProof/>
                    <w:webHidden/>
                  </w:rPr>
                </w:r>
                <w:r w:rsidR="00227C0E">
                  <w:rPr>
                    <w:noProof/>
                    <w:webHidden/>
                  </w:rPr>
                  <w:fldChar w:fldCharType="separate"/>
                </w:r>
                <w:r w:rsidR="00227C0E">
                  <w:rPr>
                    <w:noProof/>
                    <w:webHidden/>
                  </w:rPr>
                  <w:t>0</w:t>
                </w:r>
                <w:r w:rsidR="00227C0E">
                  <w:rPr>
                    <w:noProof/>
                    <w:webHidden/>
                  </w:rPr>
                  <w:fldChar w:fldCharType="end"/>
                </w:r>
              </w:hyperlink>
            </w:p>
            <w:p w14:paraId="6B64F772" w14:textId="5D75F20E" w:rsidR="00227C0E" w:rsidRDefault="008251A6">
              <w:pPr>
                <w:pStyle w:val="TOC1"/>
                <w:tabs>
                  <w:tab w:val="right" w:leader="dot" w:pos="10790"/>
                </w:tabs>
                <w:rPr>
                  <w:rFonts w:eastAsiaTheme="minorEastAsia"/>
                  <w:noProof/>
                  <w:sz w:val="22"/>
                  <w:szCs w:val="22"/>
                </w:rPr>
              </w:pPr>
              <w:hyperlink w:anchor="_Toc60600423" w:history="1">
                <w:r w:rsidR="00227C0E" w:rsidRPr="00B24E13">
                  <w:rPr>
                    <w:rStyle w:val="Hyperlink"/>
                    <w:noProof/>
                  </w:rPr>
                  <w:t>Codes:</w:t>
                </w:r>
                <w:r w:rsidR="00227C0E">
                  <w:rPr>
                    <w:noProof/>
                    <w:webHidden/>
                  </w:rPr>
                  <w:tab/>
                </w:r>
                <w:r w:rsidR="00227C0E">
                  <w:rPr>
                    <w:noProof/>
                    <w:webHidden/>
                  </w:rPr>
                  <w:fldChar w:fldCharType="begin"/>
                </w:r>
                <w:r w:rsidR="00227C0E">
                  <w:rPr>
                    <w:noProof/>
                    <w:webHidden/>
                  </w:rPr>
                  <w:instrText xml:space="preserve"> PAGEREF _Toc60600423 \h </w:instrText>
                </w:r>
                <w:r w:rsidR="00227C0E">
                  <w:rPr>
                    <w:noProof/>
                    <w:webHidden/>
                  </w:rPr>
                </w:r>
                <w:r w:rsidR="00227C0E">
                  <w:rPr>
                    <w:noProof/>
                    <w:webHidden/>
                  </w:rPr>
                  <w:fldChar w:fldCharType="separate"/>
                </w:r>
                <w:r w:rsidR="00227C0E">
                  <w:rPr>
                    <w:noProof/>
                    <w:webHidden/>
                  </w:rPr>
                  <w:t>7</w:t>
                </w:r>
                <w:r w:rsidR="00227C0E">
                  <w:rPr>
                    <w:noProof/>
                    <w:webHidden/>
                  </w:rPr>
                  <w:fldChar w:fldCharType="end"/>
                </w:r>
              </w:hyperlink>
            </w:p>
            <w:p w14:paraId="1B75C5E7" w14:textId="26C9CB1B" w:rsidR="00227C0E" w:rsidRDefault="008251A6">
              <w:pPr>
                <w:pStyle w:val="TOC2"/>
                <w:tabs>
                  <w:tab w:val="right" w:leader="dot" w:pos="10790"/>
                </w:tabs>
                <w:rPr>
                  <w:rFonts w:eastAsiaTheme="minorEastAsia"/>
                  <w:noProof/>
                  <w:sz w:val="22"/>
                  <w:szCs w:val="22"/>
                </w:rPr>
              </w:pPr>
              <w:hyperlink w:anchor="_Toc60600424" w:history="1">
                <w:r w:rsidR="00227C0E" w:rsidRPr="00B24E13">
                  <w:rPr>
                    <w:rStyle w:val="Hyperlink"/>
                    <w:noProof/>
                  </w:rPr>
                  <w:t>Home:</w:t>
                </w:r>
                <w:r w:rsidR="00227C0E">
                  <w:rPr>
                    <w:noProof/>
                    <w:webHidden/>
                  </w:rPr>
                  <w:tab/>
                </w:r>
                <w:r w:rsidR="00227C0E">
                  <w:rPr>
                    <w:noProof/>
                    <w:webHidden/>
                  </w:rPr>
                  <w:fldChar w:fldCharType="begin"/>
                </w:r>
                <w:r w:rsidR="00227C0E">
                  <w:rPr>
                    <w:noProof/>
                    <w:webHidden/>
                  </w:rPr>
                  <w:instrText xml:space="preserve"> PAGEREF _Toc60600424 \h </w:instrText>
                </w:r>
                <w:r w:rsidR="00227C0E">
                  <w:rPr>
                    <w:noProof/>
                    <w:webHidden/>
                  </w:rPr>
                </w:r>
                <w:r w:rsidR="00227C0E">
                  <w:rPr>
                    <w:noProof/>
                    <w:webHidden/>
                  </w:rPr>
                  <w:fldChar w:fldCharType="separate"/>
                </w:r>
                <w:r w:rsidR="00227C0E">
                  <w:rPr>
                    <w:noProof/>
                    <w:webHidden/>
                  </w:rPr>
                  <w:t>7</w:t>
                </w:r>
                <w:r w:rsidR="00227C0E">
                  <w:rPr>
                    <w:noProof/>
                    <w:webHidden/>
                  </w:rPr>
                  <w:fldChar w:fldCharType="end"/>
                </w:r>
              </w:hyperlink>
            </w:p>
            <w:p w14:paraId="10360191" w14:textId="19CF7242" w:rsidR="00227C0E" w:rsidRDefault="008251A6">
              <w:pPr>
                <w:pStyle w:val="TOC2"/>
                <w:tabs>
                  <w:tab w:val="right" w:leader="dot" w:pos="10790"/>
                </w:tabs>
                <w:rPr>
                  <w:rFonts w:eastAsiaTheme="minorEastAsia"/>
                  <w:noProof/>
                  <w:sz w:val="22"/>
                  <w:szCs w:val="22"/>
                </w:rPr>
              </w:pPr>
              <w:hyperlink w:anchor="_Toc60600425" w:history="1">
                <w:r w:rsidR="00E01605">
                  <w:rPr>
                    <w:rStyle w:val="Hyperlink"/>
                    <w:noProof/>
                  </w:rPr>
                  <w:t>Laptop Brand</w:t>
                </w:r>
                <w:r w:rsidR="00227C0E" w:rsidRPr="00B24E13">
                  <w:rPr>
                    <w:rStyle w:val="Hyperlink"/>
                    <w:noProof/>
                  </w:rPr>
                  <w:t>:</w:t>
                </w:r>
                <w:r w:rsidR="00227C0E">
                  <w:rPr>
                    <w:noProof/>
                    <w:webHidden/>
                  </w:rPr>
                  <w:tab/>
                </w:r>
                <w:r w:rsidR="00227C0E">
                  <w:rPr>
                    <w:noProof/>
                    <w:webHidden/>
                  </w:rPr>
                  <w:fldChar w:fldCharType="begin"/>
                </w:r>
                <w:r w:rsidR="00227C0E">
                  <w:rPr>
                    <w:noProof/>
                    <w:webHidden/>
                  </w:rPr>
                  <w:instrText xml:space="preserve"> PAGEREF _Toc60600425 \h </w:instrText>
                </w:r>
                <w:r w:rsidR="00227C0E">
                  <w:rPr>
                    <w:noProof/>
                    <w:webHidden/>
                  </w:rPr>
                </w:r>
                <w:r w:rsidR="00227C0E">
                  <w:rPr>
                    <w:noProof/>
                    <w:webHidden/>
                  </w:rPr>
                  <w:fldChar w:fldCharType="separate"/>
                </w:r>
                <w:r w:rsidR="00227C0E">
                  <w:rPr>
                    <w:noProof/>
                    <w:webHidden/>
                  </w:rPr>
                  <w:t>12</w:t>
                </w:r>
                <w:r w:rsidR="00227C0E">
                  <w:rPr>
                    <w:noProof/>
                    <w:webHidden/>
                  </w:rPr>
                  <w:fldChar w:fldCharType="end"/>
                </w:r>
              </w:hyperlink>
            </w:p>
            <w:p w14:paraId="02E6D891" w14:textId="4A061FED" w:rsidR="00227C0E" w:rsidRDefault="008251A6">
              <w:pPr>
                <w:pStyle w:val="TOC2"/>
                <w:tabs>
                  <w:tab w:val="right" w:leader="dot" w:pos="10790"/>
                </w:tabs>
                <w:rPr>
                  <w:rFonts w:eastAsiaTheme="minorEastAsia"/>
                  <w:noProof/>
                  <w:sz w:val="22"/>
                  <w:szCs w:val="22"/>
                </w:rPr>
              </w:pPr>
              <w:hyperlink w:anchor="_Toc60600426" w:history="1">
                <w:r w:rsidR="00E01605">
                  <w:rPr>
                    <w:rStyle w:val="Hyperlink"/>
                    <w:noProof/>
                  </w:rPr>
                  <w:t>Mobile Devices</w:t>
                </w:r>
                <w:r w:rsidR="00227C0E" w:rsidRPr="00B24E13">
                  <w:rPr>
                    <w:rStyle w:val="Hyperlink"/>
                    <w:noProof/>
                  </w:rPr>
                  <w:t>:</w:t>
                </w:r>
                <w:r w:rsidR="00227C0E">
                  <w:rPr>
                    <w:noProof/>
                    <w:webHidden/>
                  </w:rPr>
                  <w:tab/>
                </w:r>
                <w:r w:rsidR="00227C0E">
                  <w:rPr>
                    <w:noProof/>
                    <w:webHidden/>
                  </w:rPr>
                  <w:fldChar w:fldCharType="begin"/>
                </w:r>
                <w:r w:rsidR="00227C0E">
                  <w:rPr>
                    <w:noProof/>
                    <w:webHidden/>
                  </w:rPr>
                  <w:instrText xml:space="preserve"> PAGEREF _Toc60600426 \h </w:instrText>
                </w:r>
                <w:r w:rsidR="00227C0E">
                  <w:rPr>
                    <w:noProof/>
                    <w:webHidden/>
                  </w:rPr>
                </w:r>
                <w:r w:rsidR="00227C0E">
                  <w:rPr>
                    <w:noProof/>
                    <w:webHidden/>
                  </w:rPr>
                  <w:fldChar w:fldCharType="separate"/>
                </w:r>
                <w:r w:rsidR="00227C0E">
                  <w:rPr>
                    <w:noProof/>
                    <w:webHidden/>
                  </w:rPr>
                  <w:t>21</w:t>
                </w:r>
                <w:r w:rsidR="00227C0E">
                  <w:rPr>
                    <w:noProof/>
                    <w:webHidden/>
                  </w:rPr>
                  <w:fldChar w:fldCharType="end"/>
                </w:r>
              </w:hyperlink>
            </w:p>
            <w:p w14:paraId="6D0EF1B0" w14:textId="70754F82" w:rsidR="00227C0E" w:rsidRDefault="008251A6">
              <w:pPr>
                <w:pStyle w:val="TOC2"/>
                <w:tabs>
                  <w:tab w:val="right" w:leader="dot" w:pos="10790"/>
                </w:tabs>
                <w:rPr>
                  <w:rFonts w:eastAsiaTheme="minorEastAsia"/>
                  <w:noProof/>
                  <w:sz w:val="22"/>
                  <w:szCs w:val="22"/>
                </w:rPr>
              </w:pPr>
              <w:hyperlink w:anchor="_Toc60600427" w:history="1">
                <w:r w:rsidR="00E01605">
                  <w:rPr>
                    <w:rStyle w:val="Hyperlink"/>
                    <w:noProof/>
                  </w:rPr>
                  <w:t>Digital Watches</w:t>
                </w:r>
                <w:r w:rsidR="00227C0E" w:rsidRPr="00B24E13">
                  <w:rPr>
                    <w:rStyle w:val="Hyperlink"/>
                    <w:noProof/>
                  </w:rPr>
                  <w:t>:</w:t>
                </w:r>
                <w:r w:rsidR="00227C0E">
                  <w:rPr>
                    <w:noProof/>
                    <w:webHidden/>
                  </w:rPr>
                  <w:tab/>
                </w:r>
                <w:r w:rsidR="00227C0E">
                  <w:rPr>
                    <w:noProof/>
                    <w:webHidden/>
                  </w:rPr>
                  <w:fldChar w:fldCharType="begin"/>
                </w:r>
                <w:r w:rsidR="00227C0E">
                  <w:rPr>
                    <w:noProof/>
                    <w:webHidden/>
                  </w:rPr>
                  <w:instrText xml:space="preserve"> PAGEREF _Toc60600427 \h </w:instrText>
                </w:r>
                <w:r w:rsidR="00227C0E">
                  <w:rPr>
                    <w:noProof/>
                    <w:webHidden/>
                  </w:rPr>
                </w:r>
                <w:r w:rsidR="00227C0E">
                  <w:rPr>
                    <w:noProof/>
                    <w:webHidden/>
                  </w:rPr>
                  <w:fldChar w:fldCharType="separate"/>
                </w:r>
                <w:r w:rsidR="00227C0E">
                  <w:rPr>
                    <w:noProof/>
                    <w:webHidden/>
                  </w:rPr>
                  <w:t>29</w:t>
                </w:r>
                <w:r w:rsidR="00227C0E">
                  <w:rPr>
                    <w:noProof/>
                    <w:webHidden/>
                  </w:rPr>
                  <w:fldChar w:fldCharType="end"/>
                </w:r>
              </w:hyperlink>
            </w:p>
            <w:p w14:paraId="715AE3EC" w14:textId="254EFDD6" w:rsidR="00227C0E" w:rsidRDefault="008251A6">
              <w:pPr>
                <w:pStyle w:val="TOC2"/>
                <w:tabs>
                  <w:tab w:val="right" w:leader="dot" w:pos="10790"/>
                </w:tabs>
                <w:rPr>
                  <w:rFonts w:eastAsiaTheme="minorEastAsia"/>
                  <w:noProof/>
                  <w:sz w:val="22"/>
                  <w:szCs w:val="22"/>
                </w:rPr>
              </w:pPr>
              <w:hyperlink w:anchor="_Toc60600428" w:history="1">
                <w:r w:rsidR="00227C0E" w:rsidRPr="00B24E13">
                  <w:rPr>
                    <w:rStyle w:val="Hyperlink"/>
                    <w:noProof/>
                  </w:rPr>
                  <w:t>Add to Cart:</w:t>
                </w:r>
                <w:r w:rsidR="00227C0E">
                  <w:rPr>
                    <w:noProof/>
                    <w:webHidden/>
                  </w:rPr>
                  <w:tab/>
                </w:r>
                <w:r w:rsidR="00227C0E">
                  <w:rPr>
                    <w:noProof/>
                    <w:webHidden/>
                  </w:rPr>
                  <w:fldChar w:fldCharType="begin"/>
                </w:r>
                <w:r w:rsidR="00227C0E">
                  <w:rPr>
                    <w:noProof/>
                    <w:webHidden/>
                  </w:rPr>
                  <w:instrText xml:space="preserve"> PAGEREF _Toc60600428 \h </w:instrText>
                </w:r>
                <w:r w:rsidR="00227C0E">
                  <w:rPr>
                    <w:noProof/>
                    <w:webHidden/>
                  </w:rPr>
                </w:r>
                <w:r w:rsidR="00227C0E">
                  <w:rPr>
                    <w:noProof/>
                    <w:webHidden/>
                  </w:rPr>
                  <w:fldChar w:fldCharType="separate"/>
                </w:r>
                <w:r w:rsidR="00227C0E">
                  <w:rPr>
                    <w:noProof/>
                    <w:webHidden/>
                  </w:rPr>
                  <w:t>37</w:t>
                </w:r>
                <w:r w:rsidR="00227C0E">
                  <w:rPr>
                    <w:noProof/>
                    <w:webHidden/>
                  </w:rPr>
                  <w:fldChar w:fldCharType="end"/>
                </w:r>
              </w:hyperlink>
            </w:p>
            <w:p w14:paraId="46E6D6BC" w14:textId="7BF022AC" w:rsidR="00227C0E" w:rsidRDefault="008251A6">
              <w:pPr>
                <w:pStyle w:val="TOC2"/>
                <w:tabs>
                  <w:tab w:val="right" w:leader="dot" w:pos="10790"/>
                </w:tabs>
                <w:rPr>
                  <w:rFonts w:eastAsiaTheme="minorEastAsia"/>
                  <w:noProof/>
                  <w:sz w:val="22"/>
                  <w:szCs w:val="22"/>
                </w:rPr>
              </w:pPr>
              <w:hyperlink w:anchor="_Toc60600429" w:history="1">
                <w:r w:rsidR="00227C0E" w:rsidRPr="00B24E13">
                  <w:rPr>
                    <w:rStyle w:val="Hyperlink"/>
                    <w:noProof/>
                  </w:rPr>
                  <w:t>Purchase Form:</w:t>
                </w:r>
                <w:r w:rsidR="00227C0E">
                  <w:rPr>
                    <w:noProof/>
                    <w:webHidden/>
                  </w:rPr>
                  <w:tab/>
                </w:r>
                <w:r w:rsidR="00227C0E">
                  <w:rPr>
                    <w:noProof/>
                    <w:webHidden/>
                  </w:rPr>
                  <w:fldChar w:fldCharType="begin"/>
                </w:r>
                <w:r w:rsidR="00227C0E">
                  <w:rPr>
                    <w:noProof/>
                    <w:webHidden/>
                  </w:rPr>
                  <w:instrText xml:space="preserve"> PAGEREF _Toc60600429 \h </w:instrText>
                </w:r>
                <w:r w:rsidR="00227C0E">
                  <w:rPr>
                    <w:noProof/>
                    <w:webHidden/>
                  </w:rPr>
                </w:r>
                <w:r w:rsidR="00227C0E">
                  <w:rPr>
                    <w:noProof/>
                    <w:webHidden/>
                  </w:rPr>
                  <w:fldChar w:fldCharType="separate"/>
                </w:r>
                <w:r w:rsidR="00227C0E">
                  <w:rPr>
                    <w:noProof/>
                    <w:webHidden/>
                  </w:rPr>
                  <w:t>45</w:t>
                </w:r>
                <w:r w:rsidR="00227C0E">
                  <w:rPr>
                    <w:noProof/>
                    <w:webHidden/>
                  </w:rPr>
                  <w:fldChar w:fldCharType="end"/>
                </w:r>
              </w:hyperlink>
            </w:p>
            <w:p w14:paraId="20C8C9D5" w14:textId="31ACFDC4" w:rsidR="00227C0E" w:rsidRDefault="008251A6">
              <w:pPr>
                <w:pStyle w:val="TOC2"/>
                <w:tabs>
                  <w:tab w:val="right" w:leader="dot" w:pos="10790"/>
                </w:tabs>
                <w:rPr>
                  <w:rFonts w:eastAsiaTheme="minorEastAsia"/>
                  <w:noProof/>
                  <w:sz w:val="22"/>
                  <w:szCs w:val="22"/>
                </w:rPr>
              </w:pPr>
              <w:hyperlink w:anchor="_Toc60600430" w:history="1">
                <w:r w:rsidR="00227C0E" w:rsidRPr="00B24E13">
                  <w:rPr>
                    <w:rStyle w:val="Hyperlink"/>
                    <w:noProof/>
                  </w:rPr>
                  <w:t>Thank You Reply:</w:t>
                </w:r>
                <w:r w:rsidR="00227C0E">
                  <w:rPr>
                    <w:noProof/>
                    <w:webHidden/>
                  </w:rPr>
                  <w:tab/>
                </w:r>
                <w:r w:rsidR="00227C0E">
                  <w:rPr>
                    <w:noProof/>
                    <w:webHidden/>
                  </w:rPr>
                  <w:fldChar w:fldCharType="begin"/>
                </w:r>
                <w:r w:rsidR="00227C0E">
                  <w:rPr>
                    <w:noProof/>
                    <w:webHidden/>
                  </w:rPr>
                  <w:instrText xml:space="preserve"> PAGEREF _Toc60600430 \h </w:instrText>
                </w:r>
                <w:r w:rsidR="00227C0E">
                  <w:rPr>
                    <w:noProof/>
                    <w:webHidden/>
                  </w:rPr>
                </w:r>
                <w:r w:rsidR="00227C0E">
                  <w:rPr>
                    <w:noProof/>
                    <w:webHidden/>
                  </w:rPr>
                  <w:fldChar w:fldCharType="separate"/>
                </w:r>
                <w:r w:rsidR="00227C0E">
                  <w:rPr>
                    <w:noProof/>
                    <w:webHidden/>
                  </w:rPr>
                  <w:t>52</w:t>
                </w:r>
                <w:r w:rsidR="00227C0E">
                  <w:rPr>
                    <w:noProof/>
                    <w:webHidden/>
                  </w:rPr>
                  <w:fldChar w:fldCharType="end"/>
                </w:r>
              </w:hyperlink>
            </w:p>
            <w:p w14:paraId="51F3BA8F" w14:textId="084113C8" w:rsidR="00227C0E" w:rsidRDefault="008251A6">
              <w:pPr>
                <w:pStyle w:val="TOC2"/>
                <w:tabs>
                  <w:tab w:val="right" w:leader="dot" w:pos="10790"/>
                </w:tabs>
                <w:rPr>
                  <w:rFonts w:eastAsiaTheme="minorEastAsia"/>
                  <w:noProof/>
                  <w:sz w:val="22"/>
                  <w:szCs w:val="22"/>
                </w:rPr>
              </w:pPr>
              <w:hyperlink w:anchor="_Toc60600431" w:history="1">
                <w:r w:rsidR="00227C0E" w:rsidRPr="00B24E13">
                  <w:rPr>
                    <w:rStyle w:val="Hyperlink"/>
                    <w:noProof/>
                  </w:rPr>
                  <w:t>Feedback Reply:</w:t>
                </w:r>
                <w:r w:rsidR="00227C0E">
                  <w:rPr>
                    <w:noProof/>
                    <w:webHidden/>
                  </w:rPr>
                  <w:tab/>
                </w:r>
                <w:r w:rsidR="00227C0E">
                  <w:rPr>
                    <w:noProof/>
                    <w:webHidden/>
                  </w:rPr>
                  <w:fldChar w:fldCharType="begin"/>
                </w:r>
                <w:r w:rsidR="00227C0E">
                  <w:rPr>
                    <w:noProof/>
                    <w:webHidden/>
                  </w:rPr>
                  <w:instrText xml:space="preserve"> PAGEREF _Toc60600431 \h </w:instrText>
                </w:r>
                <w:r w:rsidR="00227C0E">
                  <w:rPr>
                    <w:noProof/>
                    <w:webHidden/>
                  </w:rPr>
                </w:r>
                <w:r w:rsidR="00227C0E">
                  <w:rPr>
                    <w:noProof/>
                    <w:webHidden/>
                  </w:rPr>
                  <w:fldChar w:fldCharType="separate"/>
                </w:r>
                <w:r w:rsidR="00227C0E">
                  <w:rPr>
                    <w:noProof/>
                    <w:webHidden/>
                  </w:rPr>
                  <w:t>59</w:t>
                </w:r>
                <w:r w:rsidR="00227C0E">
                  <w:rPr>
                    <w:noProof/>
                    <w:webHidden/>
                  </w:rPr>
                  <w:fldChar w:fldCharType="end"/>
                </w:r>
              </w:hyperlink>
            </w:p>
            <w:p w14:paraId="5CAB19C2" w14:textId="6BB81D6C" w:rsidR="00227C0E" w:rsidRPr="00227C0E" w:rsidRDefault="00227C0E" w:rsidP="00227C0E">
              <w:pPr>
                <w:rPr>
                  <w:b/>
                  <w:bCs/>
                  <w:noProof/>
                </w:rPr>
              </w:pPr>
              <w:r>
                <w:rPr>
                  <w:b/>
                  <w:bCs/>
                  <w:noProof/>
                </w:rPr>
                <w:fldChar w:fldCharType="end"/>
              </w:r>
            </w:p>
          </w:sdtContent>
        </w:sdt>
        <w:p w14:paraId="2E82D43D" w14:textId="553BC04A" w:rsidR="00227C0E" w:rsidRPr="00227C0E" w:rsidRDefault="00227C0E">
          <w:pPr>
            <w:pStyle w:val="TableofFigures"/>
            <w:tabs>
              <w:tab w:val="right" w:leader="dot" w:pos="10790"/>
            </w:tabs>
            <w:rPr>
              <w:b/>
              <w:bCs/>
              <w:i/>
              <w:iCs/>
              <w:sz w:val="32"/>
              <w:szCs w:val="32"/>
              <w:u w:val="single"/>
            </w:rPr>
          </w:pPr>
          <w:r w:rsidRPr="00227C0E">
            <w:rPr>
              <w:b/>
              <w:bCs/>
              <w:i/>
              <w:iCs/>
              <w:sz w:val="32"/>
              <w:szCs w:val="32"/>
              <w:u w:val="single"/>
            </w:rPr>
            <w:t>Table of Figures</w:t>
          </w:r>
        </w:p>
        <w:p w14:paraId="7DACC3A6" w14:textId="77777777" w:rsidR="00227C0E" w:rsidRDefault="00227C0E">
          <w:pPr>
            <w:pStyle w:val="TableofFigures"/>
            <w:tabs>
              <w:tab w:val="right" w:leader="dot" w:pos="10790"/>
            </w:tabs>
          </w:pPr>
        </w:p>
        <w:p w14:paraId="4BAD1C3D" w14:textId="6C1506A4" w:rsidR="00227C0E" w:rsidRDefault="00227C0E">
          <w:pPr>
            <w:pStyle w:val="TableofFigures"/>
            <w:tabs>
              <w:tab w:val="right" w:leader="dot" w:pos="10790"/>
            </w:tabs>
            <w:rPr>
              <w:rFonts w:eastAsiaTheme="minorEastAsia"/>
              <w:noProof/>
              <w:sz w:val="22"/>
              <w:szCs w:val="22"/>
            </w:rPr>
          </w:pPr>
          <w:r>
            <w:fldChar w:fldCharType="begin"/>
          </w:r>
          <w:r>
            <w:instrText xml:space="preserve"> TOC \h \z \c "Figure" </w:instrText>
          </w:r>
          <w:r>
            <w:fldChar w:fldCharType="separate"/>
          </w:r>
          <w:hyperlink w:anchor="_Toc60600456" w:history="1">
            <w:r w:rsidRPr="00864DD7">
              <w:rPr>
                <w:rStyle w:val="Hyperlink"/>
                <w:noProof/>
              </w:rPr>
              <w:t>Figure 1: Home Page</w:t>
            </w:r>
            <w:r>
              <w:rPr>
                <w:noProof/>
                <w:webHidden/>
              </w:rPr>
              <w:tab/>
            </w:r>
            <w:r>
              <w:rPr>
                <w:noProof/>
                <w:webHidden/>
              </w:rPr>
              <w:fldChar w:fldCharType="begin"/>
            </w:r>
            <w:r>
              <w:rPr>
                <w:noProof/>
                <w:webHidden/>
              </w:rPr>
              <w:instrText xml:space="preserve"> PAGEREF _Toc60600456 \h </w:instrText>
            </w:r>
            <w:r>
              <w:rPr>
                <w:noProof/>
                <w:webHidden/>
              </w:rPr>
            </w:r>
            <w:r>
              <w:rPr>
                <w:noProof/>
                <w:webHidden/>
              </w:rPr>
              <w:fldChar w:fldCharType="separate"/>
            </w:r>
            <w:r>
              <w:rPr>
                <w:noProof/>
                <w:webHidden/>
              </w:rPr>
              <w:t>2</w:t>
            </w:r>
            <w:r>
              <w:rPr>
                <w:noProof/>
                <w:webHidden/>
              </w:rPr>
              <w:fldChar w:fldCharType="end"/>
            </w:r>
          </w:hyperlink>
        </w:p>
        <w:p w14:paraId="4B2129ED" w14:textId="2038481B" w:rsidR="00227C0E" w:rsidRDefault="008251A6">
          <w:pPr>
            <w:pStyle w:val="TableofFigures"/>
            <w:tabs>
              <w:tab w:val="right" w:leader="dot" w:pos="10790"/>
            </w:tabs>
            <w:rPr>
              <w:rFonts w:eastAsiaTheme="minorEastAsia"/>
              <w:noProof/>
              <w:sz w:val="22"/>
              <w:szCs w:val="22"/>
            </w:rPr>
          </w:pPr>
          <w:hyperlink r:id="rId18" w:anchor="_Toc60600457" w:history="1">
            <w:r w:rsidR="00E01605">
              <w:rPr>
                <w:rStyle w:val="Hyperlink"/>
                <w:noProof/>
              </w:rPr>
              <w:t>Figure 2: Laptop Brand</w:t>
            </w:r>
            <w:r w:rsidR="00227C0E">
              <w:rPr>
                <w:noProof/>
                <w:webHidden/>
              </w:rPr>
              <w:tab/>
            </w:r>
            <w:r w:rsidR="00227C0E">
              <w:rPr>
                <w:noProof/>
                <w:webHidden/>
              </w:rPr>
              <w:fldChar w:fldCharType="begin"/>
            </w:r>
            <w:r w:rsidR="00227C0E">
              <w:rPr>
                <w:noProof/>
                <w:webHidden/>
              </w:rPr>
              <w:instrText xml:space="preserve"> PAGEREF _Toc60600457 \h </w:instrText>
            </w:r>
            <w:r w:rsidR="00227C0E">
              <w:rPr>
                <w:noProof/>
                <w:webHidden/>
              </w:rPr>
            </w:r>
            <w:r w:rsidR="00227C0E">
              <w:rPr>
                <w:noProof/>
                <w:webHidden/>
              </w:rPr>
              <w:fldChar w:fldCharType="separate"/>
            </w:r>
            <w:r w:rsidR="00227C0E">
              <w:rPr>
                <w:noProof/>
                <w:webHidden/>
              </w:rPr>
              <w:t>3</w:t>
            </w:r>
            <w:r w:rsidR="00227C0E">
              <w:rPr>
                <w:noProof/>
                <w:webHidden/>
              </w:rPr>
              <w:fldChar w:fldCharType="end"/>
            </w:r>
          </w:hyperlink>
        </w:p>
        <w:p w14:paraId="525233CD" w14:textId="0299D6C0" w:rsidR="00227C0E" w:rsidRDefault="008251A6">
          <w:pPr>
            <w:pStyle w:val="TableofFigures"/>
            <w:tabs>
              <w:tab w:val="right" w:leader="dot" w:pos="10790"/>
            </w:tabs>
            <w:rPr>
              <w:rFonts w:eastAsiaTheme="minorEastAsia"/>
              <w:noProof/>
              <w:sz w:val="22"/>
              <w:szCs w:val="22"/>
            </w:rPr>
          </w:pPr>
          <w:hyperlink r:id="rId19" w:anchor="_Toc60600458" w:history="1">
            <w:r w:rsidR="00E01605">
              <w:rPr>
                <w:rStyle w:val="Hyperlink"/>
                <w:noProof/>
              </w:rPr>
              <w:t>Figure 3: Mobile Devices</w:t>
            </w:r>
            <w:r w:rsidR="00227C0E">
              <w:rPr>
                <w:noProof/>
                <w:webHidden/>
              </w:rPr>
              <w:tab/>
            </w:r>
            <w:r w:rsidR="00227C0E">
              <w:rPr>
                <w:noProof/>
                <w:webHidden/>
              </w:rPr>
              <w:fldChar w:fldCharType="begin"/>
            </w:r>
            <w:r w:rsidR="00227C0E">
              <w:rPr>
                <w:noProof/>
                <w:webHidden/>
              </w:rPr>
              <w:instrText xml:space="preserve"> PAGEREF _Toc60600458 \h </w:instrText>
            </w:r>
            <w:r w:rsidR="00227C0E">
              <w:rPr>
                <w:noProof/>
                <w:webHidden/>
              </w:rPr>
            </w:r>
            <w:r w:rsidR="00227C0E">
              <w:rPr>
                <w:noProof/>
                <w:webHidden/>
              </w:rPr>
              <w:fldChar w:fldCharType="separate"/>
            </w:r>
            <w:r w:rsidR="00227C0E">
              <w:rPr>
                <w:noProof/>
                <w:webHidden/>
              </w:rPr>
              <w:t>4</w:t>
            </w:r>
            <w:r w:rsidR="00227C0E">
              <w:rPr>
                <w:noProof/>
                <w:webHidden/>
              </w:rPr>
              <w:fldChar w:fldCharType="end"/>
            </w:r>
          </w:hyperlink>
        </w:p>
        <w:p w14:paraId="369A1CFC" w14:textId="6787AD64" w:rsidR="00227C0E" w:rsidRDefault="008251A6">
          <w:pPr>
            <w:pStyle w:val="TableofFigures"/>
            <w:tabs>
              <w:tab w:val="right" w:leader="dot" w:pos="10790"/>
            </w:tabs>
            <w:rPr>
              <w:rFonts w:eastAsiaTheme="minorEastAsia"/>
              <w:noProof/>
              <w:sz w:val="22"/>
              <w:szCs w:val="22"/>
            </w:rPr>
          </w:pPr>
          <w:hyperlink r:id="rId20" w:anchor="_Toc60600459" w:history="1">
            <w:r w:rsidR="00E01605">
              <w:rPr>
                <w:rStyle w:val="Hyperlink"/>
                <w:noProof/>
              </w:rPr>
              <w:t>Figure 4: Digital Watches</w:t>
            </w:r>
            <w:r w:rsidR="00227C0E">
              <w:rPr>
                <w:noProof/>
                <w:webHidden/>
              </w:rPr>
              <w:tab/>
            </w:r>
            <w:r w:rsidR="00227C0E">
              <w:rPr>
                <w:noProof/>
                <w:webHidden/>
              </w:rPr>
              <w:fldChar w:fldCharType="begin"/>
            </w:r>
            <w:r w:rsidR="00227C0E">
              <w:rPr>
                <w:noProof/>
                <w:webHidden/>
              </w:rPr>
              <w:instrText xml:space="preserve"> PAGEREF _Toc60600459 \h </w:instrText>
            </w:r>
            <w:r w:rsidR="00227C0E">
              <w:rPr>
                <w:noProof/>
                <w:webHidden/>
              </w:rPr>
            </w:r>
            <w:r w:rsidR="00227C0E">
              <w:rPr>
                <w:noProof/>
                <w:webHidden/>
              </w:rPr>
              <w:fldChar w:fldCharType="separate"/>
            </w:r>
            <w:r w:rsidR="00227C0E">
              <w:rPr>
                <w:noProof/>
                <w:webHidden/>
              </w:rPr>
              <w:t>5</w:t>
            </w:r>
            <w:r w:rsidR="00227C0E">
              <w:rPr>
                <w:noProof/>
                <w:webHidden/>
              </w:rPr>
              <w:fldChar w:fldCharType="end"/>
            </w:r>
          </w:hyperlink>
        </w:p>
        <w:p w14:paraId="5156BD66" w14:textId="67E1D42F" w:rsidR="00227C0E" w:rsidRDefault="008251A6">
          <w:pPr>
            <w:pStyle w:val="TableofFigures"/>
            <w:tabs>
              <w:tab w:val="right" w:leader="dot" w:pos="10790"/>
            </w:tabs>
            <w:rPr>
              <w:rFonts w:eastAsiaTheme="minorEastAsia"/>
              <w:noProof/>
              <w:sz w:val="22"/>
              <w:szCs w:val="22"/>
            </w:rPr>
          </w:pPr>
          <w:hyperlink w:anchor="_Toc60600460" w:history="1">
            <w:r w:rsidR="00227C0E" w:rsidRPr="00864DD7">
              <w:rPr>
                <w:rStyle w:val="Hyperlink"/>
                <w:noProof/>
              </w:rPr>
              <w:t>Figure 5: Add to Cart</w:t>
            </w:r>
            <w:r w:rsidR="00227C0E">
              <w:rPr>
                <w:noProof/>
                <w:webHidden/>
              </w:rPr>
              <w:tab/>
            </w:r>
            <w:r w:rsidR="00227C0E">
              <w:rPr>
                <w:noProof/>
                <w:webHidden/>
              </w:rPr>
              <w:fldChar w:fldCharType="begin"/>
            </w:r>
            <w:r w:rsidR="00227C0E">
              <w:rPr>
                <w:noProof/>
                <w:webHidden/>
              </w:rPr>
              <w:instrText xml:space="preserve"> PAGEREF _Toc60600460 \h </w:instrText>
            </w:r>
            <w:r w:rsidR="00227C0E">
              <w:rPr>
                <w:noProof/>
                <w:webHidden/>
              </w:rPr>
            </w:r>
            <w:r w:rsidR="00227C0E">
              <w:rPr>
                <w:noProof/>
                <w:webHidden/>
              </w:rPr>
              <w:fldChar w:fldCharType="separate"/>
            </w:r>
            <w:r w:rsidR="00227C0E">
              <w:rPr>
                <w:noProof/>
                <w:webHidden/>
              </w:rPr>
              <w:t>6</w:t>
            </w:r>
            <w:r w:rsidR="00227C0E">
              <w:rPr>
                <w:noProof/>
                <w:webHidden/>
              </w:rPr>
              <w:fldChar w:fldCharType="end"/>
            </w:r>
          </w:hyperlink>
        </w:p>
        <w:p w14:paraId="07ACC155" w14:textId="0883383F" w:rsidR="00227C0E" w:rsidRDefault="008251A6">
          <w:pPr>
            <w:pStyle w:val="TableofFigures"/>
            <w:tabs>
              <w:tab w:val="right" w:leader="dot" w:pos="10790"/>
            </w:tabs>
            <w:rPr>
              <w:rFonts w:eastAsiaTheme="minorEastAsia"/>
              <w:noProof/>
              <w:sz w:val="22"/>
              <w:szCs w:val="22"/>
            </w:rPr>
          </w:pPr>
          <w:hyperlink w:anchor="_Toc60600461" w:history="1">
            <w:r w:rsidR="00227C0E" w:rsidRPr="00864DD7">
              <w:rPr>
                <w:rStyle w:val="Hyperlink"/>
                <w:noProof/>
              </w:rPr>
              <w:t>Figure 6: Purchase Form</w:t>
            </w:r>
            <w:r w:rsidR="00227C0E">
              <w:rPr>
                <w:noProof/>
                <w:webHidden/>
              </w:rPr>
              <w:tab/>
            </w:r>
            <w:r w:rsidR="00227C0E">
              <w:rPr>
                <w:noProof/>
                <w:webHidden/>
              </w:rPr>
              <w:fldChar w:fldCharType="begin"/>
            </w:r>
            <w:r w:rsidR="00227C0E">
              <w:rPr>
                <w:noProof/>
                <w:webHidden/>
              </w:rPr>
              <w:instrText xml:space="preserve"> PAGEREF _Toc60600461 \h </w:instrText>
            </w:r>
            <w:r w:rsidR="00227C0E">
              <w:rPr>
                <w:noProof/>
                <w:webHidden/>
              </w:rPr>
            </w:r>
            <w:r w:rsidR="00227C0E">
              <w:rPr>
                <w:noProof/>
                <w:webHidden/>
              </w:rPr>
              <w:fldChar w:fldCharType="separate"/>
            </w:r>
            <w:r w:rsidR="00227C0E">
              <w:rPr>
                <w:noProof/>
                <w:webHidden/>
              </w:rPr>
              <w:t>7</w:t>
            </w:r>
            <w:r w:rsidR="00227C0E">
              <w:rPr>
                <w:noProof/>
                <w:webHidden/>
              </w:rPr>
              <w:fldChar w:fldCharType="end"/>
            </w:r>
          </w:hyperlink>
        </w:p>
        <w:p w14:paraId="0981941A" w14:textId="5E64DC1A" w:rsidR="00227C0E" w:rsidRDefault="008251A6">
          <w:pPr>
            <w:pStyle w:val="TableofFigures"/>
            <w:tabs>
              <w:tab w:val="right" w:leader="dot" w:pos="10790"/>
            </w:tabs>
            <w:rPr>
              <w:rFonts w:eastAsiaTheme="minorEastAsia"/>
              <w:noProof/>
              <w:sz w:val="22"/>
              <w:szCs w:val="22"/>
            </w:rPr>
          </w:pPr>
          <w:hyperlink w:anchor="_Toc60600462" w:history="1">
            <w:r w:rsidR="00227C0E" w:rsidRPr="00864DD7">
              <w:rPr>
                <w:rStyle w:val="Hyperlink"/>
                <w:noProof/>
              </w:rPr>
              <w:t>Figure 7: Thank you Reply</w:t>
            </w:r>
            <w:r w:rsidR="00227C0E">
              <w:rPr>
                <w:noProof/>
                <w:webHidden/>
              </w:rPr>
              <w:tab/>
            </w:r>
            <w:r w:rsidR="00227C0E">
              <w:rPr>
                <w:noProof/>
                <w:webHidden/>
              </w:rPr>
              <w:fldChar w:fldCharType="begin"/>
            </w:r>
            <w:r w:rsidR="00227C0E">
              <w:rPr>
                <w:noProof/>
                <w:webHidden/>
              </w:rPr>
              <w:instrText xml:space="preserve"> PAGEREF _Toc60600462 \h </w:instrText>
            </w:r>
            <w:r w:rsidR="00227C0E">
              <w:rPr>
                <w:noProof/>
                <w:webHidden/>
              </w:rPr>
            </w:r>
            <w:r w:rsidR="00227C0E">
              <w:rPr>
                <w:noProof/>
                <w:webHidden/>
              </w:rPr>
              <w:fldChar w:fldCharType="separate"/>
            </w:r>
            <w:r w:rsidR="00227C0E">
              <w:rPr>
                <w:noProof/>
                <w:webHidden/>
              </w:rPr>
              <w:t>8</w:t>
            </w:r>
            <w:r w:rsidR="00227C0E">
              <w:rPr>
                <w:noProof/>
                <w:webHidden/>
              </w:rPr>
              <w:fldChar w:fldCharType="end"/>
            </w:r>
          </w:hyperlink>
        </w:p>
        <w:p w14:paraId="4B1B6217" w14:textId="5C770E1A" w:rsidR="00227C0E" w:rsidRDefault="008251A6">
          <w:pPr>
            <w:pStyle w:val="TableofFigures"/>
            <w:tabs>
              <w:tab w:val="right" w:leader="dot" w:pos="10790"/>
            </w:tabs>
            <w:rPr>
              <w:rFonts w:eastAsiaTheme="minorEastAsia"/>
              <w:noProof/>
              <w:sz w:val="22"/>
              <w:szCs w:val="22"/>
            </w:rPr>
          </w:pPr>
          <w:hyperlink w:anchor="_Toc60600463" w:history="1">
            <w:r w:rsidR="00227C0E" w:rsidRPr="00864DD7">
              <w:rPr>
                <w:rStyle w:val="Hyperlink"/>
                <w:noProof/>
              </w:rPr>
              <w:t>Figure 8: Feedback Reply Page</w:t>
            </w:r>
            <w:r w:rsidR="00227C0E">
              <w:rPr>
                <w:noProof/>
                <w:webHidden/>
              </w:rPr>
              <w:tab/>
            </w:r>
            <w:r w:rsidR="00227C0E">
              <w:rPr>
                <w:noProof/>
                <w:webHidden/>
              </w:rPr>
              <w:fldChar w:fldCharType="begin"/>
            </w:r>
            <w:r w:rsidR="00227C0E">
              <w:rPr>
                <w:noProof/>
                <w:webHidden/>
              </w:rPr>
              <w:instrText xml:space="preserve"> PAGEREF _Toc60600463 \h </w:instrText>
            </w:r>
            <w:r w:rsidR="00227C0E">
              <w:rPr>
                <w:noProof/>
                <w:webHidden/>
              </w:rPr>
            </w:r>
            <w:r w:rsidR="00227C0E">
              <w:rPr>
                <w:noProof/>
                <w:webHidden/>
              </w:rPr>
              <w:fldChar w:fldCharType="separate"/>
            </w:r>
            <w:r w:rsidR="00227C0E">
              <w:rPr>
                <w:noProof/>
                <w:webHidden/>
              </w:rPr>
              <w:t>8</w:t>
            </w:r>
            <w:r w:rsidR="00227C0E">
              <w:rPr>
                <w:noProof/>
                <w:webHidden/>
              </w:rPr>
              <w:fldChar w:fldCharType="end"/>
            </w:r>
          </w:hyperlink>
        </w:p>
        <w:p w14:paraId="12F17ED1" w14:textId="77777777" w:rsidR="00D57E91" w:rsidRDefault="00227C0E" w:rsidP="00360878">
          <w:pPr>
            <w:sectPr w:rsidR="00D57E91" w:rsidSect="00A6481E">
              <w:pgSz w:w="12240" w:h="15840" w:code="1"/>
              <w:pgMar w:top="720" w:right="720" w:bottom="1080" w:left="720" w:header="144" w:footer="432"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fmt="upperRoman" w:start="1"/>
              <w:cols w:space="708"/>
              <w:titlePg/>
              <w:docGrid w:linePitch="360"/>
            </w:sectPr>
          </w:pPr>
          <w:r>
            <w:fldChar w:fldCharType="end"/>
          </w:r>
        </w:p>
        <w:p w14:paraId="551C8AF7" w14:textId="70233D3F" w:rsidR="00FC6CBF" w:rsidRPr="00360878" w:rsidRDefault="008251A6" w:rsidP="00360878"/>
      </w:sdtContent>
    </w:sdt>
    <w:p w14:paraId="7B6B8D39" w14:textId="39538B87" w:rsidR="00A95CDE" w:rsidRPr="00143594" w:rsidRDefault="009116B8" w:rsidP="009116B8">
      <w:pPr>
        <w:pStyle w:val="Heading1"/>
        <w:ind w:firstLine="0"/>
      </w:pPr>
      <w:bookmarkStart w:id="2" w:name="_Toc60600418"/>
      <w:r>
        <w:t>Motivati</w:t>
      </w:r>
      <w:r w:rsidR="00A95CDE" w:rsidRPr="00143594">
        <w:t>on statement:</w:t>
      </w:r>
      <w:bookmarkEnd w:id="1"/>
      <w:bookmarkEnd w:id="0"/>
      <w:bookmarkEnd w:id="2"/>
    </w:p>
    <w:p w14:paraId="1079A5A6" w14:textId="14EAD9F6" w:rsidR="0074343B" w:rsidRDefault="00A225C0" w:rsidP="00D32B83">
      <w:pPr>
        <w:ind w:left="360" w:firstLine="720"/>
        <w:jc w:val="both"/>
        <w:rPr>
          <w:rFonts w:ascii="Calibri" w:hAnsi="Calibri" w:cs="Calibri"/>
          <w:sz w:val="22"/>
          <w:szCs w:val="22"/>
        </w:rPr>
      </w:pPr>
      <w:r>
        <w:rPr>
          <w:rFonts w:ascii="Calibri" w:hAnsi="Calibri" w:cs="Calibri"/>
          <w:sz w:val="22"/>
          <w:szCs w:val="22"/>
        </w:rPr>
        <w:t>This Website is about Electronic product that is need of modern age. So we provide laptop, mobile and watches on this website. This is best website for this kind of product. If you want to buy this kind of product, Please visit on this website.</w:t>
      </w:r>
    </w:p>
    <w:p w14:paraId="2D11D17E" w14:textId="77777777" w:rsidR="0074343B" w:rsidRDefault="0074343B" w:rsidP="00C00DE1">
      <w:pPr>
        <w:ind w:left="720" w:firstLine="720"/>
        <w:jc w:val="both"/>
        <w:rPr>
          <w:rFonts w:ascii="Calibri" w:hAnsi="Calibri" w:cs="Calibri"/>
          <w:sz w:val="22"/>
          <w:szCs w:val="22"/>
        </w:rPr>
      </w:pPr>
    </w:p>
    <w:p w14:paraId="25D4975D" w14:textId="05098BCB" w:rsidR="0074343B" w:rsidRPr="00143594" w:rsidRDefault="0074343B" w:rsidP="00143594">
      <w:pPr>
        <w:pStyle w:val="Heading1"/>
      </w:pPr>
      <w:bookmarkStart w:id="3" w:name="_Toc60599579"/>
      <w:bookmarkStart w:id="4" w:name="_Toc60600419"/>
      <w:r w:rsidRPr="00143594">
        <w:t>Main idea:</w:t>
      </w:r>
      <w:bookmarkEnd w:id="3"/>
      <w:bookmarkEnd w:id="4"/>
    </w:p>
    <w:p w14:paraId="35329119" w14:textId="690E08F1" w:rsidR="00A95CDE" w:rsidRDefault="00E01605" w:rsidP="00D32B83">
      <w:pPr>
        <w:ind w:left="270" w:firstLine="720"/>
        <w:jc w:val="both"/>
        <w:rPr>
          <w:rFonts w:ascii="Calibri" w:hAnsi="Calibri" w:cs="Calibri"/>
          <w:sz w:val="22"/>
          <w:szCs w:val="22"/>
        </w:rPr>
      </w:pPr>
      <w:r>
        <w:rPr>
          <w:rFonts w:ascii="Calibri" w:hAnsi="Calibri" w:cs="Calibri"/>
          <w:sz w:val="22"/>
          <w:szCs w:val="22"/>
        </w:rPr>
        <w:t>We are going to sell laptop, mobile</w:t>
      </w:r>
      <w:r w:rsidR="0074343B">
        <w:rPr>
          <w:rFonts w:ascii="Calibri" w:hAnsi="Calibri" w:cs="Calibri"/>
          <w:sz w:val="22"/>
          <w:szCs w:val="22"/>
        </w:rPr>
        <w:t xml:space="preserve"> </w:t>
      </w:r>
      <w:r>
        <w:rPr>
          <w:rFonts w:ascii="Calibri" w:hAnsi="Calibri" w:cs="Calibri"/>
          <w:sz w:val="22"/>
          <w:szCs w:val="22"/>
        </w:rPr>
        <w:t xml:space="preserve">and watches </w:t>
      </w:r>
      <w:r w:rsidR="00595DF6">
        <w:rPr>
          <w:rFonts w:ascii="Calibri" w:hAnsi="Calibri" w:cs="Calibri"/>
          <w:sz w:val="22"/>
          <w:szCs w:val="22"/>
        </w:rPr>
        <w:t>online. So,</w:t>
      </w:r>
      <w:r w:rsidR="00A225C0">
        <w:rPr>
          <w:rFonts w:ascii="Calibri" w:hAnsi="Calibri" w:cs="Calibri"/>
          <w:sz w:val="22"/>
          <w:szCs w:val="22"/>
        </w:rPr>
        <w:t xml:space="preserve"> </w:t>
      </w:r>
      <w:r w:rsidR="00595DF6">
        <w:rPr>
          <w:rFonts w:ascii="Calibri" w:hAnsi="Calibri" w:cs="Calibri"/>
          <w:sz w:val="22"/>
          <w:szCs w:val="22"/>
        </w:rPr>
        <w:t>this is best website for these kind of product.</w:t>
      </w:r>
      <w:r w:rsidR="0074343B" w:rsidRPr="003355D4">
        <w:rPr>
          <w:rFonts w:ascii="Calibri" w:hAnsi="Calibri" w:cs="Calibri"/>
          <w:sz w:val="22"/>
          <w:szCs w:val="22"/>
        </w:rPr>
        <w:t xml:space="preserve"> </w:t>
      </w:r>
      <w:r w:rsidR="00A95CDE" w:rsidRPr="003355D4">
        <w:rPr>
          <w:rFonts w:ascii="Calibri" w:hAnsi="Calibri" w:cs="Calibri"/>
          <w:sz w:val="22"/>
          <w:szCs w:val="22"/>
        </w:rPr>
        <w:t xml:space="preserve"> </w:t>
      </w:r>
    </w:p>
    <w:p w14:paraId="557147FE" w14:textId="77777777" w:rsidR="003355D4" w:rsidRPr="003355D4" w:rsidRDefault="003355D4" w:rsidP="0014599C">
      <w:pPr>
        <w:jc w:val="both"/>
        <w:rPr>
          <w:rFonts w:ascii="Calibri" w:hAnsi="Calibri" w:cs="Calibri"/>
          <w:sz w:val="22"/>
          <w:szCs w:val="22"/>
        </w:rPr>
      </w:pPr>
    </w:p>
    <w:p w14:paraId="2743D8AE" w14:textId="58D38D22" w:rsidR="00A95CDE" w:rsidRPr="00143594" w:rsidRDefault="00A95CDE" w:rsidP="00143594">
      <w:pPr>
        <w:pStyle w:val="Heading1"/>
      </w:pPr>
      <w:bookmarkStart w:id="5" w:name="_Toc60599580"/>
      <w:bookmarkStart w:id="6" w:name="_Toc60600420"/>
      <w:r w:rsidRPr="00143594">
        <w:t>Description:</w:t>
      </w:r>
      <w:bookmarkEnd w:id="5"/>
      <w:bookmarkEnd w:id="6"/>
    </w:p>
    <w:p w14:paraId="46DA3B4D" w14:textId="57BA9EBA" w:rsidR="00A95CDE" w:rsidRDefault="00A95CDE" w:rsidP="00D32B83">
      <w:pPr>
        <w:ind w:left="360" w:firstLine="720"/>
        <w:jc w:val="both"/>
        <w:rPr>
          <w:rFonts w:ascii="Calibri" w:hAnsi="Calibri" w:cs="Calibri"/>
          <w:sz w:val="22"/>
          <w:szCs w:val="22"/>
        </w:rPr>
      </w:pPr>
      <w:r w:rsidRPr="003355D4">
        <w:rPr>
          <w:rFonts w:ascii="Calibri" w:hAnsi="Calibri" w:cs="Calibri"/>
          <w:sz w:val="22"/>
          <w:szCs w:val="22"/>
        </w:rPr>
        <w:t>Our website consists of 5 pages.</w:t>
      </w:r>
      <w:r w:rsidR="00D16C0A">
        <w:rPr>
          <w:rFonts w:ascii="Calibri" w:hAnsi="Calibri" w:cs="Calibri"/>
          <w:sz w:val="22"/>
          <w:szCs w:val="22"/>
        </w:rPr>
        <w:t xml:space="preserve"> The most important page of any website is its first page called as “Home Page” because it contains the general overview of the products offered</w:t>
      </w:r>
      <w:r w:rsidR="00D42E84">
        <w:rPr>
          <w:rFonts w:ascii="Calibri" w:hAnsi="Calibri" w:cs="Calibri"/>
          <w:sz w:val="22"/>
          <w:szCs w:val="22"/>
        </w:rPr>
        <w:t>.</w:t>
      </w:r>
      <w:r w:rsidRPr="00D42E84">
        <w:rPr>
          <w:rFonts w:ascii="Calibri" w:hAnsi="Calibri" w:cs="Calibri"/>
          <w:sz w:val="22"/>
          <w:szCs w:val="22"/>
        </w:rPr>
        <w:t xml:space="preserve"> </w:t>
      </w:r>
      <w:r w:rsidR="00D16C0A">
        <w:rPr>
          <w:rFonts w:ascii="Calibri" w:hAnsi="Calibri" w:cs="Calibri"/>
          <w:sz w:val="22"/>
          <w:szCs w:val="22"/>
        </w:rPr>
        <w:t>So, our website will have a beautiful cover page. Along with the home page, there will be three product preview pages as w</w:t>
      </w:r>
      <w:r w:rsidR="00C00DE1" w:rsidRPr="00D42E84">
        <w:rPr>
          <w:rFonts w:ascii="Calibri" w:hAnsi="Calibri" w:cs="Calibri"/>
          <w:sz w:val="22"/>
          <w:szCs w:val="22"/>
        </w:rPr>
        <w:t xml:space="preserve">e </w:t>
      </w:r>
      <w:r w:rsidR="00D16C0A">
        <w:rPr>
          <w:rFonts w:ascii="Calibri" w:hAnsi="Calibri" w:cs="Calibri"/>
          <w:sz w:val="22"/>
          <w:szCs w:val="22"/>
        </w:rPr>
        <w:t>are</w:t>
      </w:r>
      <w:r w:rsidR="00C00DE1" w:rsidRPr="00D42E84">
        <w:rPr>
          <w:rFonts w:ascii="Calibri" w:hAnsi="Calibri" w:cs="Calibri"/>
          <w:sz w:val="22"/>
          <w:szCs w:val="22"/>
        </w:rPr>
        <w:t xml:space="preserve"> </w:t>
      </w:r>
      <w:r w:rsidR="00D16C0A">
        <w:rPr>
          <w:rFonts w:ascii="Calibri" w:hAnsi="Calibri" w:cs="Calibri"/>
          <w:sz w:val="22"/>
          <w:szCs w:val="22"/>
        </w:rPr>
        <w:t>going</w:t>
      </w:r>
      <w:r w:rsidR="00C00DE1" w:rsidRPr="00D42E84">
        <w:rPr>
          <w:rFonts w:ascii="Calibri" w:hAnsi="Calibri" w:cs="Calibri"/>
          <w:sz w:val="22"/>
          <w:szCs w:val="22"/>
        </w:rPr>
        <w:t xml:space="preserve"> </w:t>
      </w:r>
      <w:r w:rsidR="00D16C0A">
        <w:rPr>
          <w:rFonts w:ascii="Calibri" w:hAnsi="Calibri" w:cs="Calibri"/>
          <w:sz w:val="22"/>
          <w:szCs w:val="22"/>
        </w:rPr>
        <w:t xml:space="preserve">to </w:t>
      </w:r>
      <w:r w:rsidR="00C00DE1" w:rsidRPr="00D42E84">
        <w:rPr>
          <w:rFonts w:ascii="Calibri" w:hAnsi="Calibri" w:cs="Calibri"/>
          <w:sz w:val="22"/>
          <w:szCs w:val="22"/>
        </w:rPr>
        <w:t>offer three types of products</w:t>
      </w:r>
      <w:r w:rsidR="00D16C0A">
        <w:rPr>
          <w:rFonts w:ascii="Calibri" w:hAnsi="Calibri" w:cs="Calibri"/>
          <w:sz w:val="22"/>
          <w:szCs w:val="22"/>
        </w:rPr>
        <w:t xml:space="preserve"> which includes</w:t>
      </w:r>
      <w:r w:rsidR="00E01605">
        <w:rPr>
          <w:rFonts w:ascii="Calibri" w:hAnsi="Calibri" w:cs="Calibri"/>
          <w:sz w:val="22"/>
          <w:szCs w:val="22"/>
        </w:rPr>
        <w:t xml:space="preserve"> laptop brand, mobile devices</w:t>
      </w:r>
      <w:r w:rsidR="00E65100" w:rsidRPr="00D42E84">
        <w:rPr>
          <w:rFonts w:ascii="Calibri" w:hAnsi="Calibri" w:cs="Calibri"/>
          <w:sz w:val="22"/>
          <w:szCs w:val="22"/>
        </w:rPr>
        <w:t>,</w:t>
      </w:r>
      <w:r w:rsidRPr="00D42E84">
        <w:rPr>
          <w:rFonts w:ascii="Calibri" w:hAnsi="Calibri" w:cs="Calibri"/>
          <w:sz w:val="22"/>
          <w:szCs w:val="22"/>
        </w:rPr>
        <w:t xml:space="preserve"> and </w:t>
      </w:r>
      <w:r w:rsidR="00E01605">
        <w:rPr>
          <w:rFonts w:ascii="Calibri" w:hAnsi="Calibri" w:cs="Calibri"/>
          <w:sz w:val="22"/>
          <w:szCs w:val="22"/>
        </w:rPr>
        <w:t>digital watches</w:t>
      </w:r>
      <w:r w:rsidR="0014599C" w:rsidRPr="00D42E84">
        <w:rPr>
          <w:rFonts w:ascii="Calibri" w:hAnsi="Calibri" w:cs="Calibri"/>
          <w:sz w:val="22"/>
          <w:szCs w:val="22"/>
        </w:rPr>
        <w:t>.</w:t>
      </w:r>
      <w:r w:rsidR="0014599C" w:rsidRPr="003355D4">
        <w:rPr>
          <w:rFonts w:ascii="Calibri" w:hAnsi="Calibri" w:cs="Calibri"/>
          <w:sz w:val="22"/>
          <w:szCs w:val="22"/>
        </w:rPr>
        <w:t xml:space="preserve"> On each page</w:t>
      </w:r>
      <w:r w:rsidR="00D16C0A">
        <w:rPr>
          <w:rFonts w:ascii="Calibri" w:hAnsi="Calibri" w:cs="Calibri"/>
          <w:sz w:val="22"/>
          <w:szCs w:val="22"/>
        </w:rPr>
        <w:t xml:space="preserve">, </w:t>
      </w:r>
      <w:r w:rsidR="00C00DE1">
        <w:rPr>
          <w:rFonts w:ascii="Calibri" w:hAnsi="Calibri" w:cs="Calibri"/>
          <w:sz w:val="22"/>
          <w:szCs w:val="22"/>
        </w:rPr>
        <w:t xml:space="preserve">a </w:t>
      </w:r>
      <w:r w:rsidR="0014599C" w:rsidRPr="003355D4">
        <w:rPr>
          <w:rFonts w:ascii="Calibri" w:hAnsi="Calibri" w:cs="Calibri"/>
          <w:sz w:val="22"/>
          <w:szCs w:val="22"/>
        </w:rPr>
        <w:t xml:space="preserve">specific number of products will be shown along with a little bit of information. The last page </w:t>
      </w:r>
      <w:r w:rsidR="0014599C" w:rsidRPr="00D42E84">
        <w:rPr>
          <w:rFonts w:ascii="Calibri" w:hAnsi="Calibri" w:cs="Calibri"/>
          <w:sz w:val="22"/>
          <w:szCs w:val="22"/>
        </w:rPr>
        <w:t>is</w:t>
      </w:r>
      <w:r w:rsidR="0014599C" w:rsidRPr="003355D4">
        <w:rPr>
          <w:rFonts w:ascii="Calibri" w:hAnsi="Calibri" w:cs="Calibri"/>
          <w:sz w:val="22"/>
          <w:szCs w:val="22"/>
        </w:rPr>
        <w:t xml:space="preserve"> “Add to Cart Page</w:t>
      </w:r>
      <w:r w:rsidR="0014599C" w:rsidRPr="00D42E84">
        <w:rPr>
          <w:rFonts w:ascii="Calibri" w:hAnsi="Calibri" w:cs="Calibri"/>
          <w:sz w:val="22"/>
          <w:szCs w:val="22"/>
        </w:rPr>
        <w:t xml:space="preserve">”. </w:t>
      </w:r>
      <w:r w:rsidR="00D42E84">
        <w:rPr>
          <w:rFonts w:ascii="Calibri" w:hAnsi="Calibri" w:cs="Calibri"/>
          <w:sz w:val="22"/>
          <w:szCs w:val="22"/>
        </w:rPr>
        <w:t>At</w:t>
      </w:r>
      <w:r w:rsidR="00C00DE1" w:rsidRPr="00D42E84">
        <w:rPr>
          <w:rFonts w:ascii="Calibri" w:hAnsi="Calibri" w:cs="Calibri"/>
          <w:sz w:val="22"/>
          <w:szCs w:val="22"/>
        </w:rPr>
        <w:t xml:space="preserve"> this page, </w:t>
      </w:r>
      <w:r w:rsidR="00D42E84">
        <w:rPr>
          <w:rFonts w:ascii="Calibri" w:hAnsi="Calibri" w:cs="Calibri"/>
          <w:sz w:val="22"/>
          <w:szCs w:val="22"/>
        </w:rPr>
        <w:t xml:space="preserve">the buyer will be given a form to fill, to </w:t>
      </w:r>
      <w:r w:rsidR="00D16C0A">
        <w:rPr>
          <w:rFonts w:ascii="Calibri" w:hAnsi="Calibri" w:cs="Calibri"/>
          <w:sz w:val="22"/>
          <w:szCs w:val="22"/>
        </w:rPr>
        <w:t>purchase</w:t>
      </w:r>
      <w:r w:rsidR="00D42E84">
        <w:rPr>
          <w:rFonts w:ascii="Calibri" w:hAnsi="Calibri" w:cs="Calibri"/>
          <w:sz w:val="22"/>
          <w:szCs w:val="22"/>
        </w:rPr>
        <w:t xml:space="preserve"> the product, along with a feedback option.</w:t>
      </w:r>
    </w:p>
    <w:p w14:paraId="3BF587B7" w14:textId="77777777" w:rsidR="003355D4" w:rsidRPr="003355D4" w:rsidRDefault="003355D4" w:rsidP="0014599C">
      <w:pPr>
        <w:jc w:val="both"/>
        <w:rPr>
          <w:rFonts w:ascii="Calibri" w:hAnsi="Calibri" w:cs="Calibri"/>
          <w:sz w:val="22"/>
          <w:szCs w:val="22"/>
        </w:rPr>
      </w:pPr>
    </w:p>
    <w:p w14:paraId="052B208F" w14:textId="3E5D9D1F" w:rsidR="0014599C" w:rsidRPr="00143594" w:rsidRDefault="0014599C" w:rsidP="00143594">
      <w:pPr>
        <w:pStyle w:val="Heading1"/>
      </w:pPr>
      <w:bookmarkStart w:id="7" w:name="_Toc60599581"/>
      <w:bookmarkStart w:id="8" w:name="_Toc60600421"/>
      <w:r w:rsidRPr="00143594">
        <w:t>Technology used:</w:t>
      </w:r>
      <w:bookmarkEnd w:id="7"/>
      <w:bookmarkEnd w:id="8"/>
    </w:p>
    <w:p w14:paraId="28618182" w14:textId="28BA065A" w:rsidR="0014599C" w:rsidRPr="003355D4" w:rsidRDefault="0014599C" w:rsidP="003355D4">
      <w:pPr>
        <w:pStyle w:val="ListParagraph"/>
        <w:numPr>
          <w:ilvl w:val="0"/>
          <w:numId w:val="4"/>
        </w:numPr>
        <w:jc w:val="both"/>
        <w:rPr>
          <w:rFonts w:ascii="Calibri" w:hAnsi="Calibri" w:cs="Calibri"/>
          <w:sz w:val="22"/>
          <w:szCs w:val="22"/>
        </w:rPr>
      </w:pPr>
      <w:r w:rsidRPr="003355D4">
        <w:rPr>
          <w:rFonts w:ascii="Calibri" w:hAnsi="Calibri" w:cs="Calibri"/>
          <w:sz w:val="22"/>
          <w:szCs w:val="22"/>
        </w:rPr>
        <w:t>HTML 5.</w:t>
      </w:r>
    </w:p>
    <w:p w14:paraId="2FA48F01" w14:textId="5A034EB7" w:rsidR="0014599C" w:rsidRPr="003355D4" w:rsidRDefault="0014599C" w:rsidP="003355D4">
      <w:pPr>
        <w:pStyle w:val="ListParagraph"/>
        <w:numPr>
          <w:ilvl w:val="0"/>
          <w:numId w:val="4"/>
        </w:numPr>
        <w:jc w:val="both"/>
        <w:rPr>
          <w:rFonts w:ascii="Calibri" w:hAnsi="Calibri" w:cs="Calibri"/>
          <w:sz w:val="22"/>
          <w:szCs w:val="22"/>
        </w:rPr>
      </w:pPr>
      <w:r w:rsidRPr="003355D4">
        <w:rPr>
          <w:rFonts w:ascii="Calibri" w:hAnsi="Calibri" w:cs="Calibri"/>
          <w:sz w:val="22"/>
          <w:szCs w:val="22"/>
        </w:rPr>
        <w:t>CSS 3.</w:t>
      </w:r>
    </w:p>
    <w:p w14:paraId="47BD59AC" w14:textId="52C7BBB0" w:rsidR="0014599C" w:rsidRDefault="0014599C" w:rsidP="0054529C">
      <w:pPr>
        <w:pStyle w:val="ListParagraph"/>
        <w:numPr>
          <w:ilvl w:val="0"/>
          <w:numId w:val="4"/>
        </w:numPr>
        <w:jc w:val="both"/>
        <w:rPr>
          <w:rFonts w:ascii="Calibri" w:hAnsi="Calibri" w:cs="Calibri"/>
          <w:sz w:val="22"/>
          <w:szCs w:val="22"/>
        </w:rPr>
      </w:pPr>
      <w:r w:rsidRPr="003355D4">
        <w:rPr>
          <w:rFonts w:ascii="Calibri" w:hAnsi="Calibri" w:cs="Calibri"/>
          <w:sz w:val="22"/>
          <w:szCs w:val="22"/>
        </w:rPr>
        <w:t>Adobe Photoshop.</w:t>
      </w:r>
    </w:p>
    <w:p w14:paraId="53782FBE" w14:textId="28239E86" w:rsidR="00CC7D99" w:rsidRPr="0054529C" w:rsidRDefault="00CC7D99" w:rsidP="0054529C">
      <w:pPr>
        <w:pStyle w:val="ListParagraph"/>
        <w:numPr>
          <w:ilvl w:val="0"/>
          <w:numId w:val="4"/>
        </w:numPr>
        <w:jc w:val="both"/>
        <w:rPr>
          <w:rFonts w:ascii="Calibri" w:hAnsi="Calibri" w:cs="Calibri"/>
          <w:sz w:val="22"/>
          <w:szCs w:val="22"/>
        </w:rPr>
      </w:pPr>
      <w:r>
        <w:rPr>
          <w:rFonts w:ascii="Calibri" w:hAnsi="Calibri" w:cs="Calibri"/>
          <w:sz w:val="22"/>
          <w:szCs w:val="22"/>
        </w:rPr>
        <w:t>Bootstraps.</w:t>
      </w:r>
    </w:p>
    <w:p w14:paraId="2A7E791B" w14:textId="5400CA80" w:rsidR="002232E4" w:rsidRPr="002232E4" w:rsidRDefault="005F6710" w:rsidP="000243AD">
      <w:pPr>
        <w:pStyle w:val="Heading1"/>
      </w:pPr>
      <w:bookmarkStart w:id="9" w:name="_Toc60599582"/>
      <w:bookmarkStart w:id="10" w:name="_Toc60600422"/>
      <w:r>
        <w:t>Screenshot:</w:t>
      </w:r>
      <w:bookmarkEnd w:id="9"/>
      <w:bookmarkEnd w:id="10"/>
    </w:p>
    <w:p w14:paraId="60E9FC33" w14:textId="1749F9EE" w:rsidR="00FB74DE" w:rsidRDefault="00E01605" w:rsidP="00FB74DE">
      <w:pPr>
        <w:keepNext/>
      </w:pPr>
      <w:r>
        <w:rPr>
          <w:noProof/>
        </w:rPr>
        <w:drawing>
          <wp:inline distT="0" distB="0" distL="0" distR="0" wp14:anchorId="62769637" wp14:editId="0C05CE12">
            <wp:extent cx="6858000" cy="3439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439795"/>
                    </a:xfrm>
                    <a:prstGeom prst="rect">
                      <a:avLst/>
                    </a:prstGeom>
                  </pic:spPr>
                </pic:pic>
              </a:graphicData>
            </a:graphic>
          </wp:inline>
        </w:drawing>
      </w:r>
    </w:p>
    <w:p w14:paraId="48C5DFBB" w14:textId="5ABCC951" w:rsidR="002232E4" w:rsidRDefault="00FB74DE" w:rsidP="00D05BB6">
      <w:pPr>
        <w:pStyle w:val="Caption"/>
        <w:jc w:val="center"/>
      </w:pPr>
      <w:bookmarkStart w:id="11" w:name="_Toc60599293"/>
      <w:bookmarkStart w:id="12" w:name="_Toc60600456"/>
      <w:r>
        <w:t xml:space="preserve">Figure </w:t>
      </w:r>
      <w:r w:rsidR="00DF7046">
        <w:rPr>
          <w:noProof/>
        </w:rPr>
        <w:fldChar w:fldCharType="begin"/>
      </w:r>
      <w:r w:rsidR="00DF7046">
        <w:rPr>
          <w:noProof/>
        </w:rPr>
        <w:instrText xml:space="preserve"> SEQ Figure \* ARABIC </w:instrText>
      </w:r>
      <w:r w:rsidR="00DF7046">
        <w:rPr>
          <w:noProof/>
        </w:rPr>
        <w:fldChar w:fldCharType="separate"/>
      </w:r>
      <w:r w:rsidR="003D1633">
        <w:rPr>
          <w:noProof/>
        </w:rPr>
        <w:t>1</w:t>
      </w:r>
      <w:r w:rsidR="00DF7046">
        <w:rPr>
          <w:noProof/>
        </w:rPr>
        <w:fldChar w:fldCharType="end"/>
      </w:r>
      <w:r>
        <w:t>: Home Page</w:t>
      </w:r>
      <w:bookmarkEnd w:id="11"/>
      <w:bookmarkEnd w:id="12"/>
    </w:p>
    <w:p w14:paraId="126E9EDA" w14:textId="20C31163" w:rsidR="002232E4" w:rsidRDefault="002232E4" w:rsidP="002232E4">
      <w:r>
        <w:rPr>
          <w:noProof/>
        </w:rPr>
        <mc:AlternateContent>
          <mc:Choice Requires="wps">
            <w:drawing>
              <wp:anchor distT="0" distB="0" distL="114300" distR="114300" simplePos="0" relativeHeight="251665408" behindDoc="0" locked="0" layoutInCell="1" allowOverlap="1" wp14:anchorId="5C115499" wp14:editId="75FBE0CA">
                <wp:simplePos x="0" y="0"/>
                <wp:positionH relativeFrom="column">
                  <wp:posOffset>0</wp:posOffset>
                </wp:positionH>
                <wp:positionV relativeFrom="paragraph">
                  <wp:posOffset>8738870</wp:posOffset>
                </wp:positionV>
                <wp:extent cx="684847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848475" cy="635"/>
                        </a:xfrm>
                        <a:prstGeom prst="rect">
                          <a:avLst/>
                        </a:prstGeom>
                        <a:solidFill>
                          <a:prstClr val="white"/>
                        </a:solidFill>
                        <a:ln>
                          <a:noFill/>
                        </a:ln>
                      </wps:spPr>
                      <wps:txbx>
                        <w:txbxContent>
                          <w:p w14:paraId="2391153F" w14:textId="0FA403A0" w:rsidR="00E01605" w:rsidRPr="000F011C" w:rsidRDefault="00E01605" w:rsidP="002232E4">
                            <w:pPr>
                              <w:pStyle w:val="Caption"/>
                              <w:jc w:val="center"/>
                              <w:rPr>
                                <w:noProof/>
                                <w:sz w:val="24"/>
                                <w:szCs w:val="24"/>
                              </w:rPr>
                            </w:pPr>
                            <w:bookmarkStart w:id="13" w:name="_Toc60599294"/>
                            <w:bookmarkStart w:id="14" w:name="_Toc60600457"/>
                            <w:r>
                              <w:t xml:space="preserve">Figure </w:t>
                            </w:r>
                            <w:r w:rsidR="00DF7046">
                              <w:rPr>
                                <w:noProof/>
                              </w:rPr>
                              <w:fldChar w:fldCharType="begin"/>
                            </w:r>
                            <w:r w:rsidR="00DF7046">
                              <w:rPr>
                                <w:noProof/>
                              </w:rPr>
                              <w:instrText xml:space="preserve"> SEQ Figure \* ARABIC </w:instrText>
                            </w:r>
                            <w:r w:rsidR="00DF7046">
                              <w:rPr>
                                <w:noProof/>
                              </w:rPr>
                              <w:fldChar w:fldCharType="separate"/>
                            </w:r>
                            <w:r>
                              <w:rPr>
                                <w:noProof/>
                              </w:rPr>
                              <w:t>2</w:t>
                            </w:r>
                            <w:r w:rsidR="00DF7046">
                              <w:rPr>
                                <w:noProof/>
                              </w:rPr>
                              <w:fldChar w:fldCharType="end"/>
                            </w:r>
                            <w:r>
                              <w:t>: Seasonal Plants</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15499" id="Text Box 1" o:spid="_x0000_s1056" type="#_x0000_t202" style="position:absolute;margin-left:0;margin-top:688.1pt;width:539.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" stroked="f">
                <v:textbox style="mso-fit-shape-to-text:t" inset="0,0,0,0">
                  <w:txbxContent>
                    <w:p w14:paraId="2391153F" w14:textId="0FA403A0" w:rsidR="00E01605" w:rsidRPr="000F011C" w:rsidRDefault="00E01605" w:rsidP="002232E4">
                      <w:pPr>
                        <w:pStyle w:val="Caption"/>
                        <w:jc w:val="center"/>
                        <w:rPr>
                          <w:noProof/>
                          <w:sz w:val="24"/>
                          <w:szCs w:val="24"/>
                        </w:rPr>
                      </w:pPr>
                      <w:bookmarkStart w:id="16" w:name="_Toc60599294"/>
                      <w:bookmarkStart w:id="17" w:name="_Toc60600457"/>
                      <w:r>
                        <w:t xml:space="preserve">Figure </w:t>
                      </w:r>
                      <w:fldSimple w:instr=" SEQ Figure \* ARABIC ">
                        <w:r>
                          <w:rPr>
                            <w:noProof/>
                          </w:rPr>
                          <w:t>2</w:t>
                        </w:r>
                      </w:fldSimple>
                      <w:r>
                        <w:t>: Seasonal Plants</w:t>
                      </w:r>
                      <w:bookmarkEnd w:id="16"/>
                      <w:bookmarkEnd w:id="17"/>
                    </w:p>
                  </w:txbxContent>
                </v:textbox>
                <w10:wrap type="square"/>
              </v:shape>
            </w:pict>
          </mc:Fallback>
        </mc:AlternateContent>
      </w:r>
    </w:p>
    <w:p w14:paraId="3CEA8296" w14:textId="7801B4BF" w:rsidR="002232E4" w:rsidRDefault="004918CC" w:rsidP="000243AD">
      <w:r>
        <w:rPr>
          <w:noProof/>
        </w:rPr>
        <mc:AlternateContent>
          <mc:Choice Requires="wps">
            <w:drawing>
              <wp:anchor distT="0" distB="0" distL="114300" distR="114300" simplePos="0" relativeHeight="251668480" behindDoc="0" locked="0" layoutInCell="1" allowOverlap="1" wp14:anchorId="051E9F5C" wp14:editId="7480028A">
                <wp:simplePos x="0" y="0"/>
                <wp:positionH relativeFrom="column">
                  <wp:posOffset>0</wp:posOffset>
                </wp:positionH>
                <wp:positionV relativeFrom="paragraph">
                  <wp:posOffset>8705850</wp:posOffset>
                </wp:positionV>
                <wp:extent cx="683895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838950" cy="635"/>
                        </a:xfrm>
                        <a:prstGeom prst="rect">
                          <a:avLst/>
                        </a:prstGeom>
                        <a:solidFill>
                          <a:prstClr val="white"/>
                        </a:solidFill>
                        <a:ln>
                          <a:noFill/>
                        </a:ln>
                      </wps:spPr>
                      <wps:txbx>
                        <w:txbxContent>
                          <w:p w14:paraId="70B3FF8D" w14:textId="5D5EA68A" w:rsidR="00E01605" w:rsidRPr="00490E9D" w:rsidRDefault="00E01605" w:rsidP="00AB1C95">
                            <w:pPr>
                              <w:pStyle w:val="Caption"/>
                              <w:rPr>
                                <w:rFonts w:ascii="Arial" w:hAnsi="Arial" w:cs="Arial"/>
                                <w:b/>
                                <w:bCs/>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1E9F5C" id="_x0000_t202" coordsize="21600,21600" o:spt="202" path="m,l,21600r21600,l21600,xe">
                <v:stroke joinstyle="miter"/>
                <v:path gradientshapeok="t" o:connecttype="rect"/>
              </v:shapetype>
              <v:shape id="Text Box 8" o:spid="_x0000_s1057" type="#_x0000_t202" style="position:absolute;margin-left:0;margin-top:685.5pt;width:53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" stroked="f">
                <v:textbox style="mso-fit-shape-to-text:t" inset="0,0,0,0">
                  <w:txbxContent>
                    <w:p w14:paraId="70B3FF8D" w14:textId="5D5EA68A" w:rsidR="00E01605" w:rsidRPr="00490E9D" w:rsidRDefault="00E01605" w:rsidP="00AB1C95">
                      <w:pPr>
                        <w:pStyle w:val="Caption"/>
                        <w:rPr>
                          <w:rFonts w:ascii="Arial" w:hAnsi="Arial" w:cs="Arial"/>
                          <w:b/>
                          <w:bCs/>
                          <w:sz w:val="28"/>
                          <w:szCs w:val="28"/>
                        </w:rPr>
                      </w:pPr>
                    </w:p>
                  </w:txbxContent>
                </v:textbox>
                <w10:wrap type="square"/>
              </v:shape>
            </w:pict>
          </mc:Fallback>
        </mc:AlternateContent>
      </w:r>
    </w:p>
    <w:p w14:paraId="5695D9C9" w14:textId="77777777" w:rsidR="00595DF6" w:rsidRDefault="00595DF6" w:rsidP="002232E4">
      <w:pPr>
        <w:rPr>
          <w:noProof/>
        </w:rPr>
      </w:pPr>
      <w:r>
        <w:rPr>
          <w:noProof/>
        </w:rPr>
        <w:lastRenderedPageBreak/>
        <w:drawing>
          <wp:inline distT="0" distB="0" distL="0" distR="0" wp14:anchorId="3B716D9C" wp14:editId="312AEB69">
            <wp:extent cx="6858000" cy="33362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336290"/>
                    </a:xfrm>
                    <a:prstGeom prst="rect">
                      <a:avLst/>
                    </a:prstGeom>
                  </pic:spPr>
                </pic:pic>
              </a:graphicData>
            </a:graphic>
          </wp:inline>
        </w:drawing>
      </w:r>
    </w:p>
    <w:p w14:paraId="5D9BCC6C" w14:textId="77777777" w:rsidR="00595DF6" w:rsidRDefault="00595DF6" w:rsidP="002232E4">
      <w:pPr>
        <w:rPr>
          <w:noProof/>
        </w:rPr>
      </w:pPr>
    </w:p>
    <w:p w14:paraId="3CFE2AEB" w14:textId="77777777" w:rsidR="00595DF6" w:rsidRDefault="00595DF6" w:rsidP="002232E4">
      <w:pPr>
        <w:rPr>
          <w:noProof/>
        </w:rPr>
      </w:pPr>
    </w:p>
    <w:p w14:paraId="7DC1517C" w14:textId="77777777" w:rsidR="00595DF6" w:rsidRDefault="00595DF6" w:rsidP="002232E4">
      <w:pPr>
        <w:rPr>
          <w:noProof/>
        </w:rPr>
      </w:pPr>
    </w:p>
    <w:p w14:paraId="7C5FF343" w14:textId="77777777" w:rsidR="00595DF6" w:rsidRDefault="00595DF6" w:rsidP="002232E4">
      <w:pPr>
        <w:rPr>
          <w:noProof/>
        </w:rPr>
      </w:pPr>
    </w:p>
    <w:p w14:paraId="08043CDE" w14:textId="77777777" w:rsidR="00595DF6" w:rsidRDefault="00595DF6" w:rsidP="002232E4">
      <w:pPr>
        <w:rPr>
          <w:noProof/>
        </w:rPr>
      </w:pPr>
    </w:p>
    <w:p w14:paraId="259FB6F0" w14:textId="77777777" w:rsidR="00595DF6" w:rsidRDefault="00595DF6" w:rsidP="002232E4">
      <w:pPr>
        <w:rPr>
          <w:noProof/>
        </w:rPr>
      </w:pPr>
    </w:p>
    <w:p w14:paraId="6DEE4B69" w14:textId="4DD0C82A" w:rsidR="00595DF6" w:rsidRDefault="000243AD" w:rsidP="002232E4">
      <w:pPr>
        <w:rPr>
          <w:noProof/>
        </w:rPr>
      </w:pPr>
      <w:r>
        <w:rPr>
          <w:noProof/>
        </w:rPr>
        <mc:AlternateContent>
          <mc:Choice Requires="wps">
            <w:drawing>
              <wp:anchor distT="0" distB="0" distL="114300" distR="114300" simplePos="0" relativeHeight="251671552" behindDoc="0" locked="0" layoutInCell="1" allowOverlap="1" wp14:anchorId="3D53068A" wp14:editId="46BD2675">
                <wp:simplePos x="0" y="0"/>
                <wp:positionH relativeFrom="column">
                  <wp:posOffset>0</wp:posOffset>
                </wp:positionH>
                <wp:positionV relativeFrom="paragraph">
                  <wp:posOffset>8439150</wp:posOffset>
                </wp:positionV>
                <wp:extent cx="681990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wps:spPr>
                      <wps:txbx>
                        <w:txbxContent>
                          <w:p w14:paraId="24C40719" w14:textId="7F0B2901" w:rsidR="00E01605" w:rsidRPr="00740A02" w:rsidRDefault="00E01605" w:rsidP="000243AD">
                            <w:pPr>
                              <w:pStyle w:val="Captio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3068A" id="Text Box 10" o:spid="_x0000_s1058" type="#_x0000_t202" style="position:absolute;margin-left:0;margin-top:664.5pt;width:53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" stroked="f">
                <v:textbox style="mso-fit-shape-to-text:t" inset="0,0,0,0">
                  <w:txbxContent>
                    <w:p w14:paraId="24C40719" w14:textId="7F0B2901" w:rsidR="00E01605" w:rsidRPr="00740A02" w:rsidRDefault="00E01605" w:rsidP="000243AD">
                      <w:pPr>
                        <w:pStyle w:val="Caption"/>
                        <w:jc w:val="center"/>
                        <w:rPr>
                          <w:noProof/>
                          <w:sz w:val="24"/>
                          <w:szCs w:val="24"/>
                        </w:rPr>
                      </w:pPr>
                    </w:p>
                  </w:txbxContent>
                </v:textbox>
                <w10:wrap type="square"/>
              </v:shape>
            </w:pict>
          </mc:Fallback>
        </mc:AlternateContent>
      </w:r>
    </w:p>
    <w:p w14:paraId="140A28E0" w14:textId="63D50D16" w:rsidR="002232E4" w:rsidRDefault="00595DF6" w:rsidP="00595DF6">
      <w:r>
        <w:rPr>
          <w:noProof/>
        </w:rPr>
        <w:drawing>
          <wp:inline distT="0" distB="0" distL="0" distR="0" wp14:anchorId="32A8B4BC" wp14:editId="0C7EC925">
            <wp:extent cx="6858000" cy="3335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35020"/>
                    </a:xfrm>
                    <a:prstGeom prst="rect">
                      <a:avLst/>
                    </a:prstGeom>
                  </pic:spPr>
                </pic:pic>
              </a:graphicData>
            </a:graphic>
          </wp:inline>
        </w:drawing>
      </w:r>
    </w:p>
    <w:p w14:paraId="7F63ED83" w14:textId="77777777" w:rsidR="00595DF6" w:rsidRDefault="00595DF6" w:rsidP="004D1A9F">
      <w:pPr>
        <w:pStyle w:val="Heading1"/>
      </w:pPr>
      <w:bookmarkStart w:id="15" w:name="_GoBack"/>
      <w:bookmarkEnd w:id="15"/>
    </w:p>
    <w:p w14:paraId="0539253F" w14:textId="6AE74201" w:rsidR="00595DF6" w:rsidRDefault="00595DF6" w:rsidP="00595DF6">
      <w:r>
        <w:rPr>
          <w:noProof/>
        </w:rPr>
        <w:lastRenderedPageBreak/>
        <w:drawing>
          <wp:inline distT="0" distB="0" distL="0" distR="0" wp14:anchorId="44DC079D" wp14:editId="4325B69B">
            <wp:extent cx="6858000" cy="3361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61055"/>
                    </a:xfrm>
                    <a:prstGeom prst="rect">
                      <a:avLst/>
                    </a:prstGeom>
                  </pic:spPr>
                </pic:pic>
              </a:graphicData>
            </a:graphic>
          </wp:inline>
        </w:drawing>
      </w:r>
    </w:p>
    <w:p w14:paraId="18DB3E24" w14:textId="77777777" w:rsidR="00595DF6" w:rsidRDefault="00595DF6" w:rsidP="00595DF6"/>
    <w:p w14:paraId="28BC24C3" w14:textId="77777777" w:rsidR="00595DF6" w:rsidRDefault="00595DF6" w:rsidP="00595DF6"/>
    <w:p w14:paraId="54DB1B37" w14:textId="77777777" w:rsidR="00595DF6" w:rsidRPr="00595DF6" w:rsidRDefault="00595DF6" w:rsidP="00595DF6"/>
    <w:p w14:paraId="379BC9B4" w14:textId="77777777" w:rsidR="00595DF6" w:rsidRDefault="00595DF6" w:rsidP="004D1A9F">
      <w:pPr>
        <w:pStyle w:val="Heading1"/>
      </w:pPr>
    </w:p>
    <w:p w14:paraId="6E95D5D4" w14:textId="77777777" w:rsidR="00595DF6" w:rsidRDefault="00595DF6" w:rsidP="004D1A9F">
      <w:pPr>
        <w:pStyle w:val="Heading1"/>
      </w:pPr>
    </w:p>
    <w:p w14:paraId="0266A019" w14:textId="7097EA80" w:rsidR="004D1A9F" w:rsidRDefault="004D1A9F" w:rsidP="004D1A9F">
      <w:pPr>
        <w:pStyle w:val="Heading1"/>
      </w:pPr>
      <w:r>
        <w:tab/>
      </w:r>
      <w:bookmarkStart w:id="16" w:name="_Toc60599583"/>
      <w:bookmarkStart w:id="17" w:name="_Toc60600423"/>
      <w:r>
        <w:t>Codes:</w:t>
      </w:r>
      <w:bookmarkEnd w:id="16"/>
      <w:bookmarkEnd w:id="17"/>
    </w:p>
    <w:p w14:paraId="0F0C2D69" w14:textId="7C0A11F8" w:rsidR="004D1A9F" w:rsidRDefault="004D1A9F" w:rsidP="004D1A9F">
      <w:pPr>
        <w:pStyle w:val="Heading2"/>
        <w:ind w:left="720"/>
      </w:pPr>
      <w:bookmarkStart w:id="18" w:name="_Toc60599584"/>
      <w:bookmarkStart w:id="19" w:name="_Toc60600424"/>
      <w:r>
        <w:t>Home:</w:t>
      </w:r>
      <w:bookmarkEnd w:id="18"/>
      <w:bookmarkEnd w:id="19"/>
    </w:p>
    <w:p w14:paraId="29605400" w14:textId="769A7EDA" w:rsidR="004D1A9F" w:rsidRDefault="004D1A9F" w:rsidP="004D1A9F">
      <w:pPr>
        <w:pStyle w:val="NoSpacing"/>
      </w:pPr>
      <w:r w:rsidRPr="004D1A9F">
        <w:t>Html:</w:t>
      </w:r>
    </w:p>
    <w:p w14:paraId="2F485634" w14:textId="77777777" w:rsidR="00E01605" w:rsidRPr="00E01605" w:rsidRDefault="00E01605" w:rsidP="00E01605">
      <w:pPr>
        <w:rPr>
          <w:sz w:val="22"/>
          <w:szCs w:val="22"/>
        </w:rPr>
      </w:pPr>
      <w:r w:rsidRPr="00E01605">
        <w:rPr>
          <w:sz w:val="22"/>
          <w:szCs w:val="22"/>
        </w:rPr>
        <w:t>&lt;!DOCTYPE html&gt;</w:t>
      </w:r>
    </w:p>
    <w:p w14:paraId="051FC80F" w14:textId="77777777" w:rsidR="00E01605" w:rsidRPr="00E01605" w:rsidRDefault="00E01605" w:rsidP="00E01605">
      <w:pPr>
        <w:rPr>
          <w:sz w:val="22"/>
          <w:szCs w:val="22"/>
        </w:rPr>
      </w:pPr>
      <w:r w:rsidRPr="00E01605">
        <w:rPr>
          <w:sz w:val="22"/>
          <w:szCs w:val="22"/>
        </w:rPr>
        <w:t>&lt;html&gt;</w:t>
      </w:r>
    </w:p>
    <w:p w14:paraId="2F4A9FA6" w14:textId="77777777" w:rsidR="00E01605" w:rsidRPr="00E01605" w:rsidRDefault="00E01605" w:rsidP="00E01605">
      <w:pPr>
        <w:rPr>
          <w:sz w:val="22"/>
          <w:szCs w:val="22"/>
        </w:rPr>
      </w:pPr>
      <w:r w:rsidRPr="00E01605">
        <w:rPr>
          <w:sz w:val="22"/>
          <w:szCs w:val="22"/>
        </w:rPr>
        <w:t>&lt;head&gt;</w:t>
      </w:r>
    </w:p>
    <w:p w14:paraId="5CDB5F9F" w14:textId="77777777" w:rsidR="00E01605" w:rsidRPr="00E01605" w:rsidRDefault="00E01605" w:rsidP="00E01605">
      <w:pPr>
        <w:rPr>
          <w:sz w:val="22"/>
          <w:szCs w:val="22"/>
        </w:rPr>
      </w:pPr>
    </w:p>
    <w:p w14:paraId="66F03911" w14:textId="77777777" w:rsidR="00E01605" w:rsidRPr="00E01605" w:rsidRDefault="00E01605" w:rsidP="00E01605">
      <w:pPr>
        <w:rPr>
          <w:sz w:val="22"/>
          <w:szCs w:val="22"/>
        </w:rPr>
      </w:pPr>
      <w:r w:rsidRPr="00E01605">
        <w:rPr>
          <w:sz w:val="22"/>
          <w:szCs w:val="22"/>
        </w:rPr>
        <w:tab/>
        <w:t>&lt;meta charset="UTF-8"&gt;</w:t>
      </w:r>
    </w:p>
    <w:p w14:paraId="28CA2701" w14:textId="77777777" w:rsidR="00E01605" w:rsidRPr="00E01605" w:rsidRDefault="00E01605" w:rsidP="00E01605">
      <w:pPr>
        <w:rPr>
          <w:sz w:val="22"/>
          <w:szCs w:val="22"/>
        </w:rPr>
      </w:pPr>
      <w:r w:rsidRPr="00E01605">
        <w:rPr>
          <w:sz w:val="22"/>
          <w:szCs w:val="22"/>
        </w:rPr>
        <w:tab/>
        <w:t>&lt;title&gt;Besties Gadget Marketing | Home&lt;/title&gt;</w:t>
      </w:r>
    </w:p>
    <w:p w14:paraId="6E47256E" w14:textId="77777777" w:rsidR="00E01605" w:rsidRPr="00E01605" w:rsidRDefault="00E01605" w:rsidP="00E01605">
      <w:pPr>
        <w:rPr>
          <w:sz w:val="22"/>
          <w:szCs w:val="22"/>
        </w:rPr>
      </w:pPr>
      <w:r w:rsidRPr="00E01605">
        <w:rPr>
          <w:sz w:val="22"/>
          <w:szCs w:val="22"/>
        </w:rPr>
        <w:tab/>
        <w:t xml:space="preserve">&lt;link </w:t>
      </w:r>
      <w:proofErr w:type="spellStart"/>
      <w:r w:rsidRPr="00E01605">
        <w:rPr>
          <w:sz w:val="22"/>
          <w:szCs w:val="22"/>
        </w:rPr>
        <w:t>rel</w:t>
      </w:r>
      <w:proofErr w:type="spellEnd"/>
      <w:r w:rsidRPr="00E01605">
        <w:rPr>
          <w:sz w:val="22"/>
          <w:szCs w:val="22"/>
        </w:rPr>
        <w:t xml:space="preserve">="icon" </w:t>
      </w:r>
      <w:proofErr w:type="spellStart"/>
      <w:r w:rsidRPr="00E01605">
        <w:rPr>
          <w:sz w:val="22"/>
          <w:szCs w:val="22"/>
        </w:rPr>
        <w:t>href</w:t>
      </w:r>
      <w:proofErr w:type="spellEnd"/>
      <w:r w:rsidRPr="00E01605">
        <w:rPr>
          <w:sz w:val="22"/>
          <w:szCs w:val="22"/>
        </w:rPr>
        <w:t>="logo(1).jpeg" sizes="7x7"&gt;</w:t>
      </w:r>
    </w:p>
    <w:p w14:paraId="3A73E585" w14:textId="77777777" w:rsidR="00E01605" w:rsidRPr="00E01605" w:rsidRDefault="00E01605" w:rsidP="00E01605">
      <w:pPr>
        <w:rPr>
          <w:sz w:val="22"/>
          <w:szCs w:val="22"/>
        </w:rPr>
      </w:pPr>
      <w:r w:rsidRPr="00E01605">
        <w:rPr>
          <w:sz w:val="22"/>
          <w:szCs w:val="22"/>
        </w:rPr>
        <w:tab/>
        <w:t xml:space="preserve">&lt;link </w:t>
      </w:r>
      <w:proofErr w:type="spellStart"/>
      <w:r w:rsidRPr="00E01605">
        <w:rPr>
          <w:sz w:val="22"/>
          <w:szCs w:val="22"/>
        </w:rPr>
        <w:t>rel</w:t>
      </w:r>
      <w:proofErr w:type="spellEnd"/>
      <w:r w:rsidRPr="00E01605">
        <w:rPr>
          <w:sz w:val="22"/>
          <w:szCs w:val="22"/>
        </w:rPr>
        <w:t xml:space="preserve">="stylesheet" </w:t>
      </w:r>
      <w:proofErr w:type="spellStart"/>
      <w:r w:rsidRPr="00E01605">
        <w:rPr>
          <w:sz w:val="22"/>
          <w:szCs w:val="22"/>
        </w:rPr>
        <w:t>href</w:t>
      </w:r>
      <w:proofErr w:type="spellEnd"/>
      <w:r w:rsidRPr="00E01605">
        <w:rPr>
          <w:sz w:val="22"/>
          <w:szCs w:val="22"/>
        </w:rPr>
        <w:t>="Home.css"&gt;</w:t>
      </w:r>
    </w:p>
    <w:p w14:paraId="0B390333" w14:textId="77777777" w:rsidR="00E01605" w:rsidRPr="00E01605" w:rsidRDefault="00E01605" w:rsidP="00E01605">
      <w:pPr>
        <w:rPr>
          <w:sz w:val="22"/>
          <w:szCs w:val="22"/>
        </w:rPr>
      </w:pPr>
      <w:r w:rsidRPr="00E01605">
        <w:rPr>
          <w:sz w:val="22"/>
          <w:szCs w:val="22"/>
        </w:rPr>
        <w:tab/>
        <w:t xml:space="preserve">&lt;link </w:t>
      </w:r>
      <w:proofErr w:type="spellStart"/>
      <w:r w:rsidRPr="00E01605">
        <w:rPr>
          <w:sz w:val="22"/>
          <w:szCs w:val="22"/>
        </w:rPr>
        <w:t>rel</w:t>
      </w:r>
      <w:proofErr w:type="spellEnd"/>
      <w:r w:rsidRPr="00E01605">
        <w:rPr>
          <w:sz w:val="22"/>
          <w:szCs w:val="22"/>
        </w:rPr>
        <w:t>="stylesheet" href="https://stackpath.bootstrapcdn.com/font-awesome/4.7.0/css/font-awesome.min.css"&gt;</w:t>
      </w:r>
    </w:p>
    <w:p w14:paraId="253C73E0" w14:textId="77777777" w:rsidR="00E01605" w:rsidRPr="00E01605" w:rsidRDefault="00E01605" w:rsidP="00E01605">
      <w:pPr>
        <w:rPr>
          <w:sz w:val="22"/>
          <w:szCs w:val="22"/>
        </w:rPr>
      </w:pPr>
    </w:p>
    <w:p w14:paraId="1B3622A2" w14:textId="77777777" w:rsidR="00E01605" w:rsidRPr="00E01605" w:rsidRDefault="00E01605" w:rsidP="00E01605">
      <w:pPr>
        <w:rPr>
          <w:sz w:val="22"/>
          <w:szCs w:val="22"/>
        </w:rPr>
      </w:pPr>
    </w:p>
    <w:p w14:paraId="06DB548E" w14:textId="77777777" w:rsidR="00E01605" w:rsidRPr="00E01605" w:rsidRDefault="00E01605" w:rsidP="00E01605">
      <w:pPr>
        <w:rPr>
          <w:sz w:val="22"/>
          <w:szCs w:val="22"/>
        </w:rPr>
      </w:pPr>
    </w:p>
    <w:p w14:paraId="27478BCD" w14:textId="77777777" w:rsidR="00E01605" w:rsidRPr="00E01605" w:rsidRDefault="00E01605" w:rsidP="00E01605">
      <w:pPr>
        <w:rPr>
          <w:sz w:val="22"/>
          <w:szCs w:val="22"/>
        </w:rPr>
      </w:pPr>
      <w:r w:rsidRPr="00E01605">
        <w:rPr>
          <w:sz w:val="22"/>
          <w:szCs w:val="22"/>
        </w:rPr>
        <w:t>&lt;/head&gt;</w:t>
      </w:r>
    </w:p>
    <w:p w14:paraId="7ECB047F" w14:textId="77777777" w:rsidR="00E01605" w:rsidRPr="00E01605" w:rsidRDefault="00E01605" w:rsidP="00E01605">
      <w:pPr>
        <w:rPr>
          <w:sz w:val="22"/>
          <w:szCs w:val="22"/>
        </w:rPr>
      </w:pPr>
      <w:r w:rsidRPr="00E01605">
        <w:rPr>
          <w:sz w:val="22"/>
          <w:szCs w:val="22"/>
        </w:rPr>
        <w:t>&lt;body&gt;</w:t>
      </w:r>
    </w:p>
    <w:p w14:paraId="4D7871D9" w14:textId="77777777" w:rsidR="00E01605" w:rsidRPr="00E01605" w:rsidRDefault="00E01605" w:rsidP="00E01605">
      <w:pPr>
        <w:rPr>
          <w:sz w:val="22"/>
          <w:szCs w:val="22"/>
        </w:rPr>
      </w:pPr>
      <w:r w:rsidRPr="00E01605">
        <w:rPr>
          <w:sz w:val="22"/>
          <w:szCs w:val="22"/>
        </w:rPr>
        <w:tab/>
        <w:t>&lt;header&gt;</w:t>
      </w:r>
    </w:p>
    <w:p w14:paraId="20B47976" w14:textId="77777777" w:rsidR="00E01605" w:rsidRPr="00E01605" w:rsidRDefault="00E01605" w:rsidP="00E01605">
      <w:pPr>
        <w:rPr>
          <w:sz w:val="22"/>
          <w:szCs w:val="22"/>
        </w:rPr>
      </w:pPr>
    </w:p>
    <w:p w14:paraId="46A45F5C" w14:textId="77777777" w:rsidR="00E01605" w:rsidRPr="00E01605" w:rsidRDefault="00E01605" w:rsidP="00E01605">
      <w:pPr>
        <w:rPr>
          <w:sz w:val="22"/>
          <w:szCs w:val="22"/>
        </w:rPr>
      </w:pPr>
    </w:p>
    <w:p w14:paraId="2AEB2ECE" w14:textId="77777777" w:rsidR="00E01605" w:rsidRPr="00E01605" w:rsidRDefault="00E01605" w:rsidP="00E01605">
      <w:pPr>
        <w:rPr>
          <w:sz w:val="22"/>
          <w:szCs w:val="22"/>
        </w:rPr>
      </w:pPr>
      <w:r w:rsidRPr="00E01605">
        <w:rPr>
          <w:sz w:val="22"/>
          <w:szCs w:val="22"/>
        </w:rPr>
        <w:tab/>
      </w:r>
      <w:r w:rsidRPr="00E01605">
        <w:rPr>
          <w:sz w:val="22"/>
          <w:szCs w:val="22"/>
        </w:rPr>
        <w:tab/>
        <w:t>&lt;</w:t>
      </w:r>
      <w:proofErr w:type="spellStart"/>
      <w:r w:rsidRPr="00E01605">
        <w:rPr>
          <w:sz w:val="22"/>
          <w:szCs w:val="22"/>
        </w:rPr>
        <w:t>nav</w:t>
      </w:r>
      <w:proofErr w:type="spellEnd"/>
      <w:r w:rsidRPr="00E01605">
        <w:rPr>
          <w:sz w:val="22"/>
          <w:szCs w:val="22"/>
        </w:rPr>
        <w:t>&gt;</w:t>
      </w:r>
    </w:p>
    <w:p w14:paraId="1B6F5B45"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 class="logo"&gt;</w:t>
      </w:r>
    </w:p>
    <w:p w14:paraId="1A0D360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 xml:space="preserve">&lt;a </w:t>
      </w:r>
      <w:proofErr w:type="spellStart"/>
      <w:r w:rsidRPr="00E01605">
        <w:rPr>
          <w:sz w:val="22"/>
          <w:szCs w:val="22"/>
        </w:rPr>
        <w:t>href</w:t>
      </w:r>
      <w:proofErr w:type="spellEnd"/>
      <w:r w:rsidRPr="00E01605">
        <w:rPr>
          <w:sz w:val="22"/>
          <w:szCs w:val="22"/>
        </w:rPr>
        <w:t>="Home.html"&gt;&lt;</w:t>
      </w:r>
      <w:proofErr w:type="spellStart"/>
      <w:r w:rsidRPr="00E01605">
        <w:rPr>
          <w:sz w:val="22"/>
          <w:szCs w:val="22"/>
        </w:rPr>
        <w:t>img</w:t>
      </w:r>
      <w:proofErr w:type="spellEnd"/>
      <w:r w:rsidRPr="00E01605">
        <w:rPr>
          <w:sz w:val="22"/>
          <w:szCs w:val="22"/>
        </w:rPr>
        <w:t xml:space="preserve"> </w:t>
      </w:r>
      <w:proofErr w:type="spellStart"/>
      <w:r w:rsidRPr="00E01605">
        <w:rPr>
          <w:sz w:val="22"/>
          <w:szCs w:val="22"/>
        </w:rPr>
        <w:t>src</w:t>
      </w:r>
      <w:proofErr w:type="spellEnd"/>
      <w:r w:rsidRPr="00E01605">
        <w:rPr>
          <w:sz w:val="22"/>
          <w:szCs w:val="22"/>
        </w:rPr>
        <w:t>="logo(1).jpeg"&gt;&lt;/a&gt;</w:t>
      </w:r>
    </w:p>
    <w:p w14:paraId="07DE0A07"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&lt;/div&gt;</w:t>
      </w:r>
    </w:p>
    <w:p w14:paraId="6C336876"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w:t>
      </w:r>
      <w:proofErr w:type="spellStart"/>
      <w:r w:rsidRPr="00E01605">
        <w:rPr>
          <w:sz w:val="22"/>
          <w:szCs w:val="22"/>
        </w:rPr>
        <w:t>ul</w:t>
      </w:r>
      <w:proofErr w:type="spellEnd"/>
      <w:r w:rsidRPr="00E01605">
        <w:rPr>
          <w:sz w:val="22"/>
          <w:szCs w:val="22"/>
        </w:rPr>
        <w:t xml:space="preserve"> class="</w:t>
      </w:r>
      <w:proofErr w:type="spellStart"/>
      <w:r w:rsidRPr="00E01605">
        <w:rPr>
          <w:sz w:val="22"/>
          <w:szCs w:val="22"/>
        </w:rPr>
        <w:t>nav</w:t>
      </w:r>
      <w:proofErr w:type="spellEnd"/>
      <w:r w:rsidRPr="00E01605">
        <w:rPr>
          <w:sz w:val="22"/>
          <w:szCs w:val="22"/>
        </w:rPr>
        <w:t>-area"&gt;</w:t>
      </w:r>
    </w:p>
    <w:p w14:paraId="0B3B605F"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 xml:space="preserve">&lt;li&gt;&lt;a </w:t>
      </w:r>
      <w:proofErr w:type="spellStart"/>
      <w:r w:rsidRPr="00E01605">
        <w:rPr>
          <w:sz w:val="22"/>
          <w:szCs w:val="22"/>
        </w:rPr>
        <w:t>href</w:t>
      </w:r>
      <w:proofErr w:type="spellEnd"/>
      <w:r w:rsidRPr="00E01605">
        <w:rPr>
          <w:sz w:val="22"/>
          <w:szCs w:val="22"/>
        </w:rPr>
        <w:t>="Home.html"&gt;Home&lt;/a&gt;&lt;/li&gt;</w:t>
      </w:r>
    </w:p>
    <w:p w14:paraId="7FECC665" w14:textId="77777777" w:rsidR="00E01605" w:rsidRPr="00E01605" w:rsidRDefault="00E01605" w:rsidP="00E01605">
      <w:pPr>
        <w:rPr>
          <w:sz w:val="22"/>
          <w:szCs w:val="22"/>
        </w:rPr>
      </w:pPr>
      <w:r w:rsidRPr="00E01605">
        <w:rPr>
          <w:sz w:val="22"/>
          <w:szCs w:val="22"/>
        </w:rPr>
        <w:lastRenderedPageBreak/>
        <w:tab/>
      </w:r>
      <w:r w:rsidRPr="00E01605">
        <w:rPr>
          <w:sz w:val="22"/>
          <w:szCs w:val="22"/>
        </w:rPr>
        <w:tab/>
      </w:r>
      <w:r w:rsidRPr="00E01605">
        <w:rPr>
          <w:sz w:val="22"/>
          <w:szCs w:val="22"/>
        </w:rPr>
        <w:tab/>
      </w:r>
      <w:r w:rsidRPr="00E01605">
        <w:rPr>
          <w:sz w:val="22"/>
          <w:szCs w:val="22"/>
        </w:rPr>
        <w:tab/>
        <w:t xml:space="preserve">&lt;li&gt;&lt;a </w:t>
      </w:r>
      <w:proofErr w:type="spellStart"/>
      <w:r w:rsidRPr="00E01605">
        <w:rPr>
          <w:sz w:val="22"/>
          <w:szCs w:val="22"/>
        </w:rPr>
        <w:t>href</w:t>
      </w:r>
      <w:proofErr w:type="spellEnd"/>
      <w:r w:rsidRPr="00E01605">
        <w:rPr>
          <w:sz w:val="22"/>
          <w:szCs w:val="22"/>
        </w:rPr>
        <w:t>="laptop.html"&gt;Laptop Brand&lt;/a&gt;&lt;/li&gt;</w:t>
      </w:r>
    </w:p>
    <w:p w14:paraId="3983FF23"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 xml:space="preserve">&lt;li&gt;&lt;a </w:t>
      </w:r>
      <w:proofErr w:type="spellStart"/>
      <w:r w:rsidRPr="00E01605">
        <w:rPr>
          <w:sz w:val="22"/>
          <w:szCs w:val="22"/>
        </w:rPr>
        <w:t>href</w:t>
      </w:r>
      <w:proofErr w:type="spellEnd"/>
      <w:r w:rsidRPr="00E01605">
        <w:rPr>
          <w:sz w:val="22"/>
          <w:szCs w:val="22"/>
        </w:rPr>
        <w:t>="mobile.html"&gt;Mobile Devices&lt;/a&gt;&lt;/li&gt;</w:t>
      </w:r>
    </w:p>
    <w:p w14:paraId="17DFB1A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 xml:space="preserve">&lt;li&gt;&lt;a </w:t>
      </w:r>
      <w:proofErr w:type="spellStart"/>
      <w:r w:rsidRPr="00E01605">
        <w:rPr>
          <w:sz w:val="22"/>
          <w:szCs w:val="22"/>
        </w:rPr>
        <w:t>href</w:t>
      </w:r>
      <w:proofErr w:type="spellEnd"/>
      <w:r w:rsidRPr="00E01605">
        <w:rPr>
          <w:sz w:val="22"/>
          <w:szCs w:val="22"/>
        </w:rPr>
        <w:t>="watches.html"&gt;Digital Watches&lt;/a&gt;&lt;/li&gt;</w:t>
      </w:r>
    </w:p>
    <w:p w14:paraId="7BAF9953"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 xml:space="preserve">&lt;li&gt;&lt;a </w:t>
      </w:r>
      <w:proofErr w:type="spellStart"/>
      <w:r w:rsidRPr="00E01605">
        <w:rPr>
          <w:sz w:val="22"/>
          <w:szCs w:val="22"/>
        </w:rPr>
        <w:t>href</w:t>
      </w:r>
      <w:proofErr w:type="spellEnd"/>
      <w:r w:rsidRPr="00E01605">
        <w:rPr>
          <w:sz w:val="22"/>
          <w:szCs w:val="22"/>
        </w:rPr>
        <w:t>="addtocart.html"&gt;</w:t>
      </w:r>
    </w:p>
    <w:p w14:paraId="1A9A0BCD"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w:t>
      </w:r>
      <w:proofErr w:type="spellStart"/>
      <w:r w:rsidRPr="00E01605">
        <w:rPr>
          <w:sz w:val="22"/>
          <w:szCs w:val="22"/>
        </w:rPr>
        <w:t>i</w:t>
      </w:r>
      <w:proofErr w:type="spellEnd"/>
      <w:r w:rsidRPr="00E01605">
        <w:rPr>
          <w:sz w:val="22"/>
          <w:szCs w:val="22"/>
        </w:rPr>
        <w:t xml:space="preserve"> class="fa fa-shopping-cart"&gt;&lt;/</w:t>
      </w:r>
      <w:proofErr w:type="spellStart"/>
      <w:r w:rsidRPr="00E01605">
        <w:rPr>
          <w:sz w:val="22"/>
          <w:szCs w:val="22"/>
        </w:rPr>
        <w:t>i</w:t>
      </w:r>
      <w:proofErr w:type="spellEnd"/>
      <w:r w:rsidRPr="00E01605">
        <w:rPr>
          <w:sz w:val="22"/>
          <w:szCs w:val="22"/>
        </w:rPr>
        <w:t>&gt;</w:t>
      </w:r>
    </w:p>
    <w:p w14:paraId="22C37AAF"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&lt;/a&gt;&lt;/li&gt;</w:t>
      </w:r>
    </w:p>
    <w:p w14:paraId="404662C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w:t>
      </w:r>
      <w:proofErr w:type="spellStart"/>
      <w:r w:rsidRPr="00E01605">
        <w:rPr>
          <w:sz w:val="22"/>
          <w:szCs w:val="22"/>
        </w:rPr>
        <w:t>ul</w:t>
      </w:r>
      <w:proofErr w:type="spellEnd"/>
      <w:r w:rsidRPr="00E01605">
        <w:rPr>
          <w:sz w:val="22"/>
          <w:szCs w:val="22"/>
        </w:rPr>
        <w:t>&gt;</w:t>
      </w:r>
    </w:p>
    <w:p w14:paraId="6748C9B4" w14:textId="77777777" w:rsidR="00E01605" w:rsidRPr="00E01605" w:rsidRDefault="00E01605" w:rsidP="00E01605">
      <w:pPr>
        <w:rPr>
          <w:sz w:val="22"/>
          <w:szCs w:val="22"/>
        </w:rPr>
      </w:pPr>
      <w:r w:rsidRPr="00E01605">
        <w:rPr>
          <w:sz w:val="22"/>
          <w:szCs w:val="22"/>
        </w:rPr>
        <w:tab/>
      </w:r>
      <w:r w:rsidRPr="00E01605">
        <w:rPr>
          <w:sz w:val="22"/>
          <w:szCs w:val="22"/>
        </w:rPr>
        <w:tab/>
        <w:t>&lt;/</w:t>
      </w:r>
      <w:proofErr w:type="spellStart"/>
      <w:r w:rsidRPr="00E01605">
        <w:rPr>
          <w:sz w:val="22"/>
          <w:szCs w:val="22"/>
        </w:rPr>
        <w:t>nav</w:t>
      </w:r>
      <w:proofErr w:type="spellEnd"/>
      <w:r w:rsidRPr="00E01605">
        <w:rPr>
          <w:sz w:val="22"/>
          <w:szCs w:val="22"/>
        </w:rPr>
        <w:t>&gt;</w:t>
      </w:r>
    </w:p>
    <w:p w14:paraId="6E6EF4ED" w14:textId="77777777" w:rsidR="00E01605" w:rsidRPr="00E01605" w:rsidRDefault="00E01605" w:rsidP="00E01605">
      <w:pPr>
        <w:rPr>
          <w:sz w:val="22"/>
          <w:szCs w:val="22"/>
        </w:rPr>
      </w:pPr>
      <w:r w:rsidRPr="00E01605">
        <w:rPr>
          <w:sz w:val="22"/>
          <w:szCs w:val="22"/>
        </w:rPr>
        <w:tab/>
      </w:r>
    </w:p>
    <w:p w14:paraId="31B70F93" w14:textId="77777777" w:rsidR="00E01605" w:rsidRPr="00E01605" w:rsidRDefault="00E01605" w:rsidP="00E01605">
      <w:pPr>
        <w:rPr>
          <w:sz w:val="22"/>
          <w:szCs w:val="22"/>
        </w:rPr>
      </w:pPr>
      <w:r w:rsidRPr="00E01605">
        <w:rPr>
          <w:sz w:val="22"/>
          <w:szCs w:val="22"/>
        </w:rPr>
        <w:tab/>
      </w:r>
    </w:p>
    <w:p w14:paraId="56DD4E65" w14:textId="77777777" w:rsidR="00E01605" w:rsidRPr="00E01605" w:rsidRDefault="00E01605" w:rsidP="00E01605">
      <w:pPr>
        <w:rPr>
          <w:sz w:val="22"/>
          <w:szCs w:val="22"/>
        </w:rPr>
      </w:pPr>
      <w:r w:rsidRPr="00E01605">
        <w:rPr>
          <w:sz w:val="22"/>
          <w:szCs w:val="22"/>
        </w:rPr>
        <w:tab/>
        <w:t>&lt;/header&gt;</w:t>
      </w:r>
    </w:p>
    <w:p w14:paraId="03156A49" w14:textId="77777777" w:rsidR="00E01605" w:rsidRPr="00E01605" w:rsidRDefault="00E01605" w:rsidP="00E01605">
      <w:pPr>
        <w:rPr>
          <w:sz w:val="22"/>
          <w:szCs w:val="22"/>
        </w:rPr>
      </w:pPr>
    </w:p>
    <w:p w14:paraId="679B3414" w14:textId="77777777" w:rsidR="00E01605" w:rsidRPr="00E01605" w:rsidRDefault="00E01605" w:rsidP="00E01605">
      <w:pPr>
        <w:rPr>
          <w:sz w:val="22"/>
          <w:szCs w:val="22"/>
        </w:rPr>
      </w:pPr>
    </w:p>
    <w:p w14:paraId="4829E0FF" w14:textId="77777777" w:rsidR="00E01605" w:rsidRPr="00E01605" w:rsidRDefault="00E01605" w:rsidP="00E01605">
      <w:pPr>
        <w:rPr>
          <w:sz w:val="22"/>
          <w:szCs w:val="22"/>
        </w:rPr>
      </w:pPr>
      <w:r w:rsidRPr="00E01605">
        <w:rPr>
          <w:sz w:val="22"/>
          <w:szCs w:val="22"/>
        </w:rPr>
        <w:t>&lt;main&gt;</w:t>
      </w:r>
    </w:p>
    <w:p w14:paraId="09A97F8A" w14:textId="77777777" w:rsidR="00E01605" w:rsidRPr="00E01605" w:rsidRDefault="00E01605" w:rsidP="00E01605">
      <w:pPr>
        <w:rPr>
          <w:sz w:val="22"/>
          <w:szCs w:val="22"/>
        </w:rPr>
      </w:pPr>
      <w:r w:rsidRPr="00E01605">
        <w:rPr>
          <w:sz w:val="22"/>
          <w:szCs w:val="22"/>
        </w:rPr>
        <w:tab/>
        <w:t>&lt;section&gt;</w:t>
      </w:r>
    </w:p>
    <w:p w14:paraId="468E8FFF" w14:textId="77777777" w:rsidR="00E01605" w:rsidRPr="00E01605" w:rsidRDefault="00E01605" w:rsidP="00E01605">
      <w:pPr>
        <w:rPr>
          <w:sz w:val="22"/>
          <w:szCs w:val="22"/>
        </w:rPr>
      </w:pPr>
      <w:r w:rsidRPr="00E01605">
        <w:rPr>
          <w:sz w:val="22"/>
          <w:szCs w:val="22"/>
        </w:rPr>
        <w:tab/>
      </w:r>
      <w:r w:rsidRPr="00E01605">
        <w:rPr>
          <w:sz w:val="22"/>
          <w:szCs w:val="22"/>
        </w:rPr>
        <w:tab/>
        <w:t>&lt;h3&gt;Welcome to Besties Gadget Marketing&lt;/h3&gt;</w:t>
      </w:r>
    </w:p>
    <w:p w14:paraId="663712AF" w14:textId="77777777" w:rsidR="00E01605" w:rsidRPr="00E01605" w:rsidRDefault="00E01605" w:rsidP="00E01605">
      <w:pPr>
        <w:rPr>
          <w:sz w:val="22"/>
          <w:szCs w:val="22"/>
        </w:rPr>
      </w:pPr>
      <w:r w:rsidRPr="00E01605">
        <w:rPr>
          <w:sz w:val="22"/>
          <w:szCs w:val="22"/>
        </w:rPr>
        <w:tab/>
      </w:r>
      <w:r w:rsidRPr="00E01605">
        <w:rPr>
          <w:sz w:val="22"/>
          <w:szCs w:val="22"/>
        </w:rPr>
        <w:tab/>
        <w:t>&lt;h1&gt;Best Place To Purchase &lt;/h1&gt;</w:t>
      </w:r>
    </w:p>
    <w:p w14:paraId="69D4B6BD" w14:textId="77777777" w:rsidR="00E01605" w:rsidRPr="00E01605" w:rsidRDefault="00E01605" w:rsidP="00E01605">
      <w:pPr>
        <w:rPr>
          <w:sz w:val="22"/>
          <w:szCs w:val="22"/>
        </w:rPr>
      </w:pPr>
      <w:r w:rsidRPr="00E01605">
        <w:rPr>
          <w:sz w:val="22"/>
          <w:szCs w:val="22"/>
        </w:rPr>
        <w:tab/>
      </w:r>
      <w:r w:rsidRPr="00E01605">
        <w:rPr>
          <w:sz w:val="22"/>
          <w:szCs w:val="22"/>
        </w:rPr>
        <w:tab/>
        <w:t>&lt;h1&gt;&lt;span&gt;Electronic Product&lt;/span&gt;&lt;/h1&gt;</w:t>
      </w:r>
    </w:p>
    <w:p w14:paraId="20735178" w14:textId="77777777" w:rsidR="00E01605" w:rsidRPr="00E01605" w:rsidRDefault="00E01605" w:rsidP="00E01605">
      <w:pPr>
        <w:rPr>
          <w:sz w:val="22"/>
          <w:szCs w:val="22"/>
        </w:rPr>
      </w:pPr>
    </w:p>
    <w:p w14:paraId="03093626" w14:textId="77777777" w:rsidR="00E01605" w:rsidRPr="00E01605" w:rsidRDefault="00E01605" w:rsidP="00E01605">
      <w:pPr>
        <w:rPr>
          <w:sz w:val="22"/>
          <w:szCs w:val="22"/>
        </w:rPr>
      </w:pPr>
      <w:r w:rsidRPr="00E01605">
        <w:rPr>
          <w:sz w:val="22"/>
          <w:szCs w:val="22"/>
        </w:rPr>
        <w:tab/>
        <w:t>&lt;/section&gt;</w:t>
      </w:r>
    </w:p>
    <w:p w14:paraId="136F0335" w14:textId="77777777" w:rsidR="00E01605" w:rsidRPr="00E01605" w:rsidRDefault="00E01605" w:rsidP="00E01605">
      <w:pPr>
        <w:rPr>
          <w:sz w:val="22"/>
          <w:szCs w:val="22"/>
        </w:rPr>
      </w:pPr>
    </w:p>
    <w:p w14:paraId="24DAD2F6" w14:textId="77777777" w:rsidR="00E01605" w:rsidRPr="00E01605" w:rsidRDefault="00E01605" w:rsidP="00E01605">
      <w:pPr>
        <w:rPr>
          <w:sz w:val="22"/>
          <w:szCs w:val="22"/>
        </w:rPr>
      </w:pPr>
      <w:r w:rsidRPr="00E01605">
        <w:rPr>
          <w:sz w:val="22"/>
          <w:szCs w:val="22"/>
        </w:rPr>
        <w:t>&lt;/main&gt;</w:t>
      </w:r>
    </w:p>
    <w:p w14:paraId="79DBF584" w14:textId="77777777" w:rsidR="00E01605" w:rsidRPr="00E01605" w:rsidRDefault="00E01605" w:rsidP="00E01605">
      <w:pPr>
        <w:rPr>
          <w:sz w:val="22"/>
          <w:szCs w:val="22"/>
        </w:rPr>
      </w:pPr>
    </w:p>
    <w:p w14:paraId="0666B41B" w14:textId="77777777" w:rsidR="00E01605" w:rsidRPr="00E01605" w:rsidRDefault="00E01605" w:rsidP="00E01605">
      <w:pPr>
        <w:rPr>
          <w:sz w:val="22"/>
          <w:szCs w:val="22"/>
        </w:rPr>
      </w:pPr>
    </w:p>
    <w:p w14:paraId="2D1819B2" w14:textId="77777777" w:rsidR="00E01605" w:rsidRPr="00E01605" w:rsidRDefault="00E01605" w:rsidP="00E01605">
      <w:pPr>
        <w:rPr>
          <w:sz w:val="22"/>
          <w:szCs w:val="22"/>
        </w:rPr>
      </w:pPr>
      <w:r w:rsidRPr="00E01605">
        <w:rPr>
          <w:sz w:val="22"/>
          <w:szCs w:val="22"/>
        </w:rPr>
        <w:t>&lt;footer&gt;</w:t>
      </w:r>
    </w:p>
    <w:p w14:paraId="109E89C0" w14:textId="77777777" w:rsidR="00E01605" w:rsidRPr="00E01605" w:rsidRDefault="00E01605" w:rsidP="00E01605">
      <w:pPr>
        <w:rPr>
          <w:sz w:val="22"/>
          <w:szCs w:val="22"/>
        </w:rPr>
      </w:pPr>
    </w:p>
    <w:p w14:paraId="2D173430" w14:textId="77777777" w:rsidR="00E01605" w:rsidRPr="00E01605" w:rsidRDefault="00E01605" w:rsidP="00E01605">
      <w:pPr>
        <w:rPr>
          <w:sz w:val="22"/>
          <w:szCs w:val="22"/>
        </w:rPr>
      </w:pPr>
      <w:r w:rsidRPr="00E01605">
        <w:rPr>
          <w:sz w:val="22"/>
          <w:szCs w:val="22"/>
        </w:rPr>
        <w:tab/>
        <w:t>&lt;div class="main-content"&gt;</w:t>
      </w:r>
    </w:p>
    <w:p w14:paraId="6E39DA12" w14:textId="77777777" w:rsidR="00E01605" w:rsidRPr="00E01605" w:rsidRDefault="00E01605" w:rsidP="00E01605">
      <w:pPr>
        <w:rPr>
          <w:sz w:val="22"/>
          <w:szCs w:val="22"/>
        </w:rPr>
      </w:pPr>
      <w:r w:rsidRPr="00E01605">
        <w:rPr>
          <w:sz w:val="22"/>
          <w:szCs w:val="22"/>
        </w:rPr>
        <w:tab/>
      </w:r>
      <w:r w:rsidRPr="00E01605">
        <w:rPr>
          <w:sz w:val="22"/>
          <w:szCs w:val="22"/>
        </w:rPr>
        <w:tab/>
        <w:t>&lt;div class="left box"&gt;</w:t>
      </w:r>
    </w:p>
    <w:p w14:paraId="3C6FCD11"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&lt;h2&gt;About Us&lt;/h2&gt;</w:t>
      </w:r>
    </w:p>
    <w:p w14:paraId="281AC7A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 class="content"&gt;</w:t>
      </w:r>
    </w:p>
    <w:p w14:paraId="2669967A"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&lt;p&gt;Besties Gadget Marketing is one of the great Marketing website. We sell Laptop</w:t>
      </w:r>
    </w:p>
    <w:p w14:paraId="3BBE8D21"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and Mobile Devices along and Digital Watches. Good Standard is the key feature</w:t>
      </w:r>
    </w:p>
    <w:p w14:paraId="1838F76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 xml:space="preserve"> of our Business. We provide services at International Level. We shall be </w:t>
      </w:r>
      <w:proofErr w:type="spellStart"/>
      <w:r w:rsidRPr="00E01605">
        <w:rPr>
          <w:sz w:val="22"/>
          <w:szCs w:val="22"/>
        </w:rPr>
        <w:t>oblidged</w:t>
      </w:r>
      <w:proofErr w:type="spellEnd"/>
      <w:r w:rsidRPr="00E01605">
        <w:rPr>
          <w:sz w:val="22"/>
          <w:szCs w:val="22"/>
        </w:rPr>
        <w:t xml:space="preserve"> to </w:t>
      </w:r>
    </w:p>
    <w:p w14:paraId="5C7881D6"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 xml:space="preserve">serve you. For </w:t>
      </w:r>
      <w:proofErr w:type="spellStart"/>
      <w:r w:rsidRPr="00E01605">
        <w:rPr>
          <w:sz w:val="22"/>
          <w:szCs w:val="22"/>
        </w:rPr>
        <w:t>furthur</w:t>
      </w:r>
      <w:proofErr w:type="spellEnd"/>
      <w:r w:rsidRPr="00E01605">
        <w:rPr>
          <w:sz w:val="22"/>
          <w:szCs w:val="22"/>
        </w:rPr>
        <w:t xml:space="preserve"> details, please contact us.</w:t>
      </w:r>
    </w:p>
    <w:p w14:paraId="1619D0E7"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&lt;/p&gt;&lt;</w:t>
      </w:r>
      <w:proofErr w:type="spellStart"/>
      <w:r w:rsidRPr="00E01605">
        <w:rPr>
          <w:sz w:val="22"/>
          <w:szCs w:val="22"/>
        </w:rPr>
        <w:t>br</w:t>
      </w:r>
      <w:proofErr w:type="spellEnd"/>
      <w:r w:rsidRPr="00E01605">
        <w:rPr>
          <w:sz w:val="22"/>
          <w:szCs w:val="22"/>
        </w:rPr>
        <w:t>&gt;&lt;</w:t>
      </w:r>
      <w:proofErr w:type="spellStart"/>
      <w:r w:rsidRPr="00E01605">
        <w:rPr>
          <w:sz w:val="22"/>
          <w:szCs w:val="22"/>
        </w:rPr>
        <w:t>br</w:t>
      </w:r>
      <w:proofErr w:type="spellEnd"/>
      <w:r w:rsidRPr="00E01605">
        <w:rPr>
          <w:sz w:val="22"/>
          <w:szCs w:val="22"/>
        </w:rPr>
        <w:t>&gt;</w:t>
      </w:r>
    </w:p>
    <w:p w14:paraId="776FDF71"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 class="social"&gt;</w:t>
      </w:r>
    </w:p>
    <w:p w14:paraId="19DBF4BA"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 xml:space="preserve">&lt;a </w:t>
      </w:r>
      <w:proofErr w:type="spellStart"/>
      <w:r w:rsidRPr="00E01605">
        <w:rPr>
          <w:sz w:val="22"/>
          <w:szCs w:val="22"/>
        </w:rPr>
        <w:t>href</w:t>
      </w:r>
      <w:proofErr w:type="spellEnd"/>
      <w:r w:rsidRPr="00E01605">
        <w:rPr>
          <w:sz w:val="22"/>
          <w:szCs w:val="22"/>
        </w:rPr>
        <w:t>="https://www.facebook.com/Zulfiqar-Electronic Devices-112570480572863/" target="_blank"&gt;</w:t>
      </w:r>
    </w:p>
    <w:p w14:paraId="26485505"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w:t>
      </w:r>
      <w:proofErr w:type="spellStart"/>
      <w:r w:rsidRPr="00E01605">
        <w:rPr>
          <w:sz w:val="22"/>
          <w:szCs w:val="22"/>
        </w:rPr>
        <w:t>i</w:t>
      </w:r>
      <w:proofErr w:type="spellEnd"/>
      <w:r w:rsidRPr="00E01605">
        <w:rPr>
          <w:sz w:val="22"/>
          <w:szCs w:val="22"/>
        </w:rPr>
        <w:t xml:space="preserve"> class = "fa  fa-</w:t>
      </w:r>
      <w:proofErr w:type="spellStart"/>
      <w:r w:rsidRPr="00E01605">
        <w:rPr>
          <w:sz w:val="22"/>
          <w:szCs w:val="22"/>
        </w:rPr>
        <w:t>facebook</w:t>
      </w:r>
      <w:proofErr w:type="spellEnd"/>
      <w:r w:rsidRPr="00E01605">
        <w:rPr>
          <w:sz w:val="22"/>
          <w:szCs w:val="22"/>
        </w:rPr>
        <w:t>"&gt;&lt;/</w:t>
      </w:r>
      <w:proofErr w:type="spellStart"/>
      <w:r w:rsidRPr="00E01605">
        <w:rPr>
          <w:sz w:val="22"/>
          <w:szCs w:val="22"/>
        </w:rPr>
        <w:t>i</w:t>
      </w:r>
      <w:proofErr w:type="spellEnd"/>
      <w:r w:rsidRPr="00E01605">
        <w:rPr>
          <w:sz w:val="22"/>
          <w:szCs w:val="22"/>
        </w:rPr>
        <w:t>&gt;</w:t>
      </w:r>
    </w:p>
    <w:p w14:paraId="3FF2654D"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&lt;/a&gt;</w:t>
      </w:r>
    </w:p>
    <w:p w14:paraId="5125158F"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 href="https://www.instagram.com/electronicworlddevices/?igshid=wngbbfxygpzc" target="_blank"&gt;</w:t>
      </w:r>
    </w:p>
    <w:p w14:paraId="16B8FFF2"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w:t>
      </w:r>
      <w:proofErr w:type="spellStart"/>
      <w:r w:rsidRPr="00E01605">
        <w:rPr>
          <w:sz w:val="22"/>
          <w:szCs w:val="22"/>
        </w:rPr>
        <w:t>i</w:t>
      </w:r>
      <w:proofErr w:type="spellEnd"/>
      <w:r w:rsidRPr="00E01605">
        <w:rPr>
          <w:sz w:val="22"/>
          <w:szCs w:val="22"/>
        </w:rPr>
        <w:t xml:space="preserve"> class = "fa  fa-</w:t>
      </w:r>
      <w:proofErr w:type="spellStart"/>
      <w:r w:rsidRPr="00E01605">
        <w:rPr>
          <w:sz w:val="22"/>
          <w:szCs w:val="22"/>
        </w:rPr>
        <w:t>instagram</w:t>
      </w:r>
      <w:proofErr w:type="spellEnd"/>
      <w:r w:rsidRPr="00E01605">
        <w:rPr>
          <w:sz w:val="22"/>
          <w:szCs w:val="22"/>
        </w:rPr>
        <w:t>"&gt;&lt;/</w:t>
      </w:r>
      <w:proofErr w:type="spellStart"/>
      <w:r w:rsidRPr="00E01605">
        <w:rPr>
          <w:sz w:val="22"/>
          <w:szCs w:val="22"/>
        </w:rPr>
        <w:t>i</w:t>
      </w:r>
      <w:proofErr w:type="spellEnd"/>
      <w:r w:rsidRPr="00E01605">
        <w:rPr>
          <w:sz w:val="22"/>
          <w:szCs w:val="22"/>
        </w:rPr>
        <w:t>&gt;</w:t>
      </w:r>
    </w:p>
    <w:p w14:paraId="523F9718"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&lt;/a&gt;</w:t>
      </w:r>
    </w:p>
    <w:p w14:paraId="6C9445B0"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 xml:space="preserve">&lt;a </w:t>
      </w:r>
      <w:proofErr w:type="spellStart"/>
      <w:r w:rsidRPr="00E01605">
        <w:rPr>
          <w:sz w:val="22"/>
          <w:szCs w:val="22"/>
        </w:rPr>
        <w:t>href</w:t>
      </w:r>
      <w:proofErr w:type="spellEnd"/>
      <w:r w:rsidRPr="00E01605">
        <w:rPr>
          <w:sz w:val="22"/>
          <w:szCs w:val="22"/>
        </w:rPr>
        <w:t>="https://twitter.com/</w:t>
      </w:r>
      <w:proofErr w:type="spellStart"/>
      <w:r w:rsidRPr="00E01605">
        <w:rPr>
          <w:sz w:val="22"/>
          <w:szCs w:val="22"/>
        </w:rPr>
        <w:t>amazingdevices?lang</w:t>
      </w:r>
      <w:proofErr w:type="spellEnd"/>
      <w:r w:rsidRPr="00E01605">
        <w:rPr>
          <w:sz w:val="22"/>
          <w:szCs w:val="22"/>
        </w:rPr>
        <w:t>=</w:t>
      </w:r>
      <w:proofErr w:type="spellStart"/>
      <w:r w:rsidRPr="00E01605">
        <w:rPr>
          <w:sz w:val="22"/>
          <w:szCs w:val="22"/>
        </w:rPr>
        <w:t>en</w:t>
      </w:r>
      <w:proofErr w:type="spellEnd"/>
      <w:r w:rsidRPr="00E01605">
        <w:rPr>
          <w:sz w:val="22"/>
          <w:szCs w:val="22"/>
        </w:rPr>
        <w:t>" target="_blank"&gt;</w:t>
      </w:r>
    </w:p>
    <w:p w14:paraId="0F42663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w:t>
      </w:r>
      <w:proofErr w:type="spellStart"/>
      <w:r w:rsidRPr="00E01605">
        <w:rPr>
          <w:sz w:val="22"/>
          <w:szCs w:val="22"/>
        </w:rPr>
        <w:t>i</w:t>
      </w:r>
      <w:proofErr w:type="spellEnd"/>
      <w:r w:rsidRPr="00E01605">
        <w:rPr>
          <w:sz w:val="22"/>
          <w:szCs w:val="22"/>
        </w:rPr>
        <w:t xml:space="preserve"> class = "fa  fa-twitter"&gt;&lt;/</w:t>
      </w:r>
      <w:proofErr w:type="spellStart"/>
      <w:r w:rsidRPr="00E01605">
        <w:rPr>
          <w:sz w:val="22"/>
          <w:szCs w:val="22"/>
        </w:rPr>
        <w:t>i</w:t>
      </w:r>
      <w:proofErr w:type="spellEnd"/>
      <w:r w:rsidRPr="00E01605">
        <w:rPr>
          <w:sz w:val="22"/>
          <w:szCs w:val="22"/>
        </w:rPr>
        <w:t>&gt;</w:t>
      </w:r>
    </w:p>
    <w:p w14:paraId="015796B6"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&lt;/a&gt;</w:t>
      </w:r>
    </w:p>
    <w:p w14:paraId="183D71FA"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 xml:space="preserve">&lt;a </w:t>
      </w:r>
      <w:proofErr w:type="spellStart"/>
      <w:r w:rsidRPr="00E01605">
        <w:rPr>
          <w:sz w:val="22"/>
          <w:szCs w:val="22"/>
        </w:rPr>
        <w:t>href</w:t>
      </w:r>
      <w:proofErr w:type="spellEnd"/>
      <w:r w:rsidRPr="00E01605">
        <w:rPr>
          <w:sz w:val="22"/>
          <w:szCs w:val="22"/>
        </w:rPr>
        <w:t>="https://www.youtube.com/watch?v=EF0gkU26olc" target="_blank"&gt;</w:t>
      </w:r>
    </w:p>
    <w:p w14:paraId="084A3D98"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w:t>
      </w:r>
      <w:proofErr w:type="spellStart"/>
      <w:r w:rsidRPr="00E01605">
        <w:rPr>
          <w:sz w:val="22"/>
          <w:szCs w:val="22"/>
        </w:rPr>
        <w:t>i</w:t>
      </w:r>
      <w:proofErr w:type="spellEnd"/>
      <w:r w:rsidRPr="00E01605">
        <w:rPr>
          <w:sz w:val="22"/>
          <w:szCs w:val="22"/>
        </w:rPr>
        <w:t xml:space="preserve"> class = "fa  fa-</w:t>
      </w:r>
      <w:proofErr w:type="spellStart"/>
      <w:r w:rsidRPr="00E01605">
        <w:rPr>
          <w:sz w:val="22"/>
          <w:szCs w:val="22"/>
        </w:rPr>
        <w:t>youtube</w:t>
      </w:r>
      <w:proofErr w:type="spellEnd"/>
      <w:r w:rsidRPr="00E01605">
        <w:rPr>
          <w:sz w:val="22"/>
          <w:szCs w:val="22"/>
        </w:rPr>
        <w:t>"&gt;&lt;/</w:t>
      </w:r>
      <w:proofErr w:type="spellStart"/>
      <w:r w:rsidRPr="00E01605">
        <w:rPr>
          <w:sz w:val="22"/>
          <w:szCs w:val="22"/>
        </w:rPr>
        <w:t>i</w:t>
      </w:r>
      <w:proofErr w:type="spellEnd"/>
      <w:r w:rsidRPr="00E01605">
        <w:rPr>
          <w:sz w:val="22"/>
          <w:szCs w:val="22"/>
        </w:rPr>
        <w:t>&gt;</w:t>
      </w:r>
    </w:p>
    <w:p w14:paraId="2329B0E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&lt;/a&gt;</w:t>
      </w:r>
    </w:p>
    <w:p w14:paraId="11750E83"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&lt;/div&gt;</w:t>
      </w:r>
    </w:p>
    <w:p w14:paraId="52BA7F55" w14:textId="77777777" w:rsidR="00E01605" w:rsidRPr="00E01605" w:rsidRDefault="00E01605" w:rsidP="00E01605">
      <w:pPr>
        <w:rPr>
          <w:sz w:val="22"/>
          <w:szCs w:val="22"/>
        </w:rPr>
      </w:pPr>
      <w:r w:rsidRPr="00E01605">
        <w:rPr>
          <w:sz w:val="22"/>
          <w:szCs w:val="22"/>
        </w:rPr>
        <w:lastRenderedPageBreak/>
        <w:tab/>
      </w:r>
      <w:r w:rsidRPr="00E01605">
        <w:rPr>
          <w:sz w:val="22"/>
          <w:szCs w:val="22"/>
        </w:rPr>
        <w:tab/>
      </w:r>
      <w:r w:rsidRPr="00E01605">
        <w:rPr>
          <w:sz w:val="22"/>
          <w:szCs w:val="22"/>
        </w:rPr>
        <w:tab/>
        <w:t>&lt;/div&gt;</w:t>
      </w:r>
    </w:p>
    <w:p w14:paraId="57B3C9DD" w14:textId="77777777" w:rsidR="00E01605" w:rsidRPr="00E01605" w:rsidRDefault="00E01605" w:rsidP="00E01605">
      <w:pPr>
        <w:rPr>
          <w:sz w:val="22"/>
          <w:szCs w:val="22"/>
        </w:rPr>
      </w:pPr>
      <w:r w:rsidRPr="00E01605">
        <w:rPr>
          <w:sz w:val="22"/>
          <w:szCs w:val="22"/>
        </w:rPr>
        <w:tab/>
      </w:r>
      <w:r w:rsidRPr="00E01605">
        <w:rPr>
          <w:sz w:val="22"/>
          <w:szCs w:val="22"/>
        </w:rPr>
        <w:tab/>
        <w:t>&lt;/div&gt;</w:t>
      </w:r>
    </w:p>
    <w:p w14:paraId="27540DAF" w14:textId="77777777" w:rsidR="00E01605" w:rsidRPr="00E01605" w:rsidRDefault="00E01605" w:rsidP="00E01605">
      <w:pPr>
        <w:rPr>
          <w:sz w:val="22"/>
          <w:szCs w:val="22"/>
        </w:rPr>
      </w:pPr>
      <w:r w:rsidRPr="00E01605">
        <w:rPr>
          <w:sz w:val="22"/>
          <w:szCs w:val="22"/>
        </w:rPr>
        <w:tab/>
      </w:r>
      <w:r w:rsidRPr="00E01605">
        <w:rPr>
          <w:sz w:val="22"/>
          <w:szCs w:val="22"/>
        </w:rPr>
        <w:tab/>
        <w:t>&lt;div class="center box"&gt;</w:t>
      </w:r>
    </w:p>
    <w:p w14:paraId="5E9DC9B7"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&lt;h2&gt;Contact us&lt;/h2&gt;</w:t>
      </w:r>
    </w:p>
    <w:p w14:paraId="665054D5"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 class="content"&gt;</w:t>
      </w:r>
    </w:p>
    <w:p w14:paraId="32D36A0A"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 class="place"&gt;</w:t>
      </w:r>
    </w:p>
    <w:p w14:paraId="7397C25E"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 xml:space="preserve">&lt;a </w:t>
      </w:r>
      <w:proofErr w:type="spellStart"/>
      <w:r w:rsidRPr="00E01605">
        <w:rPr>
          <w:sz w:val="22"/>
          <w:szCs w:val="22"/>
        </w:rPr>
        <w:t>href</w:t>
      </w:r>
      <w:proofErr w:type="spellEnd"/>
      <w:r w:rsidRPr="00E01605">
        <w:rPr>
          <w:sz w:val="22"/>
          <w:szCs w:val="22"/>
        </w:rPr>
        <w:t>="https://www.google.com/maps/place/Zulfiqar+Electronic devices/@</w:t>
      </w:r>
    </w:p>
    <w:p w14:paraId="20088DF5"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31.4213236,73.0889887,17z/data=!3m1!4b1!4m5!3m4!1s0x0:0x44143</w:t>
      </w:r>
    </w:p>
    <w:p w14:paraId="033AA296"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60d56b67125!8m2!3d31.4213236!4d73.0911774" target="_blank"&gt;</w:t>
      </w:r>
    </w:p>
    <w:p w14:paraId="7B7BF8E7"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w:t>
      </w:r>
      <w:proofErr w:type="spellStart"/>
      <w:r w:rsidRPr="00E01605">
        <w:rPr>
          <w:sz w:val="22"/>
          <w:szCs w:val="22"/>
        </w:rPr>
        <w:t>i</w:t>
      </w:r>
      <w:proofErr w:type="spellEnd"/>
      <w:r w:rsidRPr="00E01605">
        <w:rPr>
          <w:sz w:val="22"/>
          <w:szCs w:val="22"/>
        </w:rPr>
        <w:t xml:space="preserve"> class="fa fa-2x fa-map-marker"&gt;&lt;/</w:t>
      </w:r>
      <w:proofErr w:type="spellStart"/>
      <w:r w:rsidRPr="00E01605">
        <w:rPr>
          <w:sz w:val="22"/>
          <w:szCs w:val="22"/>
        </w:rPr>
        <w:t>i</w:t>
      </w:r>
      <w:proofErr w:type="spellEnd"/>
      <w:r w:rsidRPr="00E01605">
        <w:rPr>
          <w:sz w:val="22"/>
          <w:szCs w:val="22"/>
        </w:rPr>
        <w:t>&gt;</w:t>
      </w:r>
    </w:p>
    <w:p w14:paraId="5E08C0C3"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&lt;/a&gt;</w:t>
      </w:r>
    </w:p>
    <w:p w14:paraId="10D7D993"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&lt;span &gt;Mall Road Near Civil Hospital, Faisalabad.&lt;/span&gt;</w:t>
      </w:r>
    </w:p>
    <w:p w14:paraId="43C2A2F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&lt;/div&gt;</w:t>
      </w:r>
    </w:p>
    <w:p w14:paraId="1CF37B6F"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 class="contact"&gt;</w:t>
      </w:r>
    </w:p>
    <w:p w14:paraId="43D31BA7"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&lt;span class="fa fa-2x fa-phone"&gt;&lt;/span&gt;</w:t>
      </w:r>
    </w:p>
    <w:p w14:paraId="14D8B6B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&lt;span &gt;(041) 2640722&lt;/span&gt;</w:t>
      </w:r>
    </w:p>
    <w:p w14:paraId="58E5D37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&lt;/div&gt;</w:t>
      </w:r>
    </w:p>
    <w:p w14:paraId="03EF097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 class="email"&gt;</w:t>
      </w:r>
    </w:p>
    <w:p w14:paraId="044A4C9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&lt;span class="fa fa-2x fa-envelope"&gt;&lt;/span&gt;</w:t>
      </w:r>
    </w:p>
    <w:p w14:paraId="3169A941"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&lt;span &gt;XXXXXX@gmail.com&lt;/span&gt;</w:t>
      </w:r>
    </w:p>
    <w:p w14:paraId="3D8EFF60"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&lt;/div&gt;</w:t>
      </w:r>
    </w:p>
    <w:p w14:paraId="31E7DAC5"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&lt;/div&gt;</w:t>
      </w:r>
      <w:r w:rsidRPr="00E01605">
        <w:rPr>
          <w:sz w:val="22"/>
          <w:szCs w:val="22"/>
        </w:rPr>
        <w:tab/>
      </w:r>
      <w:r w:rsidRPr="00E01605">
        <w:rPr>
          <w:sz w:val="22"/>
          <w:szCs w:val="22"/>
        </w:rPr>
        <w:tab/>
      </w:r>
      <w:r w:rsidRPr="00E01605">
        <w:rPr>
          <w:sz w:val="22"/>
          <w:szCs w:val="22"/>
        </w:rPr>
        <w:tab/>
      </w:r>
    </w:p>
    <w:p w14:paraId="26C089B1" w14:textId="77777777" w:rsidR="00E01605" w:rsidRPr="00E01605" w:rsidRDefault="00E01605" w:rsidP="00E01605">
      <w:pPr>
        <w:rPr>
          <w:sz w:val="22"/>
          <w:szCs w:val="22"/>
        </w:rPr>
      </w:pPr>
      <w:r w:rsidRPr="00E01605">
        <w:rPr>
          <w:sz w:val="22"/>
          <w:szCs w:val="22"/>
        </w:rPr>
        <w:tab/>
      </w:r>
      <w:r w:rsidRPr="00E01605">
        <w:rPr>
          <w:sz w:val="22"/>
          <w:szCs w:val="22"/>
        </w:rPr>
        <w:tab/>
        <w:t>&lt;/div&gt;</w:t>
      </w:r>
    </w:p>
    <w:p w14:paraId="436F01C6" w14:textId="77777777" w:rsidR="00E01605" w:rsidRPr="00E01605" w:rsidRDefault="00E01605" w:rsidP="00E01605">
      <w:pPr>
        <w:rPr>
          <w:sz w:val="22"/>
          <w:szCs w:val="22"/>
        </w:rPr>
      </w:pPr>
      <w:r w:rsidRPr="00E01605">
        <w:rPr>
          <w:sz w:val="22"/>
          <w:szCs w:val="22"/>
        </w:rPr>
        <w:tab/>
      </w:r>
      <w:r w:rsidRPr="00E01605">
        <w:rPr>
          <w:sz w:val="22"/>
          <w:szCs w:val="22"/>
        </w:rPr>
        <w:tab/>
        <w:t>&lt;div class="right box"&gt;</w:t>
      </w:r>
    </w:p>
    <w:p w14:paraId="14A3E4C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&lt;h2&gt;Feedback&lt;/h2&gt;</w:t>
      </w:r>
    </w:p>
    <w:p w14:paraId="6E8D0DBE"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 class="content"&gt;</w:t>
      </w:r>
    </w:p>
    <w:p w14:paraId="34553599"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&lt;form class = "feed" action="feedback.html" target="_blank"&gt;</w:t>
      </w:r>
    </w:p>
    <w:p w14:paraId="43F606E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 class="email"&gt;</w:t>
      </w:r>
    </w:p>
    <w:p w14:paraId="50746B7E"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 class="text"&gt;Email&lt;/div&gt;</w:t>
      </w:r>
    </w:p>
    <w:p w14:paraId="1D4C9FD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&lt;input type="email" required placeholder="Email"&gt;</w:t>
      </w:r>
    </w:p>
    <w:p w14:paraId="1F9D81A8"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&lt;/div&gt;</w:t>
      </w:r>
    </w:p>
    <w:p w14:paraId="7883CF7D"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w:t>
      </w:r>
      <w:proofErr w:type="spellStart"/>
      <w:r w:rsidRPr="00E01605">
        <w:rPr>
          <w:sz w:val="22"/>
          <w:szCs w:val="22"/>
        </w:rPr>
        <w:t>br</w:t>
      </w:r>
      <w:proofErr w:type="spellEnd"/>
      <w:r w:rsidRPr="00E01605">
        <w:rPr>
          <w:sz w:val="22"/>
          <w:szCs w:val="22"/>
        </w:rPr>
        <w:t>&gt;</w:t>
      </w:r>
    </w:p>
    <w:p w14:paraId="73BBD6D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 class="</w:t>
      </w:r>
      <w:proofErr w:type="spellStart"/>
      <w:r w:rsidRPr="00E01605">
        <w:rPr>
          <w:sz w:val="22"/>
          <w:szCs w:val="22"/>
        </w:rPr>
        <w:t>msg</w:t>
      </w:r>
      <w:proofErr w:type="spellEnd"/>
      <w:r w:rsidRPr="00E01605">
        <w:rPr>
          <w:sz w:val="22"/>
          <w:szCs w:val="22"/>
        </w:rPr>
        <w:t>"&gt;</w:t>
      </w:r>
    </w:p>
    <w:p w14:paraId="082E97D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 class="text"&gt;Massage&lt;/div&gt;</w:t>
      </w:r>
    </w:p>
    <w:p w14:paraId="7E846F9E"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w:t>
      </w:r>
      <w:proofErr w:type="spellStart"/>
      <w:r w:rsidRPr="00E01605">
        <w:rPr>
          <w:sz w:val="22"/>
          <w:szCs w:val="22"/>
        </w:rPr>
        <w:t>textarea</w:t>
      </w:r>
      <w:proofErr w:type="spellEnd"/>
      <w:r w:rsidRPr="00E01605">
        <w:rPr>
          <w:sz w:val="22"/>
          <w:szCs w:val="22"/>
        </w:rPr>
        <w:t xml:space="preserve"> cols="50" rows="5" required placeholder="</w:t>
      </w:r>
      <w:proofErr w:type="spellStart"/>
      <w:r w:rsidRPr="00E01605">
        <w:rPr>
          <w:sz w:val="22"/>
          <w:szCs w:val="22"/>
        </w:rPr>
        <w:t>Pleaase</w:t>
      </w:r>
      <w:proofErr w:type="spellEnd"/>
      <w:r w:rsidRPr="00E01605">
        <w:rPr>
          <w:sz w:val="22"/>
          <w:szCs w:val="22"/>
        </w:rPr>
        <w:t>, Enter your Message Here"&gt;&lt;/</w:t>
      </w:r>
      <w:proofErr w:type="spellStart"/>
      <w:r w:rsidRPr="00E01605">
        <w:rPr>
          <w:sz w:val="22"/>
          <w:szCs w:val="22"/>
        </w:rPr>
        <w:t>textarea</w:t>
      </w:r>
      <w:proofErr w:type="spellEnd"/>
      <w:r w:rsidRPr="00E01605">
        <w:rPr>
          <w:sz w:val="22"/>
          <w:szCs w:val="22"/>
        </w:rPr>
        <w:t>&gt;</w:t>
      </w:r>
    </w:p>
    <w:p w14:paraId="39BAF00B"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&lt;/div&gt;</w:t>
      </w:r>
    </w:p>
    <w:p w14:paraId="5397A259"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 class="</w:t>
      </w:r>
      <w:proofErr w:type="spellStart"/>
      <w:r w:rsidRPr="00E01605">
        <w:rPr>
          <w:sz w:val="22"/>
          <w:szCs w:val="22"/>
        </w:rPr>
        <w:t>btn</w:t>
      </w:r>
      <w:proofErr w:type="spellEnd"/>
      <w:r w:rsidRPr="00E01605">
        <w:rPr>
          <w:sz w:val="22"/>
          <w:szCs w:val="22"/>
        </w:rPr>
        <w:t>"&gt;</w:t>
      </w:r>
    </w:p>
    <w:p w14:paraId="7B3C0DB0"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&lt;button type="submit"&gt;Send&lt;/button&gt;</w:t>
      </w:r>
    </w:p>
    <w:p w14:paraId="49E62594"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r>
      <w:r w:rsidRPr="00E01605">
        <w:rPr>
          <w:sz w:val="22"/>
          <w:szCs w:val="22"/>
        </w:rPr>
        <w:tab/>
        <w:t>&lt;/div&gt;</w:t>
      </w:r>
    </w:p>
    <w:p w14:paraId="1D3C765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r>
      <w:r w:rsidRPr="00E01605">
        <w:rPr>
          <w:sz w:val="22"/>
          <w:szCs w:val="22"/>
        </w:rPr>
        <w:tab/>
        <w:t>&lt;/form&gt;</w:t>
      </w:r>
    </w:p>
    <w:p w14:paraId="339567DC" w14:textId="77777777" w:rsidR="00E01605" w:rsidRPr="00E01605" w:rsidRDefault="00E01605" w:rsidP="00E01605">
      <w:pPr>
        <w:rPr>
          <w:sz w:val="22"/>
          <w:szCs w:val="22"/>
        </w:rPr>
      </w:pPr>
      <w:r w:rsidRPr="00E01605">
        <w:rPr>
          <w:sz w:val="22"/>
          <w:szCs w:val="22"/>
        </w:rPr>
        <w:tab/>
      </w:r>
      <w:r w:rsidRPr="00E01605">
        <w:rPr>
          <w:sz w:val="22"/>
          <w:szCs w:val="22"/>
        </w:rPr>
        <w:tab/>
      </w:r>
      <w:r w:rsidRPr="00E01605">
        <w:rPr>
          <w:sz w:val="22"/>
          <w:szCs w:val="22"/>
        </w:rPr>
        <w:tab/>
        <w:t>&lt;/div&gt;</w:t>
      </w:r>
      <w:r w:rsidRPr="00E01605">
        <w:rPr>
          <w:sz w:val="22"/>
          <w:szCs w:val="22"/>
        </w:rPr>
        <w:tab/>
      </w:r>
      <w:r w:rsidRPr="00E01605">
        <w:rPr>
          <w:sz w:val="22"/>
          <w:szCs w:val="22"/>
        </w:rPr>
        <w:tab/>
      </w:r>
      <w:r w:rsidRPr="00E01605">
        <w:rPr>
          <w:sz w:val="22"/>
          <w:szCs w:val="22"/>
        </w:rPr>
        <w:tab/>
      </w:r>
    </w:p>
    <w:p w14:paraId="05BE44DB" w14:textId="77777777" w:rsidR="00E01605" w:rsidRPr="00E01605" w:rsidRDefault="00E01605" w:rsidP="00E01605">
      <w:pPr>
        <w:rPr>
          <w:sz w:val="22"/>
          <w:szCs w:val="22"/>
        </w:rPr>
      </w:pPr>
      <w:r w:rsidRPr="00E01605">
        <w:rPr>
          <w:sz w:val="22"/>
          <w:szCs w:val="22"/>
        </w:rPr>
        <w:tab/>
      </w:r>
      <w:r w:rsidRPr="00E01605">
        <w:rPr>
          <w:sz w:val="22"/>
          <w:szCs w:val="22"/>
        </w:rPr>
        <w:tab/>
        <w:t>&lt;/div&gt;</w:t>
      </w:r>
    </w:p>
    <w:p w14:paraId="6F64488B" w14:textId="77777777" w:rsidR="00E01605" w:rsidRPr="00E01605" w:rsidRDefault="00E01605" w:rsidP="00E01605">
      <w:pPr>
        <w:rPr>
          <w:sz w:val="22"/>
          <w:szCs w:val="22"/>
        </w:rPr>
      </w:pPr>
      <w:r w:rsidRPr="00E01605">
        <w:rPr>
          <w:sz w:val="22"/>
          <w:szCs w:val="22"/>
        </w:rPr>
        <w:tab/>
        <w:t>&lt;/div&gt;</w:t>
      </w:r>
    </w:p>
    <w:p w14:paraId="753FE52B" w14:textId="77777777" w:rsidR="00E01605" w:rsidRPr="00E01605" w:rsidRDefault="00E01605" w:rsidP="00E01605">
      <w:pPr>
        <w:rPr>
          <w:sz w:val="22"/>
          <w:szCs w:val="22"/>
        </w:rPr>
      </w:pPr>
    </w:p>
    <w:p w14:paraId="2F479962" w14:textId="77777777" w:rsidR="00E01605" w:rsidRPr="00E01605" w:rsidRDefault="00E01605" w:rsidP="00E01605">
      <w:pPr>
        <w:rPr>
          <w:sz w:val="22"/>
          <w:szCs w:val="22"/>
        </w:rPr>
      </w:pPr>
    </w:p>
    <w:p w14:paraId="68D41AB1" w14:textId="77777777" w:rsidR="00E01605" w:rsidRPr="00E01605" w:rsidRDefault="00E01605" w:rsidP="00E01605">
      <w:pPr>
        <w:rPr>
          <w:sz w:val="22"/>
          <w:szCs w:val="22"/>
        </w:rPr>
      </w:pPr>
      <w:r w:rsidRPr="00E01605">
        <w:rPr>
          <w:sz w:val="22"/>
          <w:szCs w:val="22"/>
        </w:rPr>
        <w:t>&lt;/footer&gt;</w:t>
      </w:r>
    </w:p>
    <w:p w14:paraId="2C10ED31" w14:textId="77777777" w:rsidR="00E01605" w:rsidRPr="00E01605" w:rsidRDefault="00E01605" w:rsidP="00E01605">
      <w:pPr>
        <w:rPr>
          <w:sz w:val="22"/>
          <w:szCs w:val="22"/>
        </w:rPr>
      </w:pPr>
    </w:p>
    <w:p w14:paraId="20683211" w14:textId="77777777" w:rsidR="00E01605" w:rsidRPr="00E01605" w:rsidRDefault="00E01605" w:rsidP="00E01605">
      <w:pPr>
        <w:rPr>
          <w:sz w:val="22"/>
          <w:szCs w:val="22"/>
        </w:rPr>
      </w:pPr>
      <w:r w:rsidRPr="00E01605">
        <w:rPr>
          <w:sz w:val="22"/>
          <w:szCs w:val="22"/>
        </w:rPr>
        <w:t>&lt;/body&gt;</w:t>
      </w:r>
    </w:p>
    <w:p w14:paraId="55BF3B44" w14:textId="585571AB" w:rsidR="00E01605" w:rsidRPr="00E01605" w:rsidRDefault="00E01605" w:rsidP="00E01605">
      <w:pPr>
        <w:rPr>
          <w:sz w:val="22"/>
          <w:szCs w:val="22"/>
        </w:rPr>
      </w:pPr>
      <w:r w:rsidRPr="00E01605">
        <w:rPr>
          <w:sz w:val="22"/>
          <w:szCs w:val="22"/>
        </w:rPr>
        <w:t>&lt;/html&gt;</w:t>
      </w:r>
    </w:p>
    <w:p w14:paraId="54AD33A1" w14:textId="711F3E69" w:rsidR="004D1A9F" w:rsidRDefault="004D1A9F" w:rsidP="004D1A9F">
      <w:pPr>
        <w:pStyle w:val="NoSpacing"/>
      </w:pPr>
      <w:r>
        <w:t>CSS:</w:t>
      </w:r>
    </w:p>
    <w:p w14:paraId="15912C8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w:t>
      </w:r>
    </w:p>
    <w:p w14:paraId="7D652D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 0;</w:t>
      </w:r>
    </w:p>
    <w:p w14:paraId="2D8008E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0;</w:t>
      </w:r>
    </w:p>
    <w:p w14:paraId="23E334D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box-sizing: border-box;</w:t>
      </w:r>
    </w:p>
    <w:p w14:paraId="5E6F775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w:t>
      </w:r>
    </w:p>
    <w:p w14:paraId="7542573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body {</w:t>
      </w:r>
    </w:p>
    <w:p w14:paraId="0D19AB0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font-family: 'Poppins', sans-serif; </w:t>
      </w:r>
    </w:p>
    <w:p w14:paraId="2CC4278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width: 100%;</w:t>
      </w:r>
    </w:p>
    <w:p w14:paraId="7C2C5D8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height:100vh;</w:t>
      </w:r>
    </w:p>
    <w:p w14:paraId="4D0CB97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background-image: linear-gradient(</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 xml:space="preserve">(0, 0, 0, 0.3), </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 xml:space="preserve">(0, 0, 0, 0.1)), </w:t>
      </w:r>
      <w:proofErr w:type="spellStart"/>
      <w:r w:rsidRPr="00E01605">
        <w:rPr>
          <w:rFonts w:ascii="Courier New" w:hAnsi="Courier New" w:cs="Courier New"/>
          <w:sz w:val="22"/>
          <w:szCs w:val="22"/>
        </w:rPr>
        <w:t>url</w:t>
      </w:r>
      <w:proofErr w:type="spellEnd"/>
      <w:r w:rsidRPr="00E01605">
        <w:rPr>
          <w:rFonts w:ascii="Courier New" w:hAnsi="Courier New" w:cs="Courier New"/>
          <w:sz w:val="22"/>
          <w:szCs w:val="22"/>
        </w:rPr>
        <w:t>("Background/785857e15ddbe19.jpg");</w:t>
      </w:r>
    </w:p>
    <w:p w14:paraId="7C33F7B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background-size: cover;</w:t>
      </w:r>
    </w:p>
    <w:p w14:paraId="70B2765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background-attachment: fixed;</w:t>
      </w:r>
    </w:p>
    <w:p w14:paraId="0972485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04ED528" w14:textId="77777777" w:rsidR="00E01605" w:rsidRPr="00E01605" w:rsidRDefault="00E01605" w:rsidP="00E01605">
      <w:pPr>
        <w:autoSpaceDE w:val="0"/>
        <w:autoSpaceDN w:val="0"/>
        <w:adjustRightInd w:val="0"/>
        <w:rPr>
          <w:rFonts w:ascii="Courier New" w:hAnsi="Courier New" w:cs="Courier New"/>
          <w:sz w:val="22"/>
          <w:szCs w:val="22"/>
        </w:rPr>
      </w:pP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 xml:space="preserve"> </w:t>
      </w:r>
    </w:p>
    <w:p w14:paraId="6B5409F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20E350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background: </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(0, 0, 0, 0.3);</w:t>
      </w:r>
    </w:p>
    <w:p w14:paraId="4615F52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height: 15vh;</w:t>
      </w:r>
    </w:p>
    <w:p w14:paraId="536A092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5EDAA9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-area {</w:t>
      </w:r>
    </w:p>
    <w:p w14:paraId="29B5DD5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float: right;</w:t>
      </w:r>
    </w:p>
    <w:p w14:paraId="40F80EF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list-style: none;</w:t>
      </w:r>
    </w:p>
    <w:p w14:paraId="07630FD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margin-top: 30px;</w:t>
      </w:r>
    </w:p>
    <w:p w14:paraId="7E62A8F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9F8854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-area li {</w:t>
      </w:r>
    </w:p>
    <w:p w14:paraId="3E1E2A0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display: inline-block;</w:t>
      </w:r>
    </w:p>
    <w:p w14:paraId="263FD0B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93806A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-area li a {</w:t>
      </w:r>
    </w:p>
    <w:p w14:paraId="75650C2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w:t>
      </w:r>
      <w:proofErr w:type="spellStart"/>
      <w:r w:rsidRPr="00E01605">
        <w:rPr>
          <w:rFonts w:ascii="Courier New" w:hAnsi="Courier New" w:cs="Courier New"/>
          <w:sz w:val="22"/>
          <w:szCs w:val="22"/>
        </w:rPr>
        <w:t>fff</w:t>
      </w:r>
      <w:proofErr w:type="spellEnd"/>
      <w:r w:rsidRPr="00E01605">
        <w:rPr>
          <w:rFonts w:ascii="Courier New" w:hAnsi="Courier New" w:cs="Courier New"/>
          <w:sz w:val="22"/>
          <w:szCs w:val="22"/>
        </w:rPr>
        <w:t>;</w:t>
      </w:r>
    </w:p>
    <w:p w14:paraId="408F8D2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text-decoration: none;</w:t>
      </w:r>
    </w:p>
    <w:p w14:paraId="5E2612E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5px 30px;</w:t>
      </w:r>
    </w:p>
    <w:p w14:paraId="75B0725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font-family: </w:t>
      </w:r>
      <w:proofErr w:type="spellStart"/>
      <w:r w:rsidRPr="00E01605">
        <w:rPr>
          <w:rFonts w:ascii="Courier New" w:hAnsi="Courier New" w:cs="Courier New"/>
          <w:sz w:val="22"/>
          <w:szCs w:val="22"/>
        </w:rPr>
        <w:t>poppins</w:t>
      </w:r>
      <w:proofErr w:type="spellEnd"/>
      <w:r w:rsidRPr="00E01605">
        <w:rPr>
          <w:rFonts w:ascii="Courier New" w:hAnsi="Courier New" w:cs="Courier New"/>
          <w:sz w:val="22"/>
          <w:szCs w:val="22"/>
        </w:rPr>
        <w:t>;</w:t>
      </w:r>
    </w:p>
    <w:p w14:paraId="0D209EC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16px;</w:t>
      </w:r>
    </w:p>
    <w:p w14:paraId="3777D9F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text-transform: uppercase;</w:t>
      </w:r>
    </w:p>
    <w:p w14:paraId="0BF0950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2791A99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A232E3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-area li a:hover {</w:t>
      </w:r>
    </w:p>
    <w:p w14:paraId="52AFD3B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background: </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(2, 243, 223, 0.712);</w:t>
      </w:r>
    </w:p>
    <w:p w14:paraId="3E59B2A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#333;</w:t>
      </w:r>
    </w:p>
    <w:p w14:paraId="122779B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30px 0px;</w:t>
      </w:r>
    </w:p>
    <w:p w14:paraId="0F758BD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all .5s ease;</w:t>
      </w:r>
    </w:p>
    <w:p w14:paraId="2B839F7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transition-delay: 5ms;</w:t>
      </w:r>
    </w:p>
    <w:p w14:paraId="738852B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4FDA3E2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.logo {</w:t>
      </w:r>
    </w:p>
    <w:p w14:paraId="02901C6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float: left;</w:t>
      </w:r>
    </w:p>
    <w:p w14:paraId="6D9DEC3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padding-left: 50px;</w:t>
      </w:r>
    </w:p>
    <w:p w14:paraId="5E7BC33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padding-top:5px;</w:t>
      </w:r>
    </w:p>
    <w:p w14:paraId="4CFBE4A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6808B5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.logo </w:t>
      </w:r>
      <w:proofErr w:type="spellStart"/>
      <w:r w:rsidRPr="00E01605">
        <w:rPr>
          <w:rFonts w:ascii="Courier New" w:hAnsi="Courier New" w:cs="Courier New"/>
          <w:sz w:val="22"/>
          <w:szCs w:val="22"/>
        </w:rPr>
        <w:t>img</w:t>
      </w:r>
      <w:proofErr w:type="spellEnd"/>
      <w:r w:rsidRPr="00E01605">
        <w:rPr>
          <w:rFonts w:ascii="Courier New" w:hAnsi="Courier New" w:cs="Courier New"/>
          <w:sz w:val="22"/>
          <w:szCs w:val="22"/>
        </w:rPr>
        <w:t xml:space="preserve"> {</w:t>
      </w:r>
    </w:p>
    <w:p w14:paraId="3C6DDE1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13vh;</w:t>
      </w:r>
    </w:p>
    <w:p w14:paraId="5DEF258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cursor: pointer;</w:t>
      </w:r>
    </w:p>
    <w:p w14:paraId="3A80675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border-radius:90%;</w:t>
      </w:r>
    </w:p>
    <w:p w14:paraId="6B095BA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10D2653" w14:textId="77777777" w:rsidR="00E01605" w:rsidRPr="00E01605" w:rsidRDefault="00E01605" w:rsidP="00E01605">
      <w:pPr>
        <w:autoSpaceDE w:val="0"/>
        <w:autoSpaceDN w:val="0"/>
        <w:adjustRightInd w:val="0"/>
        <w:rPr>
          <w:rFonts w:ascii="Courier New" w:hAnsi="Courier New" w:cs="Courier New"/>
          <w:sz w:val="22"/>
          <w:szCs w:val="22"/>
        </w:rPr>
      </w:pPr>
    </w:p>
    <w:p w14:paraId="50841B4A" w14:textId="77777777" w:rsidR="00E01605" w:rsidRPr="00E01605" w:rsidRDefault="00E01605" w:rsidP="00E01605">
      <w:pPr>
        <w:autoSpaceDE w:val="0"/>
        <w:autoSpaceDN w:val="0"/>
        <w:adjustRightInd w:val="0"/>
        <w:rPr>
          <w:rFonts w:ascii="Courier New" w:hAnsi="Courier New" w:cs="Courier New"/>
          <w:sz w:val="22"/>
          <w:szCs w:val="22"/>
        </w:rPr>
      </w:pPr>
    </w:p>
    <w:p w14:paraId="7717B740" w14:textId="77777777" w:rsidR="00E01605" w:rsidRPr="00E01605" w:rsidRDefault="00E01605" w:rsidP="00E01605">
      <w:pPr>
        <w:autoSpaceDE w:val="0"/>
        <w:autoSpaceDN w:val="0"/>
        <w:adjustRightInd w:val="0"/>
        <w:rPr>
          <w:rFonts w:ascii="Courier New" w:hAnsi="Courier New" w:cs="Courier New"/>
          <w:sz w:val="22"/>
          <w:szCs w:val="22"/>
        </w:rPr>
      </w:pPr>
    </w:p>
    <w:p w14:paraId="63DE1C7E" w14:textId="77777777" w:rsidR="00E01605" w:rsidRPr="00E01605" w:rsidRDefault="00E01605" w:rsidP="00E01605">
      <w:pPr>
        <w:autoSpaceDE w:val="0"/>
        <w:autoSpaceDN w:val="0"/>
        <w:adjustRightInd w:val="0"/>
        <w:rPr>
          <w:rFonts w:ascii="Courier New" w:hAnsi="Courier New" w:cs="Courier New"/>
          <w:sz w:val="22"/>
          <w:szCs w:val="22"/>
        </w:rPr>
      </w:pPr>
    </w:p>
    <w:p w14:paraId="5AF7EC8E" w14:textId="77777777" w:rsidR="00E01605" w:rsidRPr="00E01605" w:rsidRDefault="00E01605" w:rsidP="00E01605">
      <w:pPr>
        <w:autoSpaceDE w:val="0"/>
        <w:autoSpaceDN w:val="0"/>
        <w:adjustRightInd w:val="0"/>
        <w:rPr>
          <w:rFonts w:ascii="Courier New" w:hAnsi="Courier New" w:cs="Courier New"/>
          <w:sz w:val="22"/>
          <w:szCs w:val="22"/>
        </w:rPr>
      </w:pPr>
    </w:p>
    <w:p w14:paraId="743AFB2B" w14:textId="77777777" w:rsidR="00E01605" w:rsidRPr="00E01605" w:rsidRDefault="00E01605" w:rsidP="00E01605">
      <w:pPr>
        <w:autoSpaceDE w:val="0"/>
        <w:autoSpaceDN w:val="0"/>
        <w:adjustRightInd w:val="0"/>
        <w:rPr>
          <w:rFonts w:ascii="Courier New" w:hAnsi="Courier New" w:cs="Courier New"/>
          <w:sz w:val="22"/>
          <w:szCs w:val="22"/>
        </w:rPr>
      </w:pPr>
    </w:p>
    <w:p w14:paraId="15C29CE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main */</w:t>
      </w:r>
    </w:p>
    <w:p w14:paraId="660B171F" w14:textId="77777777" w:rsidR="00E01605" w:rsidRPr="00E01605" w:rsidRDefault="00E01605" w:rsidP="00E01605">
      <w:pPr>
        <w:autoSpaceDE w:val="0"/>
        <w:autoSpaceDN w:val="0"/>
        <w:adjustRightInd w:val="0"/>
        <w:rPr>
          <w:rFonts w:ascii="Courier New" w:hAnsi="Courier New" w:cs="Courier New"/>
          <w:sz w:val="22"/>
          <w:szCs w:val="22"/>
        </w:rPr>
      </w:pPr>
    </w:p>
    <w:p w14:paraId="5282F719" w14:textId="77777777" w:rsidR="00E01605" w:rsidRPr="00E01605" w:rsidRDefault="00E01605" w:rsidP="00E01605">
      <w:pPr>
        <w:autoSpaceDE w:val="0"/>
        <w:autoSpaceDN w:val="0"/>
        <w:adjustRightInd w:val="0"/>
        <w:rPr>
          <w:rFonts w:ascii="Courier New" w:hAnsi="Courier New" w:cs="Courier New"/>
          <w:sz w:val="22"/>
          <w:szCs w:val="22"/>
        </w:rPr>
      </w:pPr>
    </w:p>
    <w:p w14:paraId="054E571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main{</w:t>
      </w:r>
    </w:p>
    <w:p w14:paraId="296F10F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justify-content: center;</w:t>
      </w:r>
    </w:p>
    <w:p w14:paraId="24EB0C9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align-items: center;</w:t>
      </w:r>
    </w:p>
    <w:p w14:paraId="684E67B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text-align: center; color: white;</w:t>
      </w:r>
    </w:p>
    <w:p w14:paraId="22EE1BD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margin-top: 10%;</w:t>
      </w:r>
    </w:p>
    <w:p w14:paraId="23AFF09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font-style: italic;</w:t>
      </w:r>
    </w:p>
    <w:p w14:paraId="2FAC80C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margin-bottom: 10%;</w:t>
      </w:r>
    </w:p>
    <w:p w14:paraId="07D5428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B665F5C" w14:textId="77777777" w:rsidR="00E01605" w:rsidRPr="00E01605" w:rsidRDefault="00E01605" w:rsidP="00E01605">
      <w:pPr>
        <w:autoSpaceDE w:val="0"/>
        <w:autoSpaceDN w:val="0"/>
        <w:adjustRightInd w:val="0"/>
        <w:rPr>
          <w:rFonts w:ascii="Courier New" w:hAnsi="Courier New" w:cs="Courier New"/>
          <w:sz w:val="22"/>
          <w:szCs w:val="22"/>
        </w:rPr>
      </w:pPr>
    </w:p>
    <w:p w14:paraId="4164FAE1" w14:textId="77777777" w:rsidR="00E01605" w:rsidRPr="00E01605" w:rsidRDefault="00E01605" w:rsidP="00E01605">
      <w:pPr>
        <w:autoSpaceDE w:val="0"/>
        <w:autoSpaceDN w:val="0"/>
        <w:adjustRightInd w:val="0"/>
        <w:rPr>
          <w:rFonts w:ascii="Courier New" w:hAnsi="Courier New" w:cs="Courier New"/>
          <w:sz w:val="22"/>
          <w:szCs w:val="22"/>
        </w:rPr>
      </w:pPr>
    </w:p>
    <w:p w14:paraId="59F954E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section h3{</w:t>
      </w:r>
    </w:p>
    <w:p w14:paraId="4D3A8FC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35px; font-weight: 200; letter-spacing: 3px;</w:t>
      </w:r>
    </w:p>
    <w:p w14:paraId="5AAAED8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text-shadow: 1px </w:t>
      </w:r>
      <w:proofErr w:type="spellStart"/>
      <w:r w:rsidRPr="00E01605">
        <w:rPr>
          <w:rFonts w:ascii="Courier New" w:hAnsi="Courier New" w:cs="Courier New"/>
          <w:sz w:val="22"/>
          <w:szCs w:val="22"/>
        </w:rPr>
        <w:t>1px</w:t>
      </w:r>
      <w:proofErr w:type="spellEnd"/>
      <w:r w:rsidRPr="00E01605">
        <w:rPr>
          <w:rFonts w:ascii="Courier New" w:hAnsi="Courier New" w:cs="Courier New"/>
          <w:sz w:val="22"/>
          <w:szCs w:val="22"/>
        </w:rPr>
        <w:t xml:space="preserve"> 2px black;</w:t>
      </w:r>
    </w:p>
    <w:p w14:paraId="6A6665B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55A4233" w14:textId="77777777" w:rsidR="00E01605" w:rsidRPr="00E01605" w:rsidRDefault="00E01605" w:rsidP="00E01605">
      <w:pPr>
        <w:autoSpaceDE w:val="0"/>
        <w:autoSpaceDN w:val="0"/>
        <w:adjustRightInd w:val="0"/>
        <w:rPr>
          <w:rFonts w:ascii="Courier New" w:hAnsi="Courier New" w:cs="Courier New"/>
          <w:sz w:val="22"/>
          <w:szCs w:val="22"/>
        </w:rPr>
      </w:pPr>
    </w:p>
    <w:p w14:paraId="22AA9B5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section h1{</w:t>
      </w:r>
    </w:p>
    <w:p w14:paraId="0616E39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 auto;</w:t>
      </w:r>
    </w:p>
    <w:p w14:paraId="37255F5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55px;</w:t>
      </w:r>
    </w:p>
    <w:p w14:paraId="2FC827E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font-weight: 700;</w:t>
      </w:r>
    </w:p>
    <w:p w14:paraId="2CAFE72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text-shadow: 2px 1px 5px black;</w:t>
      </w:r>
    </w:p>
    <w:p w14:paraId="7344281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text-transform: uppercase;</w:t>
      </w:r>
    </w:p>
    <w:p w14:paraId="18C2375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DD302A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section h1 span{</w:t>
      </w:r>
    </w:p>
    <w:p w14:paraId="531A14B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45px ;</w:t>
      </w:r>
    </w:p>
    <w:p w14:paraId="2A998C1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color: </w:t>
      </w:r>
      <w:proofErr w:type="spellStart"/>
      <w:r w:rsidRPr="00E01605">
        <w:rPr>
          <w:rFonts w:ascii="Courier New" w:hAnsi="Courier New" w:cs="Courier New"/>
          <w:sz w:val="22"/>
          <w:szCs w:val="22"/>
        </w:rPr>
        <w:t>rgb</w:t>
      </w:r>
      <w:proofErr w:type="spellEnd"/>
      <w:r w:rsidRPr="00E01605">
        <w:rPr>
          <w:rFonts w:ascii="Courier New" w:hAnsi="Courier New" w:cs="Courier New"/>
          <w:sz w:val="22"/>
          <w:szCs w:val="22"/>
        </w:rPr>
        <w:t>(64, 224, 64);</w:t>
      </w:r>
    </w:p>
    <w:p w14:paraId="5FA13A5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text-transform: uppercase;</w:t>
      </w:r>
    </w:p>
    <w:p w14:paraId="47489EA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47FA8411" w14:textId="77777777" w:rsidR="00E01605" w:rsidRPr="00E01605" w:rsidRDefault="00E01605" w:rsidP="00E01605">
      <w:pPr>
        <w:autoSpaceDE w:val="0"/>
        <w:autoSpaceDN w:val="0"/>
        <w:adjustRightInd w:val="0"/>
        <w:rPr>
          <w:rFonts w:ascii="Courier New" w:hAnsi="Courier New" w:cs="Courier New"/>
          <w:sz w:val="22"/>
          <w:szCs w:val="22"/>
        </w:rPr>
      </w:pPr>
    </w:p>
    <w:p w14:paraId="70A96A7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section h2{</w:t>
      </w:r>
    </w:p>
    <w:p w14:paraId="2E6780A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margin-bottom: 25px;</w:t>
      </w:r>
    </w:p>
    <w:p w14:paraId="53C02E1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word-spacing: 2px;</w:t>
      </w:r>
    </w:p>
    <w:p w14:paraId="0EB5CA0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margin-top: 5px;</w:t>
      </w:r>
    </w:p>
    <w:p w14:paraId="6F1450E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text-shadow: 2px 1px 5px black;</w:t>
      </w:r>
    </w:p>
    <w:p w14:paraId="79715A8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text-shadow: 1px </w:t>
      </w:r>
      <w:proofErr w:type="spellStart"/>
      <w:r w:rsidRPr="00E01605">
        <w:rPr>
          <w:rFonts w:ascii="Courier New" w:hAnsi="Courier New" w:cs="Courier New"/>
          <w:sz w:val="22"/>
          <w:szCs w:val="22"/>
        </w:rPr>
        <w:t>1px</w:t>
      </w:r>
      <w:proofErr w:type="spellEnd"/>
      <w:r w:rsidRPr="00E01605">
        <w:rPr>
          <w:rFonts w:ascii="Courier New" w:hAnsi="Courier New" w:cs="Courier New"/>
          <w:sz w:val="22"/>
          <w:szCs w:val="22"/>
        </w:rPr>
        <w:t xml:space="preserve"> </w:t>
      </w:r>
      <w:proofErr w:type="spellStart"/>
      <w:r w:rsidRPr="00E01605">
        <w:rPr>
          <w:rFonts w:ascii="Courier New" w:hAnsi="Courier New" w:cs="Courier New"/>
          <w:sz w:val="22"/>
          <w:szCs w:val="22"/>
        </w:rPr>
        <w:t>1px</w:t>
      </w:r>
      <w:proofErr w:type="spellEnd"/>
      <w:r w:rsidRPr="00E01605">
        <w:rPr>
          <w:rFonts w:ascii="Courier New" w:hAnsi="Courier New" w:cs="Courier New"/>
          <w:sz w:val="22"/>
          <w:szCs w:val="22"/>
        </w:rPr>
        <w:t xml:space="preserve"> black;</w:t>
      </w:r>
    </w:p>
    <w:p w14:paraId="0CAAE35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2E0ECB5" w14:textId="77777777" w:rsidR="00E01605" w:rsidRPr="00E01605" w:rsidRDefault="00E01605" w:rsidP="00E01605">
      <w:pPr>
        <w:autoSpaceDE w:val="0"/>
        <w:autoSpaceDN w:val="0"/>
        <w:adjustRightInd w:val="0"/>
        <w:rPr>
          <w:rFonts w:ascii="Courier New" w:hAnsi="Courier New" w:cs="Courier New"/>
          <w:sz w:val="22"/>
          <w:szCs w:val="22"/>
        </w:rPr>
      </w:pPr>
    </w:p>
    <w:p w14:paraId="59E59CA4" w14:textId="77777777" w:rsidR="00E01605" w:rsidRPr="00E01605" w:rsidRDefault="00E01605" w:rsidP="00E01605">
      <w:pPr>
        <w:autoSpaceDE w:val="0"/>
        <w:autoSpaceDN w:val="0"/>
        <w:adjustRightInd w:val="0"/>
        <w:rPr>
          <w:rFonts w:ascii="Courier New" w:hAnsi="Courier New" w:cs="Courier New"/>
          <w:sz w:val="22"/>
          <w:szCs w:val="22"/>
        </w:rPr>
      </w:pPr>
    </w:p>
    <w:p w14:paraId="58B724F4" w14:textId="77777777" w:rsidR="00E01605" w:rsidRPr="00E01605" w:rsidRDefault="00E01605" w:rsidP="00E01605">
      <w:pPr>
        <w:autoSpaceDE w:val="0"/>
        <w:autoSpaceDN w:val="0"/>
        <w:adjustRightInd w:val="0"/>
        <w:rPr>
          <w:rFonts w:ascii="Courier New" w:hAnsi="Courier New" w:cs="Courier New"/>
          <w:sz w:val="22"/>
          <w:szCs w:val="22"/>
        </w:rPr>
      </w:pPr>
    </w:p>
    <w:p w14:paraId="05119BA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footer{</w:t>
      </w:r>
    </w:p>
    <w:p w14:paraId="0F8C340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100%;</w:t>
      </w:r>
    </w:p>
    <w:p w14:paraId="10B591E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margin-top: 10px;</w:t>
      </w:r>
    </w:p>
    <w:p w14:paraId="20ABAAE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background-color: </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(0, 0, 0, 0.678);</w:t>
      </w:r>
    </w:p>
    <w:p w14:paraId="74C750A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1D6E0B7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1BB4E6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.main-content{</w:t>
      </w:r>
    </w:p>
    <w:p w14:paraId="29BC257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display: flex;</w:t>
      </w:r>
    </w:p>
    <w:p w14:paraId="31F5B10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99523D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.main-content .box{</w:t>
      </w:r>
    </w:p>
    <w:p w14:paraId="298E030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flex-basis: 50%;</w:t>
      </w:r>
    </w:p>
    <w:p w14:paraId="48179F7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 10px 20px;</w:t>
      </w:r>
    </w:p>
    <w:p w14:paraId="4D4CF28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C018A5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.box h2{</w:t>
      </w:r>
    </w:p>
    <w:p w14:paraId="0224651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text-transform: uppercase;</w:t>
      </w:r>
    </w:p>
    <w:p w14:paraId="49474CD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border-bottom: 5px solid white;</w:t>
      </w:r>
    </w:p>
    <w:p w14:paraId="4F5BCF5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w:t>
      </w:r>
    </w:p>
    <w:p w14:paraId="102F0BE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.box .content{</w:t>
      </w:r>
    </w:p>
    <w:p w14:paraId="77E8BD6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 20px 0px </w:t>
      </w:r>
      <w:proofErr w:type="spellStart"/>
      <w:r w:rsidRPr="00E01605">
        <w:rPr>
          <w:rFonts w:ascii="Courier New" w:hAnsi="Courier New" w:cs="Courier New"/>
          <w:sz w:val="22"/>
          <w:szCs w:val="22"/>
        </w:rPr>
        <w:t>0px</w:t>
      </w:r>
      <w:proofErr w:type="spellEnd"/>
      <w:r w:rsidRPr="00E01605">
        <w:rPr>
          <w:rFonts w:ascii="Courier New" w:hAnsi="Courier New" w:cs="Courier New"/>
          <w:sz w:val="22"/>
          <w:szCs w:val="22"/>
        </w:rPr>
        <w:t xml:space="preserve"> </w:t>
      </w:r>
      <w:proofErr w:type="spellStart"/>
      <w:r w:rsidRPr="00E01605">
        <w:rPr>
          <w:rFonts w:ascii="Courier New" w:hAnsi="Courier New" w:cs="Courier New"/>
          <w:sz w:val="22"/>
          <w:szCs w:val="22"/>
        </w:rPr>
        <w:t>0px</w:t>
      </w:r>
      <w:proofErr w:type="spellEnd"/>
      <w:r w:rsidRPr="00E01605">
        <w:rPr>
          <w:rFonts w:ascii="Courier New" w:hAnsi="Courier New" w:cs="Courier New"/>
          <w:sz w:val="22"/>
          <w:szCs w:val="22"/>
        </w:rPr>
        <w:t>;</w:t>
      </w:r>
    </w:p>
    <w:p w14:paraId="36B7683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525142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p{</w:t>
      </w:r>
    </w:p>
    <w:p w14:paraId="6A836C7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justify;</w:t>
      </w:r>
    </w:p>
    <w:p w14:paraId="4EE50FE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44A1239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w:t>
      </w:r>
    </w:p>
    <w:p w14:paraId="74DEEA3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 20px 0px </w:t>
      </w:r>
      <w:proofErr w:type="spellStart"/>
      <w:r w:rsidRPr="00E01605">
        <w:rPr>
          <w:rFonts w:ascii="Courier New" w:hAnsi="Courier New" w:cs="Courier New"/>
          <w:sz w:val="22"/>
          <w:szCs w:val="22"/>
        </w:rPr>
        <w:t>0px</w:t>
      </w:r>
      <w:proofErr w:type="spellEnd"/>
      <w:r w:rsidRPr="00E01605">
        <w:rPr>
          <w:rFonts w:ascii="Courier New" w:hAnsi="Courier New" w:cs="Courier New"/>
          <w:sz w:val="22"/>
          <w:szCs w:val="22"/>
        </w:rPr>
        <w:t xml:space="preserve"> </w:t>
      </w:r>
      <w:proofErr w:type="spellStart"/>
      <w:r w:rsidRPr="00E01605">
        <w:rPr>
          <w:rFonts w:ascii="Courier New" w:hAnsi="Courier New" w:cs="Courier New"/>
          <w:sz w:val="22"/>
          <w:szCs w:val="22"/>
        </w:rPr>
        <w:t>0px</w:t>
      </w:r>
      <w:proofErr w:type="spellEnd"/>
      <w:r w:rsidRPr="00E01605">
        <w:rPr>
          <w:rFonts w:ascii="Courier New" w:hAnsi="Courier New" w:cs="Courier New"/>
          <w:sz w:val="22"/>
          <w:szCs w:val="22"/>
        </w:rPr>
        <w:t>;</w:t>
      </w:r>
    </w:p>
    <w:p w14:paraId="26CC06B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C2A5FF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 a{</w:t>
      </w:r>
    </w:p>
    <w:p w14:paraId="00AF62A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 0px 30px;</w:t>
      </w:r>
    </w:p>
    <w:p w14:paraId="6367E92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246819C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48B24E8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.left .content .social a </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w:t>
      </w:r>
    </w:p>
    <w:p w14:paraId="7B7B32F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30px;</w:t>
      </w:r>
    </w:p>
    <w:p w14:paraId="405FD24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30px;</w:t>
      </w:r>
    </w:p>
    <w:p w14:paraId="3711BFE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white;</w:t>
      </w:r>
    </w:p>
    <w:p w14:paraId="3EFB2AC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line-height: 30px;</w:t>
      </w:r>
    </w:p>
    <w:p w14:paraId="44A3E5E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5EB8E80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4px;</w:t>
      </w:r>
    </w:p>
    <w:p w14:paraId="76AA251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785DC74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.3s;</w:t>
      </w:r>
    </w:p>
    <w:p w14:paraId="40B4078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55919A3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 a i:hover{</w:t>
      </w:r>
    </w:p>
    <w:p w14:paraId="4DD4FC9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t>
      </w:r>
      <w:proofErr w:type="spellStart"/>
      <w:r w:rsidRPr="00E01605">
        <w:rPr>
          <w:rFonts w:ascii="Courier New" w:hAnsi="Courier New" w:cs="Courier New"/>
          <w:sz w:val="22"/>
          <w:szCs w:val="22"/>
        </w:rPr>
        <w:t>greenyellow</w:t>
      </w:r>
      <w:proofErr w:type="spellEnd"/>
      <w:r w:rsidRPr="00E01605">
        <w:rPr>
          <w:rFonts w:ascii="Courier New" w:hAnsi="Courier New" w:cs="Courier New"/>
          <w:sz w:val="22"/>
          <w:szCs w:val="22"/>
        </w:rPr>
        <w:t xml:space="preserve">; </w:t>
      </w:r>
    </w:p>
    <w:p w14:paraId="7EEB7FA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transform: scale(1.04);</w:t>
      </w:r>
    </w:p>
    <w:p w14:paraId="2B8C1B9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390BD42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 </w:t>
      </w:r>
    </w:p>
    <w:p w14:paraId="15D7145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.center .content .place .</w:t>
      </w:r>
      <w:proofErr w:type="spellStart"/>
      <w:r w:rsidRPr="00E01605">
        <w:rPr>
          <w:rFonts w:ascii="Courier New" w:hAnsi="Courier New" w:cs="Courier New"/>
          <w:sz w:val="22"/>
          <w:szCs w:val="22"/>
        </w:rPr>
        <w:t>fa,.center</w:t>
      </w:r>
      <w:proofErr w:type="spellEnd"/>
      <w:r w:rsidRPr="00E01605">
        <w:rPr>
          <w:rFonts w:ascii="Courier New" w:hAnsi="Courier New" w:cs="Courier New"/>
          <w:sz w:val="22"/>
          <w:szCs w:val="22"/>
        </w:rPr>
        <w:t xml:space="preserve"> .content .contact .</w:t>
      </w:r>
      <w:proofErr w:type="spellStart"/>
      <w:r w:rsidRPr="00E01605">
        <w:rPr>
          <w:rFonts w:ascii="Courier New" w:hAnsi="Courier New" w:cs="Courier New"/>
          <w:sz w:val="22"/>
          <w:szCs w:val="22"/>
        </w:rPr>
        <w:t>fa,.center</w:t>
      </w:r>
      <w:proofErr w:type="spellEnd"/>
      <w:r w:rsidRPr="00E01605">
        <w:rPr>
          <w:rFonts w:ascii="Courier New" w:hAnsi="Courier New" w:cs="Courier New"/>
          <w:sz w:val="22"/>
          <w:szCs w:val="22"/>
        </w:rPr>
        <w:t xml:space="preserve"> .content .email .fa {</w:t>
      </w:r>
    </w:p>
    <w:p w14:paraId="7734399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40px;</w:t>
      </w:r>
    </w:p>
    <w:p w14:paraId="2991B2C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40px;</w:t>
      </w:r>
    </w:p>
    <w:p w14:paraId="5584C8E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621CE1E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margin-top: 5px;</w:t>
      </w:r>
    </w:p>
    <w:p w14:paraId="0912F81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margin-right: 10px;</w:t>
      </w:r>
    </w:p>
    <w:p w14:paraId="37C370E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white;</w:t>
      </w:r>
    </w:p>
    <w:p w14:paraId="5FCF27C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line-height: 30px;</w:t>
      </w:r>
    </w:p>
    <w:p w14:paraId="29350F2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7392FE3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4px;</w:t>
      </w:r>
    </w:p>
    <w:p w14:paraId="692E926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padding-top: 4px;</w:t>
      </w:r>
    </w:p>
    <w:p w14:paraId="3AB2D21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.3s;</w:t>
      </w:r>
    </w:p>
    <w:p w14:paraId="79323B9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17258A3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.center .content .place .</w:t>
      </w:r>
      <w:proofErr w:type="spellStart"/>
      <w:r w:rsidRPr="00E01605">
        <w:rPr>
          <w:rFonts w:ascii="Courier New" w:hAnsi="Courier New" w:cs="Courier New"/>
          <w:sz w:val="22"/>
          <w:szCs w:val="22"/>
        </w:rPr>
        <w:t>fa:hover</w:t>
      </w:r>
      <w:proofErr w:type="spellEnd"/>
      <w:r w:rsidRPr="00E01605">
        <w:rPr>
          <w:rFonts w:ascii="Courier New" w:hAnsi="Courier New" w:cs="Courier New"/>
          <w:sz w:val="22"/>
          <w:szCs w:val="22"/>
        </w:rPr>
        <w:t>,.center .content .contact .</w:t>
      </w:r>
      <w:proofErr w:type="spellStart"/>
      <w:r w:rsidRPr="00E01605">
        <w:rPr>
          <w:rFonts w:ascii="Courier New" w:hAnsi="Courier New" w:cs="Courier New"/>
          <w:sz w:val="22"/>
          <w:szCs w:val="22"/>
        </w:rPr>
        <w:t>fa:hover</w:t>
      </w:r>
      <w:proofErr w:type="spellEnd"/>
      <w:r w:rsidRPr="00E01605">
        <w:rPr>
          <w:rFonts w:ascii="Courier New" w:hAnsi="Courier New" w:cs="Courier New"/>
          <w:sz w:val="22"/>
          <w:szCs w:val="22"/>
        </w:rPr>
        <w:t>,.center .content .email .</w:t>
      </w:r>
      <w:proofErr w:type="spellStart"/>
      <w:r w:rsidRPr="00E01605">
        <w:rPr>
          <w:rFonts w:ascii="Courier New" w:hAnsi="Courier New" w:cs="Courier New"/>
          <w:sz w:val="22"/>
          <w:szCs w:val="22"/>
        </w:rPr>
        <w:t>fa:hover</w:t>
      </w:r>
      <w:proofErr w:type="spellEnd"/>
      <w:r w:rsidRPr="00E01605">
        <w:rPr>
          <w:rFonts w:ascii="Courier New" w:hAnsi="Courier New" w:cs="Courier New"/>
          <w:sz w:val="22"/>
          <w:szCs w:val="22"/>
        </w:rPr>
        <w:t>{</w:t>
      </w:r>
    </w:p>
    <w:p w14:paraId="16334E6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t>
      </w:r>
      <w:proofErr w:type="spellStart"/>
      <w:r w:rsidRPr="00E01605">
        <w:rPr>
          <w:rFonts w:ascii="Courier New" w:hAnsi="Courier New" w:cs="Courier New"/>
          <w:sz w:val="22"/>
          <w:szCs w:val="22"/>
        </w:rPr>
        <w:t>greenyellow</w:t>
      </w:r>
      <w:proofErr w:type="spellEnd"/>
      <w:r w:rsidRPr="00E01605">
        <w:rPr>
          <w:rFonts w:ascii="Courier New" w:hAnsi="Courier New" w:cs="Courier New"/>
          <w:sz w:val="22"/>
          <w:szCs w:val="22"/>
        </w:rPr>
        <w:t xml:space="preserve">; </w:t>
      </w:r>
    </w:p>
    <w:p w14:paraId="4953554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transform: scale(1.04);</w:t>
      </w:r>
    </w:p>
    <w:p w14:paraId="1CFC584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17D40F9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 </w:t>
      </w:r>
    </w:p>
    <w:p w14:paraId="3D67AFC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.feed{</w:t>
      </w:r>
    </w:p>
    <w:p w14:paraId="4DCE886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0752E87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10px;</w:t>
      </w:r>
    </w:p>
    <w:p w14:paraId="12AC5D3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height: 225px;</w:t>
      </w:r>
    </w:p>
    <w:p w14:paraId="7981E8B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 1px solid silver;</w:t>
      </w:r>
    </w:p>
    <w:p w14:paraId="07C9A27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5px</w:t>
      </w:r>
    </w:p>
    <w:p w14:paraId="5D6AEEA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6A5319D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 xml:space="preserve"> .feed input[type= email]{</w:t>
      </w:r>
    </w:p>
    <w:p w14:paraId="111359C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padding:5px;</w:t>
      </w:r>
    </w:p>
    <w:p w14:paraId="2E66CBE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100%;</w:t>
      </w:r>
    </w:p>
    <w:p w14:paraId="38A93CC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4F8C77C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button{</w:t>
      </w:r>
    </w:p>
    <w:p w14:paraId="5ADCDC7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6601ED9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background-color: white;</w:t>
      </w:r>
    </w:p>
    <w:p w14:paraId="73055E9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 10px 20px;</w:t>
      </w:r>
    </w:p>
    <w:p w14:paraId="300B071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10px;</w:t>
      </w:r>
    </w:p>
    <w:p w14:paraId="321D0DB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.5s;</w:t>
      </w:r>
    </w:p>
    <w:p w14:paraId="1FA352E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7B0880A" w14:textId="77777777" w:rsidR="00E01605" w:rsidRPr="00E01605" w:rsidRDefault="00E01605" w:rsidP="00E01605">
      <w:pPr>
        <w:autoSpaceDE w:val="0"/>
        <w:autoSpaceDN w:val="0"/>
        <w:adjustRightInd w:val="0"/>
        <w:rPr>
          <w:rFonts w:ascii="Courier New" w:hAnsi="Courier New" w:cs="Courier New"/>
          <w:sz w:val="22"/>
          <w:szCs w:val="22"/>
        </w:rPr>
      </w:pPr>
      <w:proofErr w:type="spellStart"/>
      <w:r w:rsidRPr="00E01605">
        <w:rPr>
          <w:rFonts w:ascii="Courier New" w:hAnsi="Courier New" w:cs="Courier New"/>
          <w:sz w:val="22"/>
          <w:szCs w:val="22"/>
        </w:rPr>
        <w:t>button:hover</w:t>
      </w:r>
      <w:proofErr w:type="spellEnd"/>
      <w:r w:rsidRPr="00E01605">
        <w:rPr>
          <w:rFonts w:ascii="Courier New" w:hAnsi="Courier New" w:cs="Courier New"/>
          <w:sz w:val="22"/>
          <w:szCs w:val="22"/>
        </w:rPr>
        <w:t>{</w:t>
      </w:r>
    </w:p>
    <w:p w14:paraId="2A5FC7D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t>
      </w:r>
      <w:proofErr w:type="spellStart"/>
      <w:r w:rsidRPr="00E01605">
        <w:rPr>
          <w:rFonts w:ascii="Courier New" w:hAnsi="Courier New" w:cs="Courier New"/>
          <w:sz w:val="22"/>
          <w:szCs w:val="22"/>
        </w:rPr>
        <w:t>greenyellow</w:t>
      </w:r>
      <w:proofErr w:type="spellEnd"/>
      <w:r w:rsidRPr="00E01605">
        <w:rPr>
          <w:rFonts w:ascii="Courier New" w:hAnsi="Courier New" w:cs="Courier New"/>
          <w:sz w:val="22"/>
          <w:szCs w:val="22"/>
        </w:rPr>
        <w:t>;</w:t>
      </w:r>
    </w:p>
    <w:p w14:paraId="378265A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white;</w:t>
      </w:r>
    </w:p>
    <w:p w14:paraId="49A37FB6" w14:textId="606AD656" w:rsidR="00700921" w:rsidRDefault="00E01605" w:rsidP="00700921">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6AA2B91" w14:textId="4E07B8A3" w:rsidR="004D1A9F" w:rsidRDefault="004D1A9F" w:rsidP="004D1A9F"/>
    <w:p w14:paraId="4069DDFB" w14:textId="4DE1A83E" w:rsidR="00700921" w:rsidRDefault="00E7392D" w:rsidP="00700921">
      <w:pPr>
        <w:pStyle w:val="Heading2"/>
        <w:ind w:left="720"/>
      </w:pPr>
      <w:r>
        <w:t>Laptop Brand:</w:t>
      </w:r>
    </w:p>
    <w:p w14:paraId="3875BB87" w14:textId="77777777" w:rsidR="00700921" w:rsidRPr="004D1A9F" w:rsidRDefault="00700921" w:rsidP="00700921">
      <w:pPr>
        <w:pStyle w:val="NoSpacing"/>
      </w:pPr>
      <w:r w:rsidRPr="004D1A9F">
        <w:t>Html:</w:t>
      </w:r>
    </w:p>
    <w:p w14:paraId="6814202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&lt;!DOCTYPE html&gt;</w:t>
      </w:r>
    </w:p>
    <w:p w14:paraId="6722DAC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&lt;html&gt;</w:t>
      </w:r>
    </w:p>
    <w:p w14:paraId="3F2EDC6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&lt;head&gt;</w:t>
      </w:r>
    </w:p>
    <w:p w14:paraId="03C94CE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&lt;meta charset="UTF-8"&gt;</w:t>
      </w:r>
    </w:p>
    <w:p w14:paraId="5C9827B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&lt;title&gt;Besties Gadget Marketing | Laptop Brand</w:t>
      </w:r>
    </w:p>
    <w:p w14:paraId="543768B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&lt;/title&gt;</w:t>
      </w:r>
    </w:p>
    <w:p w14:paraId="6CBA511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&lt;link </w:t>
      </w:r>
      <w:proofErr w:type="spellStart"/>
      <w:r w:rsidRPr="00E01605">
        <w:rPr>
          <w:rFonts w:ascii="Courier New" w:hAnsi="Courier New" w:cs="Courier New"/>
          <w:sz w:val="22"/>
          <w:szCs w:val="22"/>
        </w:rPr>
        <w:t>rel</w:t>
      </w:r>
      <w:proofErr w:type="spellEnd"/>
      <w:r w:rsidRPr="00E01605">
        <w:rPr>
          <w:rFonts w:ascii="Courier New" w:hAnsi="Courier New" w:cs="Courier New"/>
          <w:sz w:val="22"/>
          <w:szCs w:val="22"/>
        </w:rPr>
        <w:t xml:space="preserve">="icon"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="logo(1).jpeg" sizes="7x7"&gt;</w:t>
      </w:r>
    </w:p>
    <w:p w14:paraId="42C6845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&lt;link </w:t>
      </w:r>
      <w:proofErr w:type="spellStart"/>
      <w:r w:rsidRPr="00E01605">
        <w:rPr>
          <w:rFonts w:ascii="Courier New" w:hAnsi="Courier New" w:cs="Courier New"/>
          <w:sz w:val="22"/>
          <w:szCs w:val="22"/>
        </w:rPr>
        <w:t>rel</w:t>
      </w:r>
      <w:proofErr w:type="spellEnd"/>
      <w:r w:rsidRPr="00E01605">
        <w:rPr>
          <w:rFonts w:ascii="Courier New" w:hAnsi="Courier New" w:cs="Courier New"/>
          <w:sz w:val="22"/>
          <w:szCs w:val="22"/>
        </w:rPr>
        <w:t xml:space="preserve">="stylesheet"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="laptop.css"&gt;</w:t>
      </w:r>
    </w:p>
    <w:p w14:paraId="54CF466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&lt;link </w:t>
      </w:r>
      <w:proofErr w:type="spellStart"/>
      <w:r w:rsidRPr="00E01605">
        <w:rPr>
          <w:rFonts w:ascii="Courier New" w:hAnsi="Courier New" w:cs="Courier New"/>
          <w:sz w:val="22"/>
          <w:szCs w:val="22"/>
        </w:rPr>
        <w:t>rel</w:t>
      </w:r>
      <w:proofErr w:type="spellEnd"/>
      <w:r w:rsidRPr="00E01605">
        <w:rPr>
          <w:rFonts w:ascii="Courier New" w:hAnsi="Courier New" w:cs="Courier New"/>
          <w:sz w:val="22"/>
          <w:szCs w:val="22"/>
        </w:rPr>
        <w:t>="stylesheet" href="https://stackpath.bootstrapcdn.com/font-awesome/4.7.0/css/font-awesome.min.css"&gt;</w:t>
      </w:r>
    </w:p>
    <w:p w14:paraId="2ECBFC7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&lt;/head&gt;</w:t>
      </w:r>
    </w:p>
    <w:p w14:paraId="62A1130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&lt;body&gt;</w:t>
      </w:r>
    </w:p>
    <w:p w14:paraId="5864F84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&lt;header&gt;</w:t>
      </w:r>
    </w:p>
    <w:p w14:paraId="34955665" w14:textId="77777777" w:rsidR="00E01605" w:rsidRPr="00E01605" w:rsidRDefault="00E01605" w:rsidP="00E01605">
      <w:pPr>
        <w:autoSpaceDE w:val="0"/>
        <w:autoSpaceDN w:val="0"/>
        <w:adjustRightInd w:val="0"/>
        <w:rPr>
          <w:rFonts w:ascii="Courier New" w:hAnsi="Courier New" w:cs="Courier New"/>
          <w:sz w:val="22"/>
          <w:szCs w:val="22"/>
        </w:rPr>
      </w:pPr>
    </w:p>
    <w:p w14:paraId="602026AC" w14:textId="77777777" w:rsidR="00E01605" w:rsidRPr="00E01605" w:rsidRDefault="00E01605" w:rsidP="00E01605">
      <w:pPr>
        <w:autoSpaceDE w:val="0"/>
        <w:autoSpaceDN w:val="0"/>
        <w:adjustRightInd w:val="0"/>
        <w:rPr>
          <w:rFonts w:ascii="Courier New" w:hAnsi="Courier New" w:cs="Courier New"/>
          <w:sz w:val="22"/>
          <w:szCs w:val="22"/>
        </w:rPr>
      </w:pPr>
    </w:p>
    <w:p w14:paraId="4C78875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&gt;</w:t>
      </w:r>
    </w:p>
    <w:p w14:paraId="46ED4CA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class="logo"&gt;</w:t>
      </w:r>
    </w:p>
    <w:p w14:paraId="18A19A8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&lt;a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="Home.html"&gt;&lt;</w:t>
      </w:r>
      <w:proofErr w:type="spellStart"/>
      <w:r w:rsidRPr="00E01605">
        <w:rPr>
          <w:rFonts w:ascii="Courier New" w:hAnsi="Courier New" w:cs="Courier New"/>
          <w:sz w:val="22"/>
          <w:szCs w:val="22"/>
        </w:rPr>
        <w:t>img</w:t>
      </w:r>
      <w:proofErr w:type="spellEnd"/>
      <w:r w:rsidRPr="00E01605">
        <w:rPr>
          <w:rFonts w:ascii="Courier New" w:hAnsi="Courier New" w:cs="Courier New"/>
          <w:sz w:val="22"/>
          <w:szCs w:val="22"/>
        </w:rPr>
        <w:t xml:space="preserve"> </w:t>
      </w:r>
      <w:proofErr w:type="spellStart"/>
      <w:r w:rsidRPr="00E01605">
        <w:rPr>
          <w:rFonts w:ascii="Courier New" w:hAnsi="Courier New" w:cs="Courier New"/>
          <w:sz w:val="22"/>
          <w:szCs w:val="22"/>
        </w:rPr>
        <w:t>src</w:t>
      </w:r>
      <w:proofErr w:type="spellEnd"/>
      <w:r w:rsidRPr="00E01605">
        <w:rPr>
          <w:rFonts w:ascii="Courier New" w:hAnsi="Courier New" w:cs="Courier New"/>
          <w:sz w:val="22"/>
          <w:szCs w:val="22"/>
        </w:rPr>
        <w:t>="logo(1).jpeg"&gt;&lt;/a&gt;</w:t>
      </w:r>
    </w:p>
    <w:p w14:paraId="0AB1DEF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64C2C2B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ul</w:t>
      </w:r>
      <w:proofErr w:type="spellEnd"/>
      <w:r w:rsidRPr="00E01605">
        <w:rPr>
          <w:rFonts w:ascii="Courier New" w:hAnsi="Courier New" w:cs="Courier New"/>
          <w:sz w:val="22"/>
          <w:szCs w:val="22"/>
        </w:rPr>
        <w:t xml:space="preserve"> class="</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-area"&gt;</w:t>
      </w:r>
    </w:p>
    <w:p w14:paraId="1EB4569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&lt;li&gt;&lt;a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="Home.html"&gt;Home&lt;/a&gt;&lt;/li&gt;</w:t>
      </w:r>
    </w:p>
    <w:p w14:paraId="076AF1F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&lt;li&gt;&lt;a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="laptop.html"&gt;Laptop Brand&lt;/a&gt;&lt;/li&gt;</w:t>
      </w:r>
    </w:p>
    <w:p w14:paraId="2CD0738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&lt;li&gt;&lt;a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="mobile.html"&gt;Mobile Devices&lt;/a&gt;&lt;/li&gt;</w:t>
      </w:r>
    </w:p>
    <w:p w14:paraId="53ECFF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&lt;li&gt;&lt;a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="watches.html"&gt;Digital Watches&lt;/a&gt;&lt;/li&gt;</w:t>
      </w:r>
    </w:p>
    <w:p w14:paraId="460341F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&lt;li&gt;&lt;a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="addtocart.html"&gt;</w:t>
      </w:r>
    </w:p>
    <w:p w14:paraId="060773E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 xml:space="preserve"> class="fa fa-shopping-cart"&gt;&lt;/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&gt;</w:t>
      </w:r>
    </w:p>
    <w:p w14:paraId="66F7565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&lt;/a&gt;&lt;/li&gt;</w:t>
      </w:r>
    </w:p>
    <w:p w14:paraId="39B727A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ul</w:t>
      </w:r>
      <w:proofErr w:type="spellEnd"/>
      <w:r w:rsidRPr="00E01605">
        <w:rPr>
          <w:rFonts w:ascii="Courier New" w:hAnsi="Courier New" w:cs="Courier New"/>
          <w:sz w:val="22"/>
          <w:szCs w:val="22"/>
        </w:rPr>
        <w:t>&gt;</w:t>
      </w:r>
    </w:p>
    <w:p w14:paraId="4278534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&gt;</w:t>
      </w:r>
    </w:p>
    <w:p w14:paraId="1D1EE9E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46006EC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19A7A28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&lt;/header&gt;</w:t>
      </w:r>
    </w:p>
    <w:p w14:paraId="4F134978" w14:textId="77777777" w:rsidR="00E01605" w:rsidRPr="00E01605" w:rsidRDefault="00E01605" w:rsidP="00E01605">
      <w:pPr>
        <w:autoSpaceDE w:val="0"/>
        <w:autoSpaceDN w:val="0"/>
        <w:adjustRightInd w:val="0"/>
        <w:rPr>
          <w:rFonts w:ascii="Courier New" w:hAnsi="Courier New" w:cs="Courier New"/>
          <w:sz w:val="22"/>
          <w:szCs w:val="22"/>
        </w:rPr>
      </w:pPr>
    </w:p>
    <w:p w14:paraId="31F6696B" w14:textId="77777777" w:rsidR="00E01605" w:rsidRPr="00E01605" w:rsidRDefault="00E01605" w:rsidP="00E01605">
      <w:pPr>
        <w:autoSpaceDE w:val="0"/>
        <w:autoSpaceDN w:val="0"/>
        <w:adjustRightInd w:val="0"/>
        <w:rPr>
          <w:rFonts w:ascii="Courier New" w:hAnsi="Courier New" w:cs="Courier New"/>
          <w:sz w:val="22"/>
          <w:szCs w:val="22"/>
        </w:rPr>
      </w:pPr>
    </w:p>
    <w:p w14:paraId="55370C2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&lt;main&gt;</w:t>
      </w:r>
      <w:r w:rsidRPr="00E01605">
        <w:rPr>
          <w:rFonts w:ascii="Courier New" w:hAnsi="Courier New" w:cs="Courier New"/>
          <w:sz w:val="22"/>
          <w:szCs w:val="22"/>
        </w:rPr>
        <w:tab/>
      </w:r>
    </w:p>
    <w:p w14:paraId="3BD93B2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&lt;h1&gt;Laptop Brand&lt;/h1&gt;</w:t>
      </w:r>
    </w:p>
    <w:p w14:paraId="17BF6053" w14:textId="77777777" w:rsidR="00E01605" w:rsidRPr="00E01605" w:rsidRDefault="00E01605" w:rsidP="00E01605">
      <w:pPr>
        <w:autoSpaceDE w:val="0"/>
        <w:autoSpaceDN w:val="0"/>
        <w:adjustRightInd w:val="0"/>
        <w:rPr>
          <w:rFonts w:ascii="Courier New" w:hAnsi="Courier New" w:cs="Courier New"/>
          <w:sz w:val="22"/>
          <w:szCs w:val="22"/>
        </w:rPr>
      </w:pPr>
    </w:p>
    <w:p w14:paraId="23DF0E1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ab/>
      </w:r>
      <w:r w:rsidRPr="00E01605">
        <w:rPr>
          <w:rFonts w:ascii="Courier New" w:hAnsi="Courier New" w:cs="Courier New"/>
          <w:sz w:val="22"/>
          <w:szCs w:val="22"/>
        </w:rPr>
        <w:tab/>
        <w:t>&lt;div class="cards"&gt;</w:t>
      </w:r>
    </w:p>
    <w:p w14:paraId="3F2D770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img</w:t>
      </w:r>
      <w:proofErr w:type="spellEnd"/>
      <w:r w:rsidRPr="00E01605">
        <w:rPr>
          <w:rFonts w:ascii="Courier New" w:hAnsi="Courier New" w:cs="Courier New"/>
          <w:sz w:val="22"/>
          <w:szCs w:val="22"/>
        </w:rPr>
        <w:t xml:space="preserve"> </w:t>
      </w:r>
      <w:proofErr w:type="spellStart"/>
      <w:r w:rsidRPr="00E01605">
        <w:rPr>
          <w:rFonts w:ascii="Courier New" w:hAnsi="Courier New" w:cs="Courier New"/>
          <w:sz w:val="22"/>
          <w:szCs w:val="22"/>
        </w:rPr>
        <w:t>src</w:t>
      </w:r>
      <w:proofErr w:type="spellEnd"/>
      <w:r w:rsidRPr="00E01605">
        <w:rPr>
          <w:rFonts w:ascii="Courier New" w:hAnsi="Courier New" w:cs="Courier New"/>
          <w:sz w:val="22"/>
          <w:szCs w:val="22"/>
        </w:rPr>
        <w:t>="Laptop/hp.jpg"&gt;</w:t>
      </w:r>
    </w:p>
    <w:p w14:paraId="4E3D2BF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class="title" &gt;</w:t>
      </w:r>
    </w:p>
    <w:p w14:paraId="1BCCF22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&lt;h2&gt;HP&lt;/h2&gt;</w:t>
      </w:r>
    </w:p>
    <w:p w14:paraId="2071D3C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49D723F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class="description"&gt;</w:t>
      </w:r>
    </w:p>
    <w:p w14:paraId="5D8B489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&lt;p&gt;The laptop is easy to use and does not require any extra </w:t>
      </w:r>
      <w:proofErr w:type="spellStart"/>
      <w:r w:rsidRPr="00E01605">
        <w:rPr>
          <w:rFonts w:ascii="Courier New" w:hAnsi="Courier New" w:cs="Courier New"/>
          <w:sz w:val="22"/>
          <w:szCs w:val="22"/>
        </w:rPr>
        <w:t>equipment.It</w:t>
      </w:r>
      <w:proofErr w:type="spellEnd"/>
      <w:r w:rsidRPr="00E01605">
        <w:rPr>
          <w:rFonts w:ascii="Courier New" w:hAnsi="Courier New" w:cs="Courier New"/>
          <w:sz w:val="22"/>
          <w:szCs w:val="22"/>
        </w:rPr>
        <w:t xml:space="preserve"> has all the feature as its own keyboard </w:t>
      </w:r>
    </w:p>
    <w:p w14:paraId="436CB9D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a built- in </w:t>
      </w:r>
      <w:proofErr w:type="spellStart"/>
      <w:r w:rsidRPr="00E01605">
        <w:rPr>
          <w:rFonts w:ascii="Courier New" w:hAnsi="Courier New" w:cs="Courier New"/>
          <w:sz w:val="22"/>
          <w:szCs w:val="22"/>
        </w:rPr>
        <w:t>mouse,built</w:t>
      </w:r>
      <w:proofErr w:type="spellEnd"/>
      <w:r w:rsidRPr="00E01605">
        <w:rPr>
          <w:rFonts w:ascii="Courier New" w:hAnsi="Courier New" w:cs="Courier New"/>
          <w:sz w:val="22"/>
          <w:szCs w:val="22"/>
        </w:rPr>
        <w:t xml:space="preserve">-in </w:t>
      </w:r>
      <w:proofErr w:type="spellStart"/>
      <w:r w:rsidRPr="00E01605">
        <w:rPr>
          <w:rFonts w:ascii="Courier New" w:hAnsi="Courier New" w:cs="Courier New"/>
          <w:sz w:val="22"/>
          <w:szCs w:val="22"/>
        </w:rPr>
        <w:t>speaker,microphone</w:t>
      </w:r>
      <w:proofErr w:type="spellEnd"/>
      <w:r w:rsidRPr="00E01605">
        <w:rPr>
          <w:rFonts w:ascii="Courier New" w:hAnsi="Courier New" w:cs="Courier New"/>
          <w:sz w:val="22"/>
          <w:szCs w:val="22"/>
        </w:rPr>
        <w:t xml:space="preserve"> and have a built a camera and even a laptop cover</w:t>
      </w:r>
    </w:p>
    <w:p w14:paraId="3D22906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with equipped with two built in camera option on both sides.&lt;/p&gt;</w:t>
      </w:r>
    </w:p>
    <w:p w14:paraId="720984D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lebel</w:t>
      </w:r>
      <w:proofErr w:type="spellEnd"/>
      <w:r w:rsidRPr="00E01605">
        <w:rPr>
          <w:rFonts w:ascii="Courier New" w:hAnsi="Courier New" w:cs="Courier New"/>
          <w:sz w:val="22"/>
          <w:szCs w:val="22"/>
        </w:rPr>
        <w:t xml:space="preserve"> style="margin-right: 50%;color: white;"&gt; </w:t>
      </w:r>
      <w:proofErr w:type="spellStart"/>
      <w:r w:rsidRPr="00E01605">
        <w:rPr>
          <w:rFonts w:ascii="Courier New" w:hAnsi="Courier New" w:cs="Courier New"/>
          <w:sz w:val="22"/>
          <w:szCs w:val="22"/>
        </w:rPr>
        <w:t>Rs</w:t>
      </w:r>
      <w:proofErr w:type="spellEnd"/>
      <w:r w:rsidRPr="00E01605">
        <w:rPr>
          <w:rFonts w:ascii="Courier New" w:hAnsi="Courier New" w:cs="Courier New"/>
          <w:sz w:val="22"/>
          <w:szCs w:val="22"/>
        </w:rPr>
        <w:t xml:space="preserve"> 87000&lt;/</w:t>
      </w:r>
      <w:proofErr w:type="spellStart"/>
      <w:r w:rsidRPr="00E01605">
        <w:rPr>
          <w:rFonts w:ascii="Courier New" w:hAnsi="Courier New" w:cs="Courier New"/>
          <w:sz w:val="22"/>
          <w:szCs w:val="22"/>
        </w:rPr>
        <w:t>lebel</w:t>
      </w:r>
      <w:proofErr w:type="spellEnd"/>
      <w:r w:rsidRPr="00E01605">
        <w:rPr>
          <w:rFonts w:ascii="Courier New" w:hAnsi="Courier New" w:cs="Courier New"/>
          <w:sz w:val="22"/>
          <w:szCs w:val="22"/>
        </w:rPr>
        <w:t>&gt;</w:t>
      </w:r>
    </w:p>
    <w:p w14:paraId="723A47B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&lt;button&gt;Add to card&lt;/button&gt;</w:t>
      </w:r>
    </w:p>
    <w:p w14:paraId="40DEB51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3AD6EDD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&lt;/div&gt;</w:t>
      </w:r>
    </w:p>
    <w:p w14:paraId="626EC51D" w14:textId="77777777" w:rsidR="00E01605" w:rsidRPr="00E01605" w:rsidRDefault="00E01605" w:rsidP="00E01605">
      <w:pPr>
        <w:autoSpaceDE w:val="0"/>
        <w:autoSpaceDN w:val="0"/>
        <w:adjustRightInd w:val="0"/>
        <w:rPr>
          <w:rFonts w:ascii="Courier New" w:hAnsi="Courier New" w:cs="Courier New"/>
          <w:sz w:val="22"/>
          <w:szCs w:val="22"/>
        </w:rPr>
      </w:pPr>
    </w:p>
    <w:p w14:paraId="4E8CE75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class="cards"&gt;</w:t>
      </w:r>
    </w:p>
    <w:p w14:paraId="0E93CD7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img</w:t>
      </w:r>
      <w:proofErr w:type="spellEnd"/>
      <w:r w:rsidRPr="00E01605">
        <w:rPr>
          <w:rFonts w:ascii="Courier New" w:hAnsi="Courier New" w:cs="Courier New"/>
          <w:sz w:val="22"/>
          <w:szCs w:val="22"/>
        </w:rPr>
        <w:t xml:space="preserve"> </w:t>
      </w:r>
      <w:proofErr w:type="spellStart"/>
      <w:r w:rsidRPr="00E01605">
        <w:rPr>
          <w:rFonts w:ascii="Courier New" w:hAnsi="Courier New" w:cs="Courier New"/>
          <w:sz w:val="22"/>
          <w:szCs w:val="22"/>
        </w:rPr>
        <w:t>src</w:t>
      </w:r>
      <w:proofErr w:type="spellEnd"/>
      <w:r w:rsidRPr="00E01605">
        <w:rPr>
          <w:rFonts w:ascii="Courier New" w:hAnsi="Courier New" w:cs="Courier New"/>
          <w:sz w:val="22"/>
          <w:szCs w:val="22"/>
        </w:rPr>
        <w:t>="Laptop/dell.jpg"&gt;</w:t>
      </w:r>
    </w:p>
    <w:p w14:paraId="573E5EC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class="title" &gt;</w:t>
      </w:r>
    </w:p>
    <w:p w14:paraId="0EC66DC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&lt;h2&gt;Dell&lt;/h2&gt;</w:t>
      </w:r>
    </w:p>
    <w:p w14:paraId="6D6F413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6024C7F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class="description"&gt;</w:t>
      </w:r>
    </w:p>
    <w:p w14:paraId="7E1866E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&lt;p&gt;This laptop primarily are known for their low </w:t>
      </w:r>
      <w:proofErr w:type="spellStart"/>
      <w:r w:rsidRPr="00E01605">
        <w:rPr>
          <w:rFonts w:ascii="Courier New" w:hAnsi="Courier New" w:cs="Courier New"/>
          <w:sz w:val="22"/>
          <w:szCs w:val="22"/>
        </w:rPr>
        <w:t>rates.Fast</w:t>
      </w:r>
      <w:proofErr w:type="spellEnd"/>
      <w:r w:rsidRPr="00E01605">
        <w:rPr>
          <w:rFonts w:ascii="Courier New" w:hAnsi="Courier New" w:cs="Courier New"/>
          <w:sz w:val="22"/>
          <w:szCs w:val="22"/>
        </w:rPr>
        <w:t xml:space="preserve"> processor adds to </w:t>
      </w:r>
    </w:p>
    <w:p w14:paraId="0930CF1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the product </w:t>
      </w:r>
      <w:proofErr w:type="spellStart"/>
      <w:r w:rsidRPr="00E01605">
        <w:rPr>
          <w:rFonts w:ascii="Courier New" w:hAnsi="Courier New" w:cs="Courier New"/>
          <w:sz w:val="22"/>
          <w:szCs w:val="22"/>
        </w:rPr>
        <w:t>quailty.Easy</w:t>
      </w:r>
      <w:proofErr w:type="spellEnd"/>
      <w:r w:rsidRPr="00E01605">
        <w:rPr>
          <w:rFonts w:ascii="Courier New" w:hAnsi="Courier New" w:cs="Courier New"/>
          <w:sz w:val="22"/>
          <w:szCs w:val="22"/>
        </w:rPr>
        <w:t xml:space="preserve"> upgradation to the system also adds to the </w:t>
      </w:r>
      <w:proofErr w:type="spellStart"/>
      <w:r w:rsidRPr="00E01605">
        <w:rPr>
          <w:rFonts w:ascii="Courier New" w:hAnsi="Courier New" w:cs="Courier New"/>
          <w:sz w:val="22"/>
          <w:szCs w:val="22"/>
        </w:rPr>
        <w:t>proslist</w:t>
      </w:r>
      <w:proofErr w:type="spellEnd"/>
      <w:r w:rsidRPr="00E01605">
        <w:rPr>
          <w:rFonts w:ascii="Courier New" w:hAnsi="Courier New" w:cs="Courier New"/>
          <w:sz w:val="22"/>
          <w:szCs w:val="22"/>
        </w:rPr>
        <w:t>.&lt;/p&gt;</w:t>
      </w:r>
    </w:p>
    <w:p w14:paraId="308656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lebel</w:t>
      </w:r>
      <w:proofErr w:type="spellEnd"/>
      <w:r w:rsidRPr="00E01605">
        <w:rPr>
          <w:rFonts w:ascii="Courier New" w:hAnsi="Courier New" w:cs="Courier New"/>
          <w:sz w:val="22"/>
          <w:szCs w:val="22"/>
        </w:rPr>
        <w:t xml:space="preserve"> style="margin-right: 50%;color: white;"&gt; </w:t>
      </w:r>
      <w:proofErr w:type="spellStart"/>
      <w:r w:rsidRPr="00E01605">
        <w:rPr>
          <w:rFonts w:ascii="Courier New" w:hAnsi="Courier New" w:cs="Courier New"/>
          <w:sz w:val="22"/>
          <w:szCs w:val="22"/>
        </w:rPr>
        <w:t>Rs</w:t>
      </w:r>
      <w:proofErr w:type="spellEnd"/>
      <w:r w:rsidRPr="00E01605">
        <w:rPr>
          <w:rFonts w:ascii="Courier New" w:hAnsi="Courier New" w:cs="Courier New"/>
          <w:sz w:val="22"/>
          <w:szCs w:val="22"/>
        </w:rPr>
        <w:t xml:space="preserve"> 60000&lt;/</w:t>
      </w:r>
      <w:proofErr w:type="spellStart"/>
      <w:r w:rsidRPr="00E01605">
        <w:rPr>
          <w:rFonts w:ascii="Courier New" w:hAnsi="Courier New" w:cs="Courier New"/>
          <w:sz w:val="22"/>
          <w:szCs w:val="22"/>
        </w:rPr>
        <w:t>lebel</w:t>
      </w:r>
      <w:proofErr w:type="spellEnd"/>
      <w:r w:rsidRPr="00E01605">
        <w:rPr>
          <w:rFonts w:ascii="Courier New" w:hAnsi="Courier New" w:cs="Courier New"/>
          <w:sz w:val="22"/>
          <w:szCs w:val="22"/>
        </w:rPr>
        <w:t>&gt;</w:t>
      </w:r>
    </w:p>
    <w:p w14:paraId="2CB87EE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&lt;button&gt;Add to card&lt;/button&gt;</w:t>
      </w:r>
    </w:p>
    <w:p w14:paraId="3CE8F2A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4FB2CEB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&lt;/div&gt;</w:t>
      </w:r>
    </w:p>
    <w:p w14:paraId="19B1CDC1" w14:textId="77777777" w:rsidR="00E01605" w:rsidRPr="00E01605" w:rsidRDefault="00E01605" w:rsidP="00E01605">
      <w:pPr>
        <w:autoSpaceDE w:val="0"/>
        <w:autoSpaceDN w:val="0"/>
        <w:adjustRightInd w:val="0"/>
        <w:rPr>
          <w:rFonts w:ascii="Courier New" w:hAnsi="Courier New" w:cs="Courier New"/>
          <w:sz w:val="22"/>
          <w:szCs w:val="22"/>
        </w:rPr>
      </w:pPr>
    </w:p>
    <w:p w14:paraId="552F153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class="cards"&gt;</w:t>
      </w:r>
    </w:p>
    <w:p w14:paraId="0A4DD05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img</w:t>
      </w:r>
      <w:proofErr w:type="spellEnd"/>
      <w:r w:rsidRPr="00E01605">
        <w:rPr>
          <w:rFonts w:ascii="Courier New" w:hAnsi="Courier New" w:cs="Courier New"/>
          <w:sz w:val="22"/>
          <w:szCs w:val="22"/>
        </w:rPr>
        <w:t xml:space="preserve"> </w:t>
      </w:r>
      <w:proofErr w:type="spellStart"/>
      <w:r w:rsidRPr="00E01605">
        <w:rPr>
          <w:rFonts w:ascii="Courier New" w:hAnsi="Courier New" w:cs="Courier New"/>
          <w:sz w:val="22"/>
          <w:szCs w:val="22"/>
        </w:rPr>
        <w:t>src</w:t>
      </w:r>
      <w:proofErr w:type="spellEnd"/>
      <w:r w:rsidRPr="00E01605">
        <w:rPr>
          <w:rFonts w:ascii="Courier New" w:hAnsi="Courier New" w:cs="Courier New"/>
          <w:sz w:val="22"/>
          <w:szCs w:val="22"/>
        </w:rPr>
        <w:t>="Laptop/apple.jpg"&gt;</w:t>
      </w:r>
    </w:p>
    <w:p w14:paraId="663EB95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class="title" &gt;</w:t>
      </w:r>
    </w:p>
    <w:p w14:paraId="0F59956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&lt;h2&gt;Apple&lt;/h2&gt;</w:t>
      </w:r>
    </w:p>
    <w:p w14:paraId="7AC6475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23ACDA0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class="description"&gt;</w:t>
      </w:r>
    </w:p>
    <w:p w14:paraId="3934581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&lt;p&gt;This is very compact and light-weight laptop which you can carry with you </w:t>
      </w:r>
      <w:proofErr w:type="spellStart"/>
      <w:r w:rsidRPr="00E01605">
        <w:rPr>
          <w:rFonts w:ascii="Courier New" w:hAnsi="Courier New" w:cs="Courier New"/>
          <w:sz w:val="22"/>
          <w:szCs w:val="22"/>
        </w:rPr>
        <w:t>everywhere.This</w:t>
      </w:r>
      <w:proofErr w:type="spellEnd"/>
      <w:r w:rsidRPr="00E01605">
        <w:rPr>
          <w:rFonts w:ascii="Courier New" w:hAnsi="Courier New" w:cs="Courier New"/>
          <w:sz w:val="22"/>
          <w:szCs w:val="22"/>
        </w:rPr>
        <w:t xml:space="preserve"> laptop</w:t>
      </w:r>
    </w:p>
    <w:p w14:paraId="2825452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have great touchpad user </w:t>
      </w:r>
      <w:proofErr w:type="spellStart"/>
      <w:r w:rsidRPr="00E01605">
        <w:rPr>
          <w:rFonts w:ascii="Courier New" w:hAnsi="Courier New" w:cs="Courier New"/>
          <w:sz w:val="22"/>
          <w:szCs w:val="22"/>
        </w:rPr>
        <w:t>experince</w:t>
      </w:r>
      <w:proofErr w:type="spellEnd"/>
      <w:r w:rsidRPr="00E01605">
        <w:rPr>
          <w:rFonts w:ascii="Courier New" w:hAnsi="Courier New" w:cs="Courier New"/>
          <w:sz w:val="22"/>
          <w:szCs w:val="22"/>
        </w:rPr>
        <w:t xml:space="preserve"> that you can't even imagine in the window world.&lt;/p&gt;</w:t>
      </w:r>
    </w:p>
    <w:p w14:paraId="38D9A86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 &lt;</w:t>
      </w:r>
      <w:proofErr w:type="spellStart"/>
      <w:r w:rsidRPr="00E01605">
        <w:rPr>
          <w:rFonts w:ascii="Courier New" w:hAnsi="Courier New" w:cs="Courier New"/>
          <w:sz w:val="22"/>
          <w:szCs w:val="22"/>
        </w:rPr>
        <w:t>lebel</w:t>
      </w:r>
      <w:proofErr w:type="spellEnd"/>
      <w:r w:rsidRPr="00E01605">
        <w:rPr>
          <w:rFonts w:ascii="Courier New" w:hAnsi="Courier New" w:cs="Courier New"/>
          <w:sz w:val="22"/>
          <w:szCs w:val="22"/>
        </w:rPr>
        <w:t xml:space="preserve"> style="margin-right: 50%;color: white;"&gt; </w:t>
      </w:r>
      <w:proofErr w:type="spellStart"/>
      <w:r w:rsidRPr="00E01605">
        <w:rPr>
          <w:rFonts w:ascii="Courier New" w:hAnsi="Courier New" w:cs="Courier New"/>
          <w:sz w:val="22"/>
          <w:szCs w:val="22"/>
        </w:rPr>
        <w:t>Rs</w:t>
      </w:r>
      <w:proofErr w:type="spellEnd"/>
      <w:r w:rsidRPr="00E01605">
        <w:rPr>
          <w:rFonts w:ascii="Courier New" w:hAnsi="Courier New" w:cs="Courier New"/>
          <w:sz w:val="22"/>
          <w:szCs w:val="22"/>
        </w:rPr>
        <w:t xml:space="preserve"> 145000&lt;/</w:t>
      </w:r>
      <w:proofErr w:type="spellStart"/>
      <w:r w:rsidRPr="00E01605">
        <w:rPr>
          <w:rFonts w:ascii="Courier New" w:hAnsi="Courier New" w:cs="Courier New"/>
          <w:sz w:val="22"/>
          <w:szCs w:val="22"/>
        </w:rPr>
        <w:t>lebel</w:t>
      </w:r>
      <w:proofErr w:type="spellEnd"/>
      <w:r w:rsidRPr="00E01605">
        <w:rPr>
          <w:rFonts w:ascii="Courier New" w:hAnsi="Courier New" w:cs="Courier New"/>
          <w:sz w:val="22"/>
          <w:szCs w:val="22"/>
        </w:rPr>
        <w:t>&gt;</w:t>
      </w:r>
    </w:p>
    <w:p w14:paraId="111D5D3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&lt;button&gt;Add to card&lt;/button&gt;</w:t>
      </w:r>
    </w:p>
    <w:p w14:paraId="2E8DE7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1504DDCF" w14:textId="77777777" w:rsidR="00E01605" w:rsidRPr="00E01605" w:rsidRDefault="00E01605" w:rsidP="00E01605">
      <w:pPr>
        <w:autoSpaceDE w:val="0"/>
        <w:autoSpaceDN w:val="0"/>
        <w:adjustRightInd w:val="0"/>
        <w:rPr>
          <w:rFonts w:ascii="Courier New" w:hAnsi="Courier New" w:cs="Courier New"/>
          <w:sz w:val="22"/>
          <w:szCs w:val="22"/>
        </w:rPr>
      </w:pPr>
    </w:p>
    <w:p w14:paraId="76BDFD7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&lt;/main&gt;</w:t>
      </w:r>
    </w:p>
    <w:p w14:paraId="71B222C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59EC6CF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&lt;footer&gt;</w:t>
      </w:r>
    </w:p>
    <w:p w14:paraId="5E1DA070" w14:textId="77777777" w:rsidR="00E01605" w:rsidRPr="00E01605" w:rsidRDefault="00E01605" w:rsidP="00E01605">
      <w:pPr>
        <w:autoSpaceDE w:val="0"/>
        <w:autoSpaceDN w:val="0"/>
        <w:adjustRightInd w:val="0"/>
        <w:rPr>
          <w:rFonts w:ascii="Courier New" w:hAnsi="Courier New" w:cs="Courier New"/>
          <w:sz w:val="22"/>
          <w:szCs w:val="22"/>
        </w:rPr>
      </w:pPr>
    </w:p>
    <w:p w14:paraId="31A0DEE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&lt;div class="main-content"&gt;</w:t>
      </w:r>
    </w:p>
    <w:p w14:paraId="0394F5B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class="left box"&gt;</w:t>
      </w:r>
    </w:p>
    <w:p w14:paraId="04A2B86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&lt;h2&gt;About Us&lt;/h2&gt;</w:t>
      </w:r>
    </w:p>
    <w:p w14:paraId="718A3D1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class="content"&gt;</w:t>
      </w:r>
    </w:p>
    <w:p w14:paraId="5F5648C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&lt;p&gt;Besties Gadget Marketing  is one of the great Marketing website. We sell Laptop </w:t>
      </w:r>
    </w:p>
    <w:p w14:paraId="0C323DA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and Mobile Devices along with Digital Watches. Good Standard is the key feature</w:t>
      </w:r>
    </w:p>
    <w:p w14:paraId="7E74F1B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 of our Business. We provide services at International Level. We shall be </w:t>
      </w:r>
      <w:proofErr w:type="spellStart"/>
      <w:r w:rsidRPr="00E01605">
        <w:rPr>
          <w:rFonts w:ascii="Courier New" w:hAnsi="Courier New" w:cs="Courier New"/>
          <w:sz w:val="22"/>
          <w:szCs w:val="22"/>
        </w:rPr>
        <w:t>oblidged</w:t>
      </w:r>
      <w:proofErr w:type="spellEnd"/>
      <w:r w:rsidRPr="00E01605">
        <w:rPr>
          <w:rFonts w:ascii="Courier New" w:hAnsi="Courier New" w:cs="Courier New"/>
          <w:sz w:val="22"/>
          <w:szCs w:val="22"/>
        </w:rPr>
        <w:t xml:space="preserve"> to </w:t>
      </w:r>
    </w:p>
    <w:p w14:paraId="6769A11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serve you. For </w:t>
      </w:r>
      <w:proofErr w:type="spellStart"/>
      <w:r w:rsidRPr="00E01605">
        <w:rPr>
          <w:rFonts w:ascii="Courier New" w:hAnsi="Courier New" w:cs="Courier New"/>
          <w:sz w:val="22"/>
          <w:szCs w:val="22"/>
        </w:rPr>
        <w:t>furthur</w:t>
      </w:r>
      <w:proofErr w:type="spellEnd"/>
      <w:r w:rsidRPr="00E01605">
        <w:rPr>
          <w:rFonts w:ascii="Courier New" w:hAnsi="Courier New" w:cs="Courier New"/>
          <w:sz w:val="22"/>
          <w:szCs w:val="22"/>
        </w:rPr>
        <w:t xml:space="preserve"> details, please contact us.</w:t>
      </w:r>
    </w:p>
    <w:p w14:paraId="5A56D92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&lt;/p&gt;&lt;</w:t>
      </w:r>
      <w:proofErr w:type="spellStart"/>
      <w:r w:rsidRPr="00E01605">
        <w:rPr>
          <w:rFonts w:ascii="Courier New" w:hAnsi="Courier New" w:cs="Courier New"/>
          <w:sz w:val="22"/>
          <w:szCs w:val="22"/>
        </w:rPr>
        <w:t>br</w:t>
      </w:r>
      <w:proofErr w:type="spellEnd"/>
      <w:r w:rsidRPr="00E01605">
        <w:rPr>
          <w:rFonts w:ascii="Courier New" w:hAnsi="Courier New" w:cs="Courier New"/>
          <w:sz w:val="22"/>
          <w:szCs w:val="22"/>
        </w:rPr>
        <w:t>&gt;&lt;</w:t>
      </w:r>
      <w:proofErr w:type="spellStart"/>
      <w:r w:rsidRPr="00E01605">
        <w:rPr>
          <w:rFonts w:ascii="Courier New" w:hAnsi="Courier New" w:cs="Courier New"/>
          <w:sz w:val="22"/>
          <w:szCs w:val="22"/>
        </w:rPr>
        <w:t>br</w:t>
      </w:r>
      <w:proofErr w:type="spellEnd"/>
      <w:r w:rsidRPr="00E01605">
        <w:rPr>
          <w:rFonts w:ascii="Courier New" w:hAnsi="Courier New" w:cs="Courier New"/>
          <w:sz w:val="22"/>
          <w:szCs w:val="22"/>
        </w:rPr>
        <w:t>&gt;</w:t>
      </w:r>
    </w:p>
    <w:p w14:paraId="50D6BF6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class="social"&gt;</w:t>
      </w:r>
    </w:p>
    <w:p w14:paraId="5978EE3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&lt;a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="https://www.facebook.com/Zulfiqar-Electronic Devices-112570480572863/" target="_blank"&gt;</w:t>
      </w:r>
    </w:p>
    <w:p w14:paraId="0F58799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 xml:space="preserve"> class = "fa  fa-</w:t>
      </w:r>
      <w:proofErr w:type="spellStart"/>
      <w:r w:rsidRPr="00E01605">
        <w:rPr>
          <w:rFonts w:ascii="Courier New" w:hAnsi="Courier New" w:cs="Courier New"/>
          <w:sz w:val="22"/>
          <w:szCs w:val="22"/>
        </w:rPr>
        <w:t>facebook</w:t>
      </w:r>
      <w:proofErr w:type="spellEnd"/>
      <w:r w:rsidRPr="00E01605">
        <w:rPr>
          <w:rFonts w:ascii="Courier New" w:hAnsi="Courier New" w:cs="Courier New"/>
          <w:sz w:val="22"/>
          <w:szCs w:val="22"/>
        </w:rPr>
        <w:t>"&gt;&lt;/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&gt;</w:t>
      </w:r>
    </w:p>
    <w:p w14:paraId="503E8BF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w:t>
      </w:r>
    </w:p>
    <w:p w14:paraId="0A8CA6A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 href="https://www.instagram.com/electronicworlddevices/?igshid=wngbbfxygpzc" target="_blank"&gt;</w:t>
      </w:r>
    </w:p>
    <w:p w14:paraId="50E2FEC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 xml:space="preserve"> class = "fa  fa-</w:t>
      </w:r>
      <w:proofErr w:type="spellStart"/>
      <w:r w:rsidRPr="00E01605">
        <w:rPr>
          <w:rFonts w:ascii="Courier New" w:hAnsi="Courier New" w:cs="Courier New"/>
          <w:sz w:val="22"/>
          <w:szCs w:val="22"/>
        </w:rPr>
        <w:t>instagram</w:t>
      </w:r>
      <w:proofErr w:type="spellEnd"/>
      <w:r w:rsidRPr="00E01605">
        <w:rPr>
          <w:rFonts w:ascii="Courier New" w:hAnsi="Courier New" w:cs="Courier New"/>
          <w:sz w:val="22"/>
          <w:szCs w:val="22"/>
        </w:rPr>
        <w:t>"&gt;&lt;/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&gt;</w:t>
      </w:r>
    </w:p>
    <w:p w14:paraId="2F561B6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w:t>
      </w:r>
    </w:p>
    <w:p w14:paraId="1564F2F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&lt;a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="https://twitter.com/</w:t>
      </w:r>
      <w:proofErr w:type="spellStart"/>
      <w:r w:rsidRPr="00E01605">
        <w:rPr>
          <w:rFonts w:ascii="Courier New" w:hAnsi="Courier New" w:cs="Courier New"/>
          <w:sz w:val="22"/>
          <w:szCs w:val="22"/>
        </w:rPr>
        <w:t>amazingdevices?lang</w:t>
      </w:r>
      <w:proofErr w:type="spellEnd"/>
      <w:r w:rsidRPr="00E01605">
        <w:rPr>
          <w:rFonts w:ascii="Courier New" w:hAnsi="Courier New" w:cs="Courier New"/>
          <w:sz w:val="22"/>
          <w:szCs w:val="22"/>
        </w:rPr>
        <w:t>=</w:t>
      </w:r>
      <w:proofErr w:type="spellStart"/>
      <w:r w:rsidRPr="00E01605">
        <w:rPr>
          <w:rFonts w:ascii="Courier New" w:hAnsi="Courier New" w:cs="Courier New"/>
          <w:sz w:val="22"/>
          <w:szCs w:val="22"/>
        </w:rPr>
        <w:t>en</w:t>
      </w:r>
      <w:proofErr w:type="spellEnd"/>
      <w:r w:rsidRPr="00E01605">
        <w:rPr>
          <w:rFonts w:ascii="Courier New" w:hAnsi="Courier New" w:cs="Courier New"/>
          <w:sz w:val="22"/>
          <w:szCs w:val="22"/>
        </w:rPr>
        <w:t>" target="_blank"&gt;</w:t>
      </w:r>
    </w:p>
    <w:p w14:paraId="5CCAA7D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 xml:space="preserve"> class = "fa  fa-twitter"&gt;&lt;/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&gt;</w:t>
      </w:r>
    </w:p>
    <w:p w14:paraId="65955AA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w:t>
      </w:r>
    </w:p>
    <w:p w14:paraId="2DC30B4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&lt;a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="https://www.youtube.com/watch?v=EF0gkU26olc" target="_blank"&gt;</w:t>
      </w:r>
    </w:p>
    <w:p w14:paraId="2E93E05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 xml:space="preserve"> class = "fa  fa-</w:t>
      </w:r>
      <w:proofErr w:type="spellStart"/>
      <w:r w:rsidRPr="00E01605">
        <w:rPr>
          <w:rFonts w:ascii="Courier New" w:hAnsi="Courier New" w:cs="Courier New"/>
          <w:sz w:val="22"/>
          <w:szCs w:val="22"/>
        </w:rPr>
        <w:t>youtube</w:t>
      </w:r>
      <w:proofErr w:type="spellEnd"/>
      <w:r w:rsidRPr="00E01605">
        <w:rPr>
          <w:rFonts w:ascii="Courier New" w:hAnsi="Courier New" w:cs="Courier New"/>
          <w:sz w:val="22"/>
          <w:szCs w:val="22"/>
        </w:rPr>
        <w:t>"&gt;&lt;/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&gt;</w:t>
      </w:r>
    </w:p>
    <w:p w14:paraId="7A11F24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w:t>
      </w:r>
    </w:p>
    <w:p w14:paraId="1D892A2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3222B3D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785B31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5D778A0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class="center box"&gt;</w:t>
      </w:r>
    </w:p>
    <w:p w14:paraId="4DF7622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&lt;h2&gt;Contact us&lt;/h2&gt;</w:t>
      </w:r>
    </w:p>
    <w:p w14:paraId="267D0E5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class="content"&gt;</w:t>
      </w:r>
    </w:p>
    <w:p w14:paraId="269C04D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class="place"&gt;</w:t>
      </w:r>
    </w:p>
    <w:p w14:paraId="4A72486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 xml:space="preserve">&lt;a </w:t>
      </w:r>
      <w:proofErr w:type="spellStart"/>
      <w:r w:rsidRPr="00E01605">
        <w:rPr>
          <w:rFonts w:ascii="Courier New" w:hAnsi="Courier New" w:cs="Courier New"/>
          <w:sz w:val="22"/>
          <w:szCs w:val="22"/>
        </w:rPr>
        <w:t>href</w:t>
      </w:r>
      <w:proofErr w:type="spellEnd"/>
      <w:r w:rsidRPr="00E01605">
        <w:rPr>
          <w:rFonts w:ascii="Courier New" w:hAnsi="Courier New" w:cs="Courier New"/>
          <w:sz w:val="22"/>
          <w:szCs w:val="22"/>
        </w:rPr>
        <w:t>="https://www.google.com/maps/place/Zulfiqar+Electronic devices/@</w:t>
      </w:r>
    </w:p>
    <w:p w14:paraId="1D5170C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31.4213236,73.0889887,17z/data=!3m1!4b1!4m5!3m4!1s0x0:0x44143</w:t>
      </w:r>
    </w:p>
    <w:p w14:paraId="585FC9A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60d56b67125!8m2!3d31.4213236!4d73.0911774" target="_blank"&gt;</w:t>
      </w:r>
    </w:p>
    <w:p w14:paraId="6DC7B2D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 xml:space="preserve"> class="fa fa-2x fa-map-marker"&gt;&lt;/</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&gt;</w:t>
      </w:r>
    </w:p>
    <w:p w14:paraId="2125555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&lt;/a&gt;</w:t>
      </w:r>
    </w:p>
    <w:p w14:paraId="30471C0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&lt;span &gt;Mall Road Near Civil Hospital, Faisalabad.&lt;/span&gt;</w:t>
      </w:r>
    </w:p>
    <w:p w14:paraId="330A3DD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2AF21A2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class="contact"&gt;</w:t>
      </w:r>
    </w:p>
    <w:p w14:paraId="24E2DA0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&lt;span class="fa fa-2x fa-phone"&gt;&lt;/span&gt;</w:t>
      </w:r>
    </w:p>
    <w:p w14:paraId="2DD2584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&lt;span &gt;(041) 2640722&lt;/span&gt;</w:t>
      </w:r>
    </w:p>
    <w:p w14:paraId="799104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4B747C2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class="email"&gt;</w:t>
      </w:r>
    </w:p>
    <w:p w14:paraId="4ECBFDB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&lt;span class="fa fa-2x fa-envelope"&gt;&lt;/span&gt;</w:t>
      </w:r>
    </w:p>
    <w:p w14:paraId="02D0767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&lt;span &gt;XXXXXX@gmail.com&lt;/span&gt;</w:t>
      </w:r>
    </w:p>
    <w:p w14:paraId="125DCD8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33A1CDF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p>
    <w:p w14:paraId="61686AF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7DDCF3A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ab/>
      </w:r>
      <w:r w:rsidRPr="00E01605">
        <w:rPr>
          <w:rFonts w:ascii="Courier New" w:hAnsi="Courier New" w:cs="Courier New"/>
          <w:sz w:val="22"/>
          <w:szCs w:val="22"/>
        </w:rPr>
        <w:tab/>
      </w:r>
      <w:r w:rsidRPr="00E01605">
        <w:rPr>
          <w:rFonts w:ascii="Courier New" w:hAnsi="Courier New" w:cs="Courier New"/>
          <w:sz w:val="22"/>
          <w:szCs w:val="22"/>
        </w:rPr>
        <w:tab/>
        <w:t>&lt;div class="right box"&gt;</w:t>
      </w:r>
    </w:p>
    <w:p w14:paraId="207B362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&lt;h2&gt;Feedback&lt;/h2&gt;</w:t>
      </w:r>
    </w:p>
    <w:p w14:paraId="31D9B89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class="content"&gt;</w:t>
      </w:r>
    </w:p>
    <w:p w14:paraId="088BF9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&lt;form class = "feed" action="feedback.html" target="_blank"&gt;</w:t>
      </w:r>
    </w:p>
    <w:p w14:paraId="7CFD47C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class="email"&gt;</w:t>
      </w:r>
    </w:p>
    <w:p w14:paraId="1BB8B6B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class="text"&gt;Email&lt;/div&gt;</w:t>
      </w:r>
    </w:p>
    <w:p w14:paraId="1845DD7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&lt;input type="email" required placeholder="Email"&gt;</w:t>
      </w:r>
    </w:p>
    <w:p w14:paraId="4B4D583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713F500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br</w:t>
      </w:r>
      <w:proofErr w:type="spellEnd"/>
      <w:r w:rsidRPr="00E01605">
        <w:rPr>
          <w:rFonts w:ascii="Courier New" w:hAnsi="Courier New" w:cs="Courier New"/>
          <w:sz w:val="22"/>
          <w:szCs w:val="22"/>
        </w:rPr>
        <w:t>&gt;</w:t>
      </w:r>
    </w:p>
    <w:p w14:paraId="24EF543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w:t>
      </w:r>
      <w:proofErr w:type="spellStart"/>
      <w:r w:rsidRPr="00E01605">
        <w:rPr>
          <w:rFonts w:ascii="Courier New" w:hAnsi="Courier New" w:cs="Courier New"/>
          <w:sz w:val="22"/>
          <w:szCs w:val="22"/>
        </w:rPr>
        <w:t>msg</w:t>
      </w:r>
      <w:proofErr w:type="spellEnd"/>
      <w:r w:rsidRPr="00E01605">
        <w:rPr>
          <w:rFonts w:ascii="Courier New" w:hAnsi="Courier New" w:cs="Courier New"/>
          <w:sz w:val="22"/>
          <w:szCs w:val="22"/>
        </w:rPr>
        <w:t>"&gt;</w:t>
      </w:r>
    </w:p>
    <w:p w14:paraId="0C7EE37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class="text"&gt;Massage&lt;/div&gt;</w:t>
      </w:r>
    </w:p>
    <w:p w14:paraId="7AE89D5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w:t>
      </w:r>
      <w:proofErr w:type="spellStart"/>
      <w:r w:rsidRPr="00E01605">
        <w:rPr>
          <w:rFonts w:ascii="Courier New" w:hAnsi="Courier New" w:cs="Courier New"/>
          <w:sz w:val="22"/>
          <w:szCs w:val="22"/>
        </w:rPr>
        <w:t>textarea</w:t>
      </w:r>
      <w:proofErr w:type="spellEnd"/>
      <w:r w:rsidRPr="00E01605">
        <w:rPr>
          <w:rFonts w:ascii="Courier New" w:hAnsi="Courier New" w:cs="Courier New"/>
          <w:sz w:val="22"/>
          <w:szCs w:val="22"/>
        </w:rPr>
        <w:t xml:space="preserve"> cols="50" rows="5" required placeholder="</w:t>
      </w:r>
      <w:proofErr w:type="spellStart"/>
      <w:r w:rsidRPr="00E01605">
        <w:rPr>
          <w:rFonts w:ascii="Courier New" w:hAnsi="Courier New" w:cs="Courier New"/>
          <w:sz w:val="22"/>
          <w:szCs w:val="22"/>
        </w:rPr>
        <w:t>Pleaase</w:t>
      </w:r>
      <w:proofErr w:type="spellEnd"/>
      <w:r w:rsidRPr="00E01605">
        <w:rPr>
          <w:rFonts w:ascii="Courier New" w:hAnsi="Courier New" w:cs="Courier New"/>
          <w:sz w:val="22"/>
          <w:szCs w:val="22"/>
        </w:rPr>
        <w:t>, Enter your Message Here"&gt;&lt;/</w:t>
      </w:r>
      <w:proofErr w:type="spellStart"/>
      <w:r w:rsidRPr="00E01605">
        <w:rPr>
          <w:rFonts w:ascii="Courier New" w:hAnsi="Courier New" w:cs="Courier New"/>
          <w:sz w:val="22"/>
          <w:szCs w:val="22"/>
        </w:rPr>
        <w:t>textarea</w:t>
      </w:r>
      <w:proofErr w:type="spellEnd"/>
      <w:r w:rsidRPr="00E01605">
        <w:rPr>
          <w:rFonts w:ascii="Courier New" w:hAnsi="Courier New" w:cs="Courier New"/>
          <w:sz w:val="22"/>
          <w:szCs w:val="22"/>
        </w:rPr>
        <w:t>&gt;</w:t>
      </w:r>
    </w:p>
    <w:p w14:paraId="48E85E3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1573D8A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 class="</w:t>
      </w:r>
      <w:proofErr w:type="spellStart"/>
      <w:r w:rsidRPr="00E01605">
        <w:rPr>
          <w:rFonts w:ascii="Courier New" w:hAnsi="Courier New" w:cs="Courier New"/>
          <w:sz w:val="22"/>
          <w:szCs w:val="22"/>
        </w:rPr>
        <w:t>btn</w:t>
      </w:r>
      <w:proofErr w:type="spellEnd"/>
      <w:r w:rsidRPr="00E01605">
        <w:rPr>
          <w:rFonts w:ascii="Courier New" w:hAnsi="Courier New" w:cs="Courier New"/>
          <w:sz w:val="22"/>
          <w:szCs w:val="22"/>
        </w:rPr>
        <w:t>"&gt;</w:t>
      </w:r>
    </w:p>
    <w:p w14:paraId="184A27C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&lt;button type="submit"&gt;Send&lt;/button&gt;</w:t>
      </w:r>
    </w:p>
    <w:p w14:paraId="6FE4B2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33AEC39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&lt;/form&gt;</w:t>
      </w:r>
    </w:p>
    <w:p w14:paraId="52935DA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r>
    </w:p>
    <w:p w14:paraId="7A7C1C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r>
      <w:r w:rsidRPr="00E01605">
        <w:rPr>
          <w:rFonts w:ascii="Courier New" w:hAnsi="Courier New" w:cs="Courier New"/>
          <w:sz w:val="22"/>
          <w:szCs w:val="22"/>
        </w:rPr>
        <w:tab/>
        <w:t>&lt;/div&gt;</w:t>
      </w:r>
    </w:p>
    <w:p w14:paraId="066C44A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r w:rsidRPr="00E01605">
        <w:rPr>
          <w:rFonts w:ascii="Courier New" w:hAnsi="Courier New" w:cs="Courier New"/>
          <w:sz w:val="22"/>
          <w:szCs w:val="22"/>
        </w:rPr>
        <w:tab/>
        <w:t>&lt;/div&gt;</w:t>
      </w:r>
    </w:p>
    <w:p w14:paraId="0292394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3EAAEE6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3E89521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&lt;/footer&gt;</w:t>
      </w:r>
    </w:p>
    <w:p w14:paraId="3520322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&lt;/body&gt;</w:t>
      </w:r>
    </w:p>
    <w:p w14:paraId="17A7FF9D" w14:textId="20211B10" w:rsidR="00700921" w:rsidRPr="00CD1563" w:rsidRDefault="00E01605" w:rsidP="00CD1563">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&lt;/html&gt;</w:t>
      </w:r>
    </w:p>
    <w:p w14:paraId="2305EE26" w14:textId="77777777" w:rsidR="00700921" w:rsidRDefault="00700921" w:rsidP="00700921">
      <w:pPr>
        <w:pStyle w:val="NoSpacing"/>
      </w:pPr>
      <w:r>
        <w:t>CSS:</w:t>
      </w:r>
    </w:p>
    <w:p w14:paraId="2A0B72F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445CA7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 0px;</w:t>
      </w:r>
    </w:p>
    <w:p w14:paraId="547415A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0px;</w:t>
      </w:r>
    </w:p>
    <w:p w14:paraId="0470C31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box-sizing: border-box;</w:t>
      </w:r>
    </w:p>
    <w:p w14:paraId="74F97ED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28388A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body</w:t>
      </w:r>
    </w:p>
    <w:p w14:paraId="2B1EF97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E56036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background-image:radial-gradient(rgba(0,0,0,0.2),rgba(0,0,0,0.3)), </w:t>
      </w:r>
      <w:proofErr w:type="spellStart"/>
      <w:r w:rsidRPr="00E01605">
        <w:rPr>
          <w:rFonts w:ascii="Courier New" w:hAnsi="Courier New" w:cs="Courier New"/>
          <w:sz w:val="22"/>
          <w:szCs w:val="22"/>
        </w:rPr>
        <w:t>url</w:t>
      </w:r>
      <w:proofErr w:type="spellEnd"/>
      <w:r w:rsidRPr="00E01605">
        <w:rPr>
          <w:rFonts w:ascii="Courier New" w:hAnsi="Courier New" w:cs="Courier New"/>
          <w:sz w:val="22"/>
          <w:szCs w:val="22"/>
        </w:rPr>
        <w:t>("Background/laptop(1).jpeg");</w:t>
      </w:r>
    </w:p>
    <w:p w14:paraId="24CE76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background-attachment: fixed;</w:t>
      </w:r>
    </w:p>
    <w:p w14:paraId="1FAC351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100%;</w:t>
      </w:r>
    </w:p>
    <w:p w14:paraId="2C7CEC6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100vh;</w:t>
      </w:r>
    </w:p>
    <w:p w14:paraId="4F85DE5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DB0A9C4" w14:textId="77777777" w:rsidR="00E01605" w:rsidRPr="00E01605" w:rsidRDefault="00E01605" w:rsidP="00E01605">
      <w:pPr>
        <w:autoSpaceDE w:val="0"/>
        <w:autoSpaceDN w:val="0"/>
        <w:adjustRightInd w:val="0"/>
        <w:rPr>
          <w:rFonts w:ascii="Courier New" w:hAnsi="Courier New" w:cs="Courier New"/>
          <w:sz w:val="22"/>
          <w:szCs w:val="22"/>
        </w:rPr>
      </w:pP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 xml:space="preserve"> </w:t>
      </w:r>
    </w:p>
    <w:p w14:paraId="5D6DBA7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5964CA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background: </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(0, 0, 0, 0.3);</w:t>
      </w:r>
    </w:p>
    <w:p w14:paraId="0207871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height: 15vh;</w:t>
      </w:r>
    </w:p>
    <w:p w14:paraId="75D5A6A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0679B8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-area {</w:t>
      </w:r>
    </w:p>
    <w:p w14:paraId="41C67DC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float: right;</w:t>
      </w:r>
    </w:p>
    <w:p w14:paraId="76D53A0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list-style: none;</w:t>
      </w:r>
    </w:p>
    <w:p w14:paraId="6D1FF17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margin-top: 30px;</w:t>
      </w:r>
    </w:p>
    <w:p w14:paraId="7D80253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821BDD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-area li {</w:t>
      </w:r>
    </w:p>
    <w:p w14:paraId="017C1CB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display: inline-block;</w:t>
      </w:r>
    </w:p>
    <w:p w14:paraId="1165B8B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66C65C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-area li a {</w:t>
      </w:r>
    </w:p>
    <w:p w14:paraId="078A519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ab/>
        <w:t>color: #</w:t>
      </w:r>
      <w:proofErr w:type="spellStart"/>
      <w:r w:rsidRPr="00E01605">
        <w:rPr>
          <w:rFonts w:ascii="Courier New" w:hAnsi="Courier New" w:cs="Courier New"/>
          <w:sz w:val="22"/>
          <w:szCs w:val="22"/>
        </w:rPr>
        <w:t>fff</w:t>
      </w:r>
      <w:proofErr w:type="spellEnd"/>
      <w:r w:rsidRPr="00E01605">
        <w:rPr>
          <w:rFonts w:ascii="Courier New" w:hAnsi="Courier New" w:cs="Courier New"/>
          <w:sz w:val="22"/>
          <w:szCs w:val="22"/>
        </w:rPr>
        <w:t>;</w:t>
      </w:r>
    </w:p>
    <w:p w14:paraId="6068BD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text-decoration: none;</w:t>
      </w:r>
    </w:p>
    <w:p w14:paraId="2D2B42D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5px 30px;</w:t>
      </w:r>
    </w:p>
    <w:p w14:paraId="6FB0BAC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font-family: </w:t>
      </w:r>
      <w:proofErr w:type="spellStart"/>
      <w:r w:rsidRPr="00E01605">
        <w:rPr>
          <w:rFonts w:ascii="Courier New" w:hAnsi="Courier New" w:cs="Courier New"/>
          <w:sz w:val="22"/>
          <w:szCs w:val="22"/>
        </w:rPr>
        <w:t>poppins</w:t>
      </w:r>
      <w:proofErr w:type="spellEnd"/>
      <w:r w:rsidRPr="00E01605">
        <w:rPr>
          <w:rFonts w:ascii="Courier New" w:hAnsi="Courier New" w:cs="Courier New"/>
          <w:sz w:val="22"/>
          <w:szCs w:val="22"/>
        </w:rPr>
        <w:t>;</w:t>
      </w:r>
    </w:p>
    <w:p w14:paraId="69F946D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16px;</w:t>
      </w:r>
    </w:p>
    <w:p w14:paraId="1B209AE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text-transform: uppercase;</w:t>
      </w:r>
    </w:p>
    <w:p w14:paraId="4CE2504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
    <w:p w14:paraId="212D8F0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BD4C8F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 xml:space="preserve">-area li a </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 xml:space="preserve"> {</w:t>
      </w:r>
    </w:p>
    <w:p w14:paraId="5D2ED29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30px;</w:t>
      </w:r>
    </w:p>
    <w:p w14:paraId="6851FED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30px;</w:t>
      </w:r>
    </w:p>
    <w:p w14:paraId="2CAA4DF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1C7E61C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4px;</w:t>
      </w:r>
    </w:p>
    <w:p w14:paraId="377A406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806585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roofErr w:type="spellStart"/>
      <w:r w:rsidRPr="00E01605">
        <w:rPr>
          <w:rFonts w:ascii="Courier New" w:hAnsi="Courier New" w:cs="Courier New"/>
          <w:sz w:val="22"/>
          <w:szCs w:val="22"/>
        </w:rPr>
        <w:t>nav</w:t>
      </w:r>
      <w:proofErr w:type="spellEnd"/>
      <w:r w:rsidRPr="00E01605">
        <w:rPr>
          <w:rFonts w:ascii="Courier New" w:hAnsi="Courier New" w:cs="Courier New"/>
          <w:sz w:val="22"/>
          <w:szCs w:val="22"/>
        </w:rPr>
        <w:t>-area li a:hover{</w:t>
      </w:r>
    </w:p>
    <w:p w14:paraId="5678953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background: </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(2, 243, 223, 0.712);</w:t>
      </w:r>
    </w:p>
    <w:p w14:paraId="6B00557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#333;</w:t>
      </w:r>
    </w:p>
    <w:p w14:paraId="06DC6A5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30px 0px;</w:t>
      </w:r>
    </w:p>
    <w:p w14:paraId="50E83B7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all .5s ease;</w:t>
      </w:r>
    </w:p>
    <w:p w14:paraId="783EE08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transition-delay: 5ms;</w:t>
      </w:r>
    </w:p>
    <w:p w14:paraId="1F37BA9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7FED55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.logo {</w:t>
      </w:r>
    </w:p>
    <w:p w14:paraId="464BC00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float: left;</w:t>
      </w:r>
    </w:p>
    <w:p w14:paraId="6311A5D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padding-left: 50px;</w:t>
      </w:r>
    </w:p>
    <w:p w14:paraId="37138A1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padding-top:5px;</w:t>
      </w:r>
    </w:p>
    <w:p w14:paraId="03A5403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59C553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.logo </w:t>
      </w:r>
      <w:proofErr w:type="spellStart"/>
      <w:r w:rsidRPr="00E01605">
        <w:rPr>
          <w:rFonts w:ascii="Courier New" w:hAnsi="Courier New" w:cs="Courier New"/>
          <w:sz w:val="22"/>
          <w:szCs w:val="22"/>
        </w:rPr>
        <w:t>img</w:t>
      </w:r>
      <w:proofErr w:type="spellEnd"/>
      <w:r w:rsidRPr="00E01605">
        <w:rPr>
          <w:rFonts w:ascii="Courier New" w:hAnsi="Courier New" w:cs="Courier New"/>
          <w:sz w:val="22"/>
          <w:szCs w:val="22"/>
        </w:rPr>
        <w:t xml:space="preserve"> {</w:t>
      </w:r>
    </w:p>
    <w:p w14:paraId="097F034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13vh;</w:t>
      </w:r>
    </w:p>
    <w:p w14:paraId="68AD162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cursor: pointer;</w:t>
      </w:r>
    </w:p>
    <w:p w14:paraId="5337B6D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border-radius:90%;</w:t>
      </w:r>
    </w:p>
    <w:p w14:paraId="1B6DA2A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804DC7E" w14:textId="77777777" w:rsidR="00E01605" w:rsidRPr="00E01605" w:rsidRDefault="00E01605" w:rsidP="00E01605">
      <w:pPr>
        <w:autoSpaceDE w:val="0"/>
        <w:autoSpaceDN w:val="0"/>
        <w:adjustRightInd w:val="0"/>
        <w:rPr>
          <w:rFonts w:ascii="Courier New" w:hAnsi="Courier New" w:cs="Courier New"/>
          <w:sz w:val="22"/>
          <w:szCs w:val="22"/>
        </w:rPr>
      </w:pPr>
    </w:p>
    <w:p w14:paraId="4D8BBE17" w14:textId="77777777" w:rsidR="00E01605" w:rsidRPr="00E01605" w:rsidRDefault="00E01605" w:rsidP="00E01605">
      <w:pPr>
        <w:autoSpaceDE w:val="0"/>
        <w:autoSpaceDN w:val="0"/>
        <w:adjustRightInd w:val="0"/>
        <w:rPr>
          <w:rFonts w:ascii="Courier New" w:hAnsi="Courier New" w:cs="Courier New"/>
          <w:sz w:val="22"/>
          <w:szCs w:val="22"/>
        </w:rPr>
      </w:pPr>
    </w:p>
    <w:p w14:paraId="05085CE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h1</w:t>
      </w:r>
    </w:p>
    <w:p w14:paraId="2CE1275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4AF267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text-align: center;</w:t>
      </w:r>
    </w:p>
    <w:p w14:paraId="5E64B39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max-width: 1300px;</w:t>
      </w:r>
    </w:p>
    <w:p w14:paraId="5849D54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 20px auto;</w:t>
      </w:r>
    </w:p>
    <w:p w14:paraId="238824E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color: </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(255, 255, 255, 0.479);</w:t>
      </w:r>
    </w:p>
    <w:p w14:paraId="38FD053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 5px solid wheat;</w:t>
      </w:r>
    </w:p>
    <w:p w14:paraId="5DBDF18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170px;</w:t>
      </w:r>
    </w:p>
    <w:p w14:paraId="5AE702F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 linear-gradient(</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(0, 0, 0, 0.3),</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(255, 255, 255, 0.438));</w:t>
      </w:r>
    </w:p>
    <w:p w14:paraId="6B695F1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font-family: Cambria, Cochin, Georgia, Times, 'Times New Roman', serif;</w:t>
      </w:r>
    </w:p>
    <w:p w14:paraId="44712F3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452D76F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.cards</w:t>
      </w:r>
    </w:p>
    <w:p w14:paraId="7C39089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30A76A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width:25%;</w:t>
      </w:r>
    </w:p>
    <w:p w14:paraId="33776FC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display: inline-block;</w:t>
      </w:r>
    </w:p>
    <w:p w14:paraId="080860E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 xml:space="preserve">box-shadow: 3px </w:t>
      </w:r>
      <w:proofErr w:type="spellStart"/>
      <w:r w:rsidRPr="00E01605">
        <w:rPr>
          <w:rFonts w:ascii="Courier New" w:hAnsi="Courier New" w:cs="Courier New"/>
          <w:sz w:val="22"/>
          <w:szCs w:val="22"/>
        </w:rPr>
        <w:t>3px</w:t>
      </w:r>
      <w:proofErr w:type="spellEnd"/>
      <w:r w:rsidRPr="00E01605">
        <w:rPr>
          <w:rFonts w:ascii="Courier New" w:hAnsi="Courier New" w:cs="Courier New"/>
          <w:sz w:val="22"/>
          <w:szCs w:val="22"/>
        </w:rPr>
        <w:t xml:space="preserve"> 12px </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(0, 0, 0, 0.336);</w:t>
      </w:r>
    </w:p>
    <w:p w14:paraId="447AC44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border-radius: 5px;</w:t>
      </w:r>
    </w:p>
    <w:p w14:paraId="34C7C3E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 40px;</w:t>
      </w:r>
    </w:p>
    <w:p w14:paraId="6EB29FD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background-color: grey;</w:t>
      </w:r>
    </w:p>
    <w:p w14:paraId="55AC27F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4887306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roofErr w:type="spellStart"/>
      <w:r w:rsidRPr="00E01605">
        <w:rPr>
          <w:rFonts w:ascii="Courier New" w:hAnsi="Courier New" w:cs="Courier New"/>
          <w:sz w:val="22"/>
          <w:szCs w:val="22"/>
        </w:rPr>
        <w:t>cards:hover</w:t>
      </w:r>
      <w:proofErr w:type="spellEnd"/>
      <w:r w:rsidRPr="00E01605">
        <w:rPr>
          <w:rFonts w:ascii="Courier New" w:hAnsi="Courier New" w:cs="Courier New"/>
          <w:sz w:val="22"/>
          <w:szCs w:val="22"/>
        </w:rPr>
        <w:t>{</w:t>
      </w:r>
    </w:p>
    <w:p w14:paraId="05581C2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transform: scale(1.03);</w:t>
      </w:r>
    </w:p>
    <w:p w14:paraId="203C19D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3CB856F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 xml:space="preserve">.cards </w:t>
      </w:r>
      <w:proofErr w:type="spellStart"/>
      <w:r w:rsidRPr="00E01605">
        <w:rPr>
          <w:rFonts w:ascii="Courier New" w:hAnsi="Courier New" w:cs="Courier New"/>
          <w:sz w:val="22"/>
          <w:szCs w:val="22"/>
        </w:rPr>
        <w:t>img</w:t>
      </w:r>
      <w:proofErr w:type="spellEnd"/>
    </w:p>
    <w:p w14:paraId="06ED70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E08EEC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width: 100%;</w:t>
      </w:r>
    </w:p>
    <w:p w14:paraId="17BDE04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250px;</w:t>
      </w:r>
    </w:p>
    <w:p w14:paraId="6A52BBC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2FB421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.cards </w:t>
      </w:r>
      <w:proofErr w:type="spellStart"/>
      <w:r w:rsidRPr="00E01605">
        <w:rPr>
          <w:rFonts w:ascii="Courier New" w:hAnsi="Courier New" w:cs="Courier New"/>
          <w:sz w:val="22"/>
          <w:szCs w:val="22"/>
        </w:rPr>
        <w:t>img:hover</w:t>
      </w:r>
      <w:proofErr w:type="spellEnd"/>
      <w:r w:rsidRPr="00E01605">
        <w:rPr>
          <w:rFonts w:ascii="Courier New" w:hAnsi="Courier New" w:cs="Courier New"/>
          <w:sz w:val="22"/>
          <w:szCs w:val="22"/>
        </w:rPr>
        <w:t>{</w:t>
      </w:r>
    </w:p>
    <w:p w14:paraId="7C2298E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transform: scale(1.03);</w:t>
      </w:r>
    </w:p>
    <w:p w14:paraId="565008F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774EE0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.cards </w:t>
      </w:r>
      <w:proofErr w:type="spellStart"/>
      <w:r w:rsidRPr="00E01605">
        <w:rPr>
          <w:rFonts w:ascii="Courier New" w:hAnsi="Courier New" w:cs="Courier New"/>
          <w:sz w:val="22"/>
          <w:szCs w:val="22"/>
        </w:rPr>
        <w:t>img:hover</w:t>
      </w:r>
      <w:proofErr w:type="spellEnd"/>
      <w:r w:rsidRPr="00E01605">
        <w:rPr>
          <w:rFonts w:ascii="Courier New" w:hAnsi="Courier New" w:cs="Courier New"/>
          <w:sz w:val="22"/>
          <w:szCs w:val="22"/>
        </w:rPr>
        <w:t>{</w:t>
      </w:r>
    </w:p>
    <w:p w14:paraId="3BDC7DE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transform: scale(1.03);</w:t>
      </w:r>
    </w:p>
    <w:p w14:paraId="14D5D37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A1E54F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.title</w:t>
      </w:r>
    </w:p>
    <w:p w14:paraId="28ADA42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87F36A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roofErr w:type="spellStart"/>
      <w:r w:rsidRPr="00E01605">
        <w:rPr>
          <w:rFonts w:ascii="Courier New" w:hAnsi="Courier New" w:cs="Courier New"/>
          <w:sz w:val="22"/>
          <w:szCs w:val="22"/>
        </w:rPr>
        <w:t>text-align:center</w:t>
      </w:r>
      <w:proofErr w:type="spellEnd"/>
      <w:r w:rsidRPr="00E01605">
        <w:rPr>
          <w:rFonts w:ascii="Courier New" w:hAnsi="Courier New" w:cs="Courier New"/>
          <w:sz w:val="22"/>
          <w:szCs w:val="22"/>
        </w:rPr>
        <w:t>;</w:t>
      </w:r>
    </w:p>
    <w:p w14:paraId="336046E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 5px;</w:t>
      </w:r>
    </w:p>
    <w:p w14:paraId="0F8D32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white;</w:t>
      </w:r>
    </w:p>
    <w:p w14:paraId="36E4F01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7DACD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.description</w:t>
      </w:r>
    </w:p>
    <w:p w14:paraId="7011A90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08E9EC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text-align: center;</w:t>
      </w:r>
    </w:p>
    <w:p w14:paraId="2A6E105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padding:5px;</w:t>
      </w:r>
    </w:p>
    <w:p w14:paraId="5B75773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font-size: 20px;</w:t>
      </w:r>
    </w:p>
    <w:p w14:paraId="446AD61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51A30B4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button</w:t>
      </w:r>
    </w:p>
    <w:p w14:paraId="76F4E9C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CBA48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margin-top: 10px;</w:t>
      </w:r>
    </w:p>
    <w:p w14:paraId="016CACD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margin-bottom: 10px;</w:t>
      </w:r>
    </w:p>
    <w:p w14:paraId="412F921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background-color: white;</w:t>
      </w:r>
    </w:p>
    <w:p w14:paraId="5903677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 1px solid black;</w:t>
      </w:r>
    </w:p>
    <w:p w14:paraId="72A5755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padding:5px;</w:t>
      </w:r>
    </w:p>
    <w:p w14:paraId="509318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border-radius:5px;</w:t>
      </w:r>
    </w:p>
    <w:p w14:paraId="36271DD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15B064E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roofErr w:type="spellStart"/>
      <w:r w:rsidRPr="00E01605">
        <w:rPr>
          <w:rFonts w:ascii="Courier New" w:hAnsi="Courier New" w:cs="Courier New"/>
          <w:sz w:val="22"/>
          <w:szCs w:val="22"/>
        </w:rPr>
        <w:t>button:hover</w:t>
      </w:r>
      <w:proofErr w:type="spellEnd"/>
    </w:p>
    <w:p w14:paraId="2B1C84D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020A3B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background-color: black;</w:t>
      </w:r>
    </w:p>
    <w:p w14:paraId="7F35702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r>
      <w:proofErr w:type="spellStart"/>
      <w:r w:rsidRPr="00E01605">
        <w:rPr>
          <w:rFonts w:ascii="Courier New" w:hAnsi="Courier New" w:cs="Courier New"/>
          <w:sz w:val="22"/>
          <w:szCs w:val="22"/>
        </w:rPr>
        <w:t>color:white</w:t>
      </w:r>
      <w:proofErr w:type="spellEnd"/>
      <w:r w:rsidRPr="00E01605">
        <w:rPr>
          <w:rFonts w:ascii="Courier New" w:hAnsi="Courier New" w:cs="Courier New"/>
          <w:sz w:val="22"/>
          <w:szCs w:val="22"/>
        </w:rPr>
        <w:t>;</w:t>
      </w:r>
    </w:p>
    <w:p w14:paraId="401B9B3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transition:.7s;</w:t>
      </w:r>
    </w:p>
    <w:p w14:paraId="7E1EBDE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cursor: pointer;</w:t>
      </w:r>
    </w:p>
    <w:p w14:paraId="7C6781A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9E6F6B5" w14:textId="77777777" w:rsidR="00E01605" w:rsidRPr="00E01605" w:rsidRDefault="00E01605" w:rsidP="00E01605">
      <w:pPr>
        <w:autoSpaceDE w:val="0"/>
        <w:autoSpaceDN w:val="0"/>
        <w:adjustRightInd w:val="0"/>
        <w:rPr>
          <w:rFonts w:ascii="Courier New" w:hAnsi="Courier New" w:cs="Courier New"/>
          <w:sz w:val="22"/>
          <w:szCs w:val="22"/>
        </w:rPr>
      </w:pPr>
    </w:p>
    <w:p w14:paraId="1C935965" w14:textId="77777777" w:rsidR="00E01605" w:rsidRPr="00E01605" w:rsidRDefault="00E01605" w:rsidP="00E01605">
      <w:pPr>
        <w:autoSpaceDE w:val="0"/>
        <w:autoSpaceDN w:val="0"/>
        <w:adjustRightInd w:val="0"/>
        <w:rPr>
          <w:rFonts w:ascii="Courier New" w:hAnsi="Courier New" w:cs="Courier New"/>
          <w:sz w:val="22"/>
          <w:szCs w:val="22"/>
        </w:rPr>
      </w:pPr>
    </w:p>
    <w:p w14:paraId="5BD930C9" w14:textId="77777777" w:rsidR="00E01605" w:rsidRPr="00E01605" w:rsidRDefault="00E01605" w:rsidP="00E01605">
      <w:pPr>
        <w:autoSpaceDE w:val="0"/>
        <w:autoSpaceDN w:val="0"/>
        <w:adjustRightInd w:val="0"/>
        <w:rPr>
          <w:rFonts w:ascii="Courier New" w:hAnsi="Courier New" w:cs="Courier New"/>
          <w:sz w:val="22"/>
          <w:szCs w:val="22"/>
        </w:rPr>
      </w:pPr>
    </w:p>
    <w:p w14:paraId="36317898" w14:textId="77777777" w:rsidR="00E01605" w:rsidRPr="00E01605" w:rsidRDefault="00E01605" w:rsidP="00E01605">
      <w:pPr>
        <w:autoSpaceDE w:val="0"/>
        <w:autoSpaceDN w:val="0"/>
        <w:adjustRightInd w:val="0"/>
        <w:rPr>
          <w:rFonts w:ascii="Courier New" w:hAnsi="Courier New" w:cs="Courier New"/>
          <w:sz w:val="22"/>
          <w:szCs w:val="22"/>
        </w:rPr>
      </w:pPr>
    </w:p>
    <w:p w14:paraId="22EC3670" w14:textId="77777777" w:rsidR="00E01605" w:rsidRPr="00E01605" w:rsidRDefault="00E01605" w:rsidP="00E01605">
      <w:pPr>
        <w:autoSpaceDE w:val="0"/>
        <w:autoSpaceDN w:val="0"/>
        <w:adjustRightInd w:val="0"/>
        <w:rPr>
          <w:rFonts w:ascii="Courier New" w:hAnsi="Courier New" w:cs="Courier New"/>
          <w:sz w:val="22"/>
          <w:szCs w:val="22"/>
        </w:rPr>
      </w:pPr>
    </w:p>
    <w:p w14:paraId="5AF12AA5" w14:textId="77777777" w:rsidR="00E01605" w:rsidRPr="00E01605" w:rsidRDefault="00E01605" w:rsidP="00E01605">
      <w:pPr>
        <w:autoSpaceDE w:val="0"/>
        <w:autoSpaceDN w:val="0"/>
        <w:adjustRightInd w:val="0"/>
        <w:rPr>
          <w:rFonts w:ascii="Courier New" w:hAnsi="Courier New" w:cs="Courier New"/>
          <w:sz w:val="22"/>
          <w:szCs w:val="22"/>
        </w:rPr>
      </w:pPr>
    </w:p>
    <w:p w14:paraId="70FDF27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footer{</w:t>
      </w:r>
    </w:p>
    <w:p w14:paraId="594C19C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100%;</w:t>
      </w:r>
    </w:p>
    <w:p w14:paraId="57867B1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margin-top: 10px;</w:t>
      </w:r>
    </w:p>
    <w:p w14:paraId="5D2D860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background-color: </w:t>
      </w:r>
      <w:proofErr w:type="spellStart"/>
      <w:r w:rsidRPr="00E01605">
        <w:rPr>
          <w:rFonts w:ascii="Courier New" w:hAnsi="Courier New" w:cs="Courier New"/>
          <w:sz w:val="22"/>
          <w:szCs w:val="22"/>
        </w:rPr>
        <w:t>rgba</w:t>
      </w:r>
      <w:proofErr w:type="spellEnd"/>
      <w:r w:rsidRPr="00E01605">
        <w:rPr>
          <w:rFonts w:ascii="Courier New" w:hAnsi="Courier New" w:cs="Courier New"/>
          <w:sz w:val="22"/>
          <w:szCs w:val="22"/>
        </w:rPr>
        <w:t>(0, 0, 0, 0.678);</w:t>
      </w:r>
    </w:p>
    <w:p w14:paraId="367BEF3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4B94288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DE3BB4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.main-content{</w:t>
      </w:r>
    </w:p>
    <w:p w14:paraId="7495674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display: flex;</w:t>
      </w:r>
    </w:p>
    <w:p w14:paraId="22A783E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F7D0E6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.main-content .box{</w:t>
      </w:r>
    </w:p>
    <w:p w14:paraId="4B9EC0E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flex-basis: 50%;</w:t>
      </w:r>
    </w:p>
    <w:p w14:paraId="245AB024"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 xml:space="preserve">    padding: 10px 20px;</w:t>
      </w:r>
    </w:p>
    <w:p w14:paraId="4624093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F82E01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.box h2{</w:t>
      </w:r>
    </w:p>
    <w:p w14:paraId="0ADBD36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text-transform: uppercase;</w:t>
      </w:r>
    </w:p>
    <w:p w14:paraId="2E49285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border-bottom: 5px solid white;</w:t>
      </w:r>
    </w:p>
    <w:p w14:paraId="479DBEB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9A9566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.box .content{</w:t>
      </w:r>
    </w:p>
    <w:p w14:paraId="40649FE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 20px 0px </w:t>
      </w:r>
      <w:proofErr w:type="spellStart"/>
      <w:r w:rsidRPr="00E01605">
        <w:rPr>
          <w:rFonts w:ascii="Courier New" w:hAnsi="Courier New" w:cs="Courier New"/>
          <w:sz w:val="22"/>
          <w:szCs w:val="22"/>
        </w:rPr>
        <w:t>0px</w:t>
      </w:r>
      <w:proofErr w:type="spellEnd"/>
      <w:r w:rsidRPr="00E01605">
        <w:rPr>
          <w:rFonts w:ascii="Courier New" w:hAnsi="Courier New" w:cs="Courier New"/>
          <w:sz w:val="22"/>
          <w:szCs w:val="22"/>
        </w:rPr>
        <w:t xml:space="preserve"> </w:t>
      </w:r>
      <w:proofErr w:type="spellStart"/>
      <w:r w:rsidRPr="00E01605">
        <w:rPr>
          <w:rFonts w:ascii="Courier New" w:hAnsi="Courier New" w:cs="Courier New"/>
          <w:sz w:val="22"/>
          <w:szCs w:val="22"/>
        </w:rPr>
        <w:t>0px</w:t>
      </w:r>
      <w:proofErr w:type="spellEnd"/>
      <w:r w:rsidRPr="00E01605">
        <w:rPr>
          <w:rFonts w:ascii="Courier New" w:hAnsi="Courier New" w:cs="Courier New"/>
          <w:sz w:val="22"/>
          <w:szCs w:val="22"/>
        </w:rPr>
        <w:t>;</w:t>
      </w:r>
    </w:p>
    <w:p w14:paraId="6F57761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95A8FB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p{</w:t>
      </w:r>
    </w:p>
    <w:p w14:paraId="724882B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justify;</w:t>
      </w:r>
    </w:p>
    <w:p w14:paraId="62CCD1B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6696754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w:t>
      </w:r>
    </w:p>
    <w:p w14:paraId="351D30A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 20px 0px </w:t>
      </w:r>
      <w:proofErr w:type="spellStart"/>
      <w:r w:rsidRPr="00E01605">
        <w:rPr>
          <w:rFonts w:ascii="Courier New" w:hAnsi="Courier New" w:cs="Courier New"/>
          <w:sz w:val="22"/>
          <w:szCs w:val="22"/>
        </w:rPr>
        <w:t>0px</w:t>
      </w:r>
      <w:proofErr w:type="spellEnd"/>
      <w:r w:rsidRPr="00E01605">
        <w:rPr>
          <w:rFonts w:ascii="Courier New" w:hAnsi="Courier New" w:cs="Courier New"/>
          <w:sz w:val="22"/>
          <w:szCs w:val="22"/>
        </w:rPr>
        <w:t xml:space="preserve"> </w:t>
      </w:r>
      <w:proofErr w:type="spellStart"/>
      <w:r w:rsidRPr="00E01605">
        <w:rPr>
          <w:rFonts w:ascii="Courier New" w:hAnsi="Courier New" w:cs="Courier New"/>
          <w:sz w:val="22"/>
          <w:szCs w:val="22"/>
        </w:rPr>
        <w:t>0px</w:t>
      </w:r>
      <w:proofErr w:type="spellEnd"/>
      <w:r w:rsidRPr="00E01605">
        <w:rPr>
          <w:rFonts w:ascii="Courier New" w:hAnsi="Courier New" w:cs="Courier New"/>
          <w:sz w:val="22"/>
          <w:szCs w:val="22"/>
        </w:rPr>
        <w:t>;</w:t>
      </w:r>
    </w:p>
    <w:p w14:paraId="3BE0620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2A1DFEA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 a{</w:t>
      </w:r>
    </w:p>
    <w:p w14:paraId="5BBE875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 0px 30px;</w:t>
      </w:r>
    </w:p>
    <w:p w14:paraId="375BAD9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531F332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6EFB1D7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.left .content .social a </w:t>
      </w:r>
      <w:proofErr w:type="spellStart"/>
      <w:r w:rsidRPr="00E01605">
        <w:rPr>
          <w:rFonts w:ascii="Courier New" w:hAnsi="Courier New" w:cs="Courier New"/>
          <w:sz w:val="22"/>
          <w:szCs w:val="22"/>
        </w:rPr>
        <w:t>i</w:t>
      </w:r>
      <w:proofErr w:type="spellEnd"/>
      <w:r w:rsidRPr="00E01605">
        <w:rPr>
          <w:rFonts w:ascii="Courier New" w:hAnsi="Courier New" w:cs="Courier New"/>
          <w:sz w:val="22"/>
          <w:szCs w:val="22"/>
        </w:rPr>
        <w:t>{</w:t>
      </w:r>
    </w:p>
    <w:p w14:paraId="32A6291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30px;</w:t>
      </w:r>
    </w:p>
    <w:p w14:paraId="2B82F62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30px;</w:t>
      </w:r>
    </w:p>
    <w:p w14:paraId="5A2A02B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white;</w:t>
      </w:r>
    </w:p>
    <w:p w14:paraId="18B8254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line-height: 30px;</w:t>
      </w:r>
    </w:p>
    <w:p w14:paraId="6B7B61C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7763A7B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4px;</w:t>
      </w:r>
    </w:p>
    <w:p w14:paraId="4527461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0EB8DC5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.3s;</w:t>
      </w:r>
    </w:p>
    <w:p w14:paraId="64EAA6D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1910464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.left .content .social a i:hover{</w:t>
      </w:r>
    </w:p>
    <w:p w14:paraId="2064CB0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t>
      </w:r>
      <w:proofErr w:type="spellStart"/>
      <w:r w:rsidRPr="00E01605">
        <w:rPr>
          <w:rFonts w:ascii="Courier New" w:hAnsi="Courier New" w:cs="Courier New"/>
          <w:sz w:val="22"/>
          <w:szCs w:val="22"/>
        </w:rPr>
        <w:t>greenyellow</w:t>
      </w:r>
      <w:proofErr w:type="spellEnd"/>
      <w:r w:rsidRPr="00E01605">
        <w:rPr>
          <w:rFonts w:ascii="Courier New" w:hAnsi="Courier New" w:cs="Courier New"/>
          <w:sz w:val="22"/>
          <w:szCs w:val="22"/>
        </w:rPr>
        <w:t xml:space="preserve">; </w:t>
      </w:r>
    </w:p>
    <w:p w14:paraId="55CE0FC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transform: scale(1.04);</w:t>
      </w:r>
    </w:p>
    <w:p w14:paraId="5D403AA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04161D9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 </w:t>
      </w:r>
    </w:p>
    <w:p w14:paraId="5F78E67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.center .content .place .</w:t>
      </w:r>
      <w:proofErr w:type="spellStart"/>
      <w:r w:rsidRPr="00E01605">
        <w:rPr>
          <w:rFonts w:ascii="Courier New" w:hAnsi="Courier New" w:cs="Courier New"/>
          <w:sz w:val="22"/>
          <w:szCs w:val="22"/>
        </w:rPr>
        <w:t>fa,.center</w:t>
      </w:r>
      <w:proofErr w:type="spellEnd"/>
      <w:r w:rsidRPr="00E01605">
        <w:rPr>
          <w:rFonts w:ascii="Courier New" w:hAnsi="Courier New" w:cs="Courier New"/>
          <w:sz w:val="22"/>
          <w:szCs w:val="22"/>
        </w:rPr>
        <w:t xml:space="preserve"> .content .contact .</w:t>
      </w:r>
      <w:proofErr w:type="spellStart"/>
      <w:r w:rsidRPr="00E01605">
        <w:rPr>
          <w:rFonts w:ascii="Courier New" w:hAnsi="Courier New" w:cs="Courier New"/>
          <w:sz w:val="22"/>
          <w:szCs w:val="22"/>
        </w:rPr>
        <w:t>fa,.center</w:t>
      </w:r>
      <w:proofErr w:type="spellEnd"/>
      <w:r w:rsidRPr="00E01605">
        <w:rPr>
          <w:rFonts w:ascii="Courier New" w:hAnsi="Courier New" w:cs="Courier New"/>
          <w:sz w:val="22"/>
          <w:szCs w:val="22"/>
        </w:rPr>
        <w:t xml:space="preserve"> .content .email .fa {</w:t>
      </w:r>
    </w:p>
    <w:p w14:paraId="3C2D61A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height: 40px;</w:t>
      </w:r>
    </w:p>
    <w:p w14:paraId="340927E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40px;</w:t>
      </w:r>
    </w:p>
    <w:p w14:paraId="5E4BAA2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17CB2B41"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margin-top: 5px;</w:t>
      </w:r>
    </w:p>
    <w:p w14:paraId="68471FF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margin-right: 10px;</w:t>
      </w:r>
    </w:p>
    <w:p w14:paraId="0BA2789D"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white;</w:t>
      </w:r>
    </w:p>
    <w:p w14:paraId="72F9DAC0"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line-height: 30px;</w:t>
      </w:r>
    </w:p>
    <w:p w14:paraId="7649EF0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0D640CB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4px;</w:t>
      </w:r>
    </w:p>
    <w:p w14:paraId="5248268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padding-top: 4px;</w:t>
      </w:r>
    </w:p>
    <w:p w14:paraId="34FB4B1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.3s;</w:t>
      </w:r>
    </w:p>
    <w:p w14:paraId="277D35E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0988E83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.center .content .place .</w:t>
      </w:r>
      <w:proofErr w:type="spellStart"/>
      <w:r w:rsidRPr="00E01605">
        <w:rPr>
          <w:rFonts w:ascii="Courier New" w:hAnsi="Courier New" w:cs="Courier New"/>
          <w:sz w:val="22"/>
          <w:szCs w:val="22"/>
        </w:rPr>
        <w:t>fa:hover</w:t>
      </w:r>
      <w:proofErr w:type="spellEnd"/>
      <w:r w:rsidRPr="00E01605">
        <w:rPr>
          <w:rFonts w:ascii="Courier New" w:hAnsi="Courier New" w:cs="Courier New"/>
          <w:sz w:val="22"/>
          <w:szCs w:val="22"/>
        </w:rPr>
        <w:t>,.center .content .contact .</w:t>
      </w:r>
      <w:proofErr w:type="spellStart"/>
      <w:r w:rsidRPr="00E01605">
        <w:rPr>
          <w:rFonts w:ascii="Courier New" w:hAnsi="Courier New" w:cs="Courier New"/>
          <w:sz w:val="22"/>
          <w:szCs w:val="22"/>
        </w:rPr>
        <w:t>fa:hover</w:t>
      </w:r>
      <w:proofErr w:type="spellEnd"/>
      <w:r w:rsidRPr="00E01605">
        <w:rPr>
          <w:rFonts w:ascii="Courier New" w:hAnsi="Courier New" w:cs="Courier New"/>
          <w:sz w:val="22"/>
          <w:szCs w:val="22"/>
        </w:rPr>
        <w:t>,.center .content .email .</w:t>
      </w:r>
      <w:proofErr w:type="spellStart"/>
      <w:r w:rsidRPr="00E01605">
        <w:rPr>
          <w:rFonts w:ascii="Courier New" w:hAnsi="Courier New" w:cs="Courier New"/>
          <w:sz w:val="22"/>
          <w:szCs w:val="22"/>
        </w:rPr>
        <w:t>fa:hover</w:t>
      </w:r>
      <w:proofErr w:type="spellEnd"/>
      <w:r w:rsidRPr="00E01605">
        <w:rPr>
          <w:rFonts w:ascii="Courier New" w:hAnsi="Courier New" w:cs="Courier New"/>
          <w:sz w:val="22"/>
          <w:szCs w:val="22"/>
        </w:rPr>
        <w:t>{</w:t>
      </w:r>
    </w:p>
    <w:p w14:paraId="6442040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t>
      </w:r>
      <w:proofErr w:type="spellStart"/>
      <w:r w:rsidRPr="00E01605">
        <w:rPr>
          <w:rFonts w:ascii="Courier New" w:hAnsi="Courier New" w:cs="Courier New"/>
          <w:sz w:val="22"/>
          <w:szCs w:val="22"/>
        </w:rPr>
        <w:t>greenyellow</w:t>
      </w:r>
      <w:proofErr w:type="spellEnd"/>
      <w:r w:rsidRPr="00E01605">
        <w:rPr>
          <w:rFonts w:ascii="Courier New" w:hAnsi="Courier New" w:cs="Courier New"/>
          <w:sz w:val="22"/>
          <w:szCs w:val="22"/>
        </w:rPr>
        <w:t xml:space="preserve">; </w:t>
      </w:r>
    </w:p>
    <w:p w14:paraId="53A2B17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transform: scale(1.04);</w:t>
      </w:r>
    </w:p>
    <w:p w14:paraId="237F831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white;</w:t>
      </w:r>
    </w:p>
    <w:p w14:paraId="6DD4E72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 </w:t>
      </w:r>
    </w:p>
    <w:p w14:paraId="1BB51FFC"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.feed{</w:t>
      </w:r>
    </w:p>
    <w:p w14:paraId="0E98C56A"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text-align: center;</w:t>
      </w:r>
    </w:p>
    <w:p w14:paraId="15DA363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lastRenderedPageBreak/>
        <w:tab/>
        <w:t>padding: 10px;</w:t>
      </w:r>
    </w:p>
    <w:p w14:paraId="6F5DE8F7"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height: 225px;</w:t>
      </w:r>
    </w:p>
    <w:p w14:paraId="00BF2C8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border: 1px solid silver;</w:t>
      </w:r>
    </w:p>
    <w:p w14:paraId="411C77A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5px</w:t>
      </w:r>
    </w:p>
    <w:p w14:paraId="7C284E5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315235C6"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.feed input[type= email]{</w:t>
      </w:r>
    </w:p>
    <w:p w14:paraId="39E5C29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padding:5px;</w:t>
      </w:r>
    </w:p>
    <w:p w14:paraId="3E664C7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width: 100%;</w:t>
      </w:r>
    </w:p>
    <w:p w14:paraId="7590E4AB"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w:t>
      </w:r>
    </w:p>
    <w:p w14:paraId="52A17A18"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button{</w:t>
      </w:r>
    </w:p>
    <w:p w14:paraId="17D5BBDE"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color: black;</w:t>
      </w:r>
    </w:p>
    <w:p w14:paraId="7D95029F"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background-color: white;</w:t>
      </w:r>
    </w:p>
    <w:p w14:paraId="589278D5"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padding: 10px 20px;</w:t>
      </w:r>
    </w:p>
    <w:p w14:paraId="063272F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border-radius: 10px;</w:t>
      </w:r>
    </w:p>
    <w:p w14:paraId="58709983"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transition: .5s;</w:t>
      </w:r>
    </w:p>
    <w:p w14:paraId="72BE0A2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7F97A87E" w14:textId="77777777" w:rsidR="00E01605" w:rsidRPr="00E01605" w:rsidRDefault="00E01605" w:rsidP="00E01605">
      <w:pPr>
        <w:autoSpaceDE w:val="0"/>
        <w:autoSpaceDN w:val="0"/>
        <w:adjustRightInd w:val="0"/>
        <w:rPr>
          <w:rFonts w:ascii="Courier New" w:hAnsi="Courier New" w:cs="Courier New"/>
          <w:sz w:val="22"/>
          <w:szCs w:val="22"/>
        </w:rPr>
      </w:pPr>
      <w:proofErr w:type="spellStart"/>
      <w:r w:rsidRPr="00E01605">
        <w:rPr>
          <w:rFonts w:ascii="Courier New" w:hAnsi="Courier New" w:cs="Courier New"/>
          <w:sz w:val="22"/>
          <w:szCs w:val="22"/>
        </w:rPr>
        <w:t>button:hover</w:t>
      </w:r>
      <w:proofErr w:type="spellEnd"/>
      <w:r w:rsidRPr="00E01605">
        <w:rPr>
          <w:rFonts w:ascii="Courier New" w:hAnsi="Courier New" w:cs="Courier New"/>
          <w:sz w:val="22"/>
          <w:szCs w:val="22"/>
        </w:rPr>
        <w:t>{</w:t>
      </w:r>
    </w:p>
    <w:p w14:paraId="7827EA92"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 xml:space="preserve">    background: </w:t>
      </w:r>
      <w:proofErr w:type="spellStart"/>
      <w:r w:rsidRPr="00E01605">
        <w:rPr>
          <w:rFonts w:ascii="Courier New" w:hAnsi="Courier New" w:cs="Courier New"/>
          <w:sz w:val="22"/>
          <w:szCs w:val="22"/>
        </w:rPr>
        <w:t>greenyellow</w:t>
      </w:r>
      <w:proofErr w:type="spellEnd"/>
      <w:r w:rsidRPr="00E01605">
        <w:rPr>
          <w:rFonts w:ascii="Courier New" w:hAnsi="Courier New" w:cs="Courier New"/>
          <w:sz w:val="22"/>
          <w:szCs w:val="22"/>
        </w:rPr>
        <w:t>;</w:t>
      </w:r>
    </w:p>
    <w:p w14:paraId="2E5EEC89" w14:textId="77777777" w:rsidR="00E01605" w:rsidRPr="00E0160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ab/>
        <w:t>color: white;</w:t>
      </w:r>
    </w:p>
    <w:p w14:paraId="19432833" w14:textId="7779E8DD" w:rsidR="00700921" w:rsidRPr="001031A5" w:rsidRDefault="00E01605" w:rsidP="00E01605">
      <w:pPr>
        <w:autoSpaceDE w:val="0"/>
        <w:autoSpaceDN w:val="0"/>
        <w:adjustRightInd w:val="0"/>
        <w:rPr>
          <w:rFonts w:ascii="Courier New" w:hAnsi="Courier New" w:cs="Courier New"/>
          <w:sz w:val="22"/>
          <w:szCs w:val="22"/>
        </w:rPr>
      </w:pPr>
      <w:r w:rsidRPr="00E01605">
        <w:rPr>
          <w:rFonts w:ascii="Courier New" w:hAnsi="Courier New" w:cs="Courier New"/>
          <w:sz w:val="22"/>
          <w:szCs w:val="22"/>
        </w:rPr>
        <w:t>}</w:t>
      </w:r>
    </w:p>
    <w:p w14:paraId="0D989F91" w14:textId="4362809C" w:rsidR="00700921" w:rsidRDefault="00E7392D" w:rsidP="00700921">
      <w:pPr>
        <w:pStyle w:val="Heading2"/>
        <w:ind w:left="720"/>
      </w:pPr>
      <w:r>
        <w:t>Mobile Devices:</w:t>
      </w:r>
    </w:p>
    <w:p w14:paraId="332E4083" w14:textId="77777777" w:rsidR="00700921" w:rsidRPr="004D1A9F" w:rsidRDefault="00700921" w:rsidP="00700921">
      <w:pPr>
        <w:pStyle w:val="NoSpacing"/>
      </w:pPr>
      <w:r w:rsidRPr="004D1A9F">
        <w:t>Html:</w:t>
      </w:r>
    </w:p>
    <w:p w14:paraId="0C7415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5C5720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15811E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156C732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&lt;meta charset="UTF-8"&gt;</w:t>
      </w:r>
    </w:p>
    <w:p w14:paraId="7C8AA9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&lt;title&gt;Besties Gadget Marketing | Mobile Devices&lt;/title&gt;</w:t>
      </w:r>
    </w:p>
    <w:p w14:paraId="6E9D7F5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="icon"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="logo(1).jpeg" sizes="7x7"&gt;</w:t>
      </w:r>
    </w:p>
    <w:p w14:paraId="2B2AE6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="stylesheet"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="mobile.css"&gt;</w:t>
      </w:r>
    </w:p>
    <w:p w14:paraId="27D4CC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="stylesheet" href="https://stackpath.bootstrapcdn.com/font-awesome/4.7.0/css/font-awesome.min.css"&gt;</w:t>
      </w:r>
    </w:p>
    <w:p w14:paraId="29B69D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5DB3BE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53B0AE0A" w14:textId="77777777" w:rsidR="00E7392D" w:rsidRPr="00E7392D" w:rsidRDefault="00E7392D" w:rsidP="00E7392D">
      <w:pPr>
        <w:autoSpaceDE w:val="0"/>
        <w:autoSpaceDN w:val="0"/>
        <w:adjustRightInd w:val="0"/>
        <w:rPr>
          <w:rFonts w:ascii="Courier New" w:hAnsi="Courier New" w:cs="Courier New"/>
          <w:sz w:val="22"/>
          <w:szCs w:val="22"/>
        </w:rPr>
      </w:pPr>
    </w:p>
    <w:p w14:paraId="3C119F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&lt;header&gt;</w:t>
      </w:r>
    </w:p>
    <w:p w14:paraId="0B324A2E" w14:textId="77777777" w:rsidR="00E7392D" w:rsidRPr="00E7392D" w:rsidRDefault="00E7392D" w:rsidP="00E7392D">
      <w:pPr>
        <w:autoSpaceDE w:val="0"/>
        <w:autoSpaceDN w:val="0"/>
        <w:adjustRightInd w:val="0"/>
        <w:rPr>
          <w:rFonts w:ascii="Courier New" w:hAnsi="Courier New" w:cs="Courier New"/>
          <w:sz w:val="22"/>
          <w:szCs w:val="22"/>
        </w:rPr>
      </w:pPr>
    </w:p>
    <w:p w14:paraId="235487D3" w14:textId="77777777" w:rsidR="00E7392D" w:rsidRPr="00E7392D" w:rsidRDefault="00E7392D" w:rsidP="00E7392D">
      <w:pPr>
        <w:autoSpaceDE w:val="0"/>
        <w:autoSpaceDN w:val="0"/>
        <w:adjustRightInd w:val="0"/>
        <w:rPr>
          <w:rFonts w:ascii="Courier New" w:hAnsi="Courier New" w:cs="Courier New"/>
          <w:sz w:val="22"/>
          <w:szCs w:val="22"/>
        </w:rPr>
      </w:pPr>
    </w:p>
    <w:p w14:paraId="7CEB7D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713D34A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class="logo"&gt;</w:t>
      </w:r>
    </w:p>
    <w:p w14:paraId="541A23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="logo(1).jpeg"&gt;&lt;/a&gt;</w:t>
      </w:r>
    </w:p>
    <w:p w14:paraId="09D15C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3FE92E2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 xml:space="preserve"> class="</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-area"&gt;</w:t>
      </w:r>
    </w:p>
    <w:p w14:paraId="6F9D4D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="Home.html"&gt;Home&lt;/a&gt;&lt;/li&gt;</w:t>
      </w:r>
    </w:p>
    <w:p w14:paraId="00A51A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="laptop.html"&gt;Laptop Brand&lt;/a&gt;&lt;/li&gt;</w:t>
      </w:r>
    </w:p>
    <w:p w14:paraId="590696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="mobile.html"&gt;Mobile Devices&lt;/a&gt;&lt;/li&gt;</w:t>
      </w:r>
    </w:p>
    <w:p w14:paraId="6CB8DF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="watches.html"&gt;Digital Devices&lt;/a&gt;&lt;/li&gt;</w:t>
      </w:r>
    </w:p>
    <w:p w14:paraId="0B6AB8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="addtocart.html"&gt;</w:t>
      </w:r>
    </w:p>
    <w:p w14:paraId="1828BB1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fa-shopping-cart"&gt;&lt;/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6D9F31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&lt;/a&gt;&lt;/li&gt;</w:t>
      </w:r>
    </w:p>
    <w:p w14:paraId="0F45B5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&gt;</w:t>
      </w:r>
    </w:p>
    <w:p w14:paraId="004637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20C75EC1" w14:textId="77777777" w:rsidR="00E7392D" w:rsidRPr="00E7392D" w:rsidRDefault="00E7392D" w:rsidP="00E7392D">
      <w:pPr>
        <w:autoSpaceDE w:val="0"/>
        <w:autoSpaceDN w:val="0"/>
        <w:adjustRightInd w:val="0"/>
        <w:rPr>
          <w:rFonts w:ascii="Courier New" w:hAnsi="Courier New" w:cs="Courier New"/>
          <w:sz w:val="22"/>
          <w:szCs w:val="22"/>
        </w:rPr>
      </w:pPr>
    </w:p>
    <w:p w14:paraId="1B8AD5C7" w14:textId="77777777" w:rsidR="00E7392D" w:rsidRPr="00E7392D" w:rsidRDefault="00E7392D" w:rsidP="00E7392D">
      <w:pPr>
        <w:autoSpaceDE w:val="0"/>
        <w:autoSpaceDN w:val="0"/>
        <w:adjustRightInd w:val="0"/>
        <w:rPr>
          <w:rFonts w:ascii="Courier New" w:hAnsi="Courier New" w:cs="Courier New"/>
          <w:sz w:val="22"/>
          <w:szCs w:val="22"/>
        </w:rPr>
      </w:pPr>
    </w:p>
    <w:p w14:paraId="3837F5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&lt;/header&gt;</w:t>
      </w:r>
    </w:p>
    <w:p w14:paraId="55E46AFC" w14:textId="77777777" w:rsidR="00E7392D" w:rsidRPr="00E7392D" w:rsidRDefault="00E7392D" w:rsidP="00E7392D">
      <w:pPr>
        <w:autoSpaceDE w:val="0"/>
        <w:autoSpaceDN w:val="0"/>
        <w:adjustRightInd w:val="0"/>
        <w:rPr>
          <w:rFonts w:ascii="Courier New" w:hAnsi="Courier New" w:cs="Courier New"/>
          <w:sz w:val="22"/>
          <w:szCs w:val="22"/>
        </w:rPr>
      </w:pPr>
    </w:p>
    <w:p w14:paraId="36E9265B" w14:textId="77777777" w:rsidR="00E7392D" w:rsidRPr="00E7392D" w:rsidRDefault="00E7392D" w:rsidP="00E7392D">
      <w:pPr>
        <w:autoSpaceDE w:val="0"/>
        <w:autoSpaceDN w:val="0"/>
        <w:adjustRightInd w:val="0"/>
        <w:rPr>
          <w:rFonts w:ascii="Courier New" w:hAnsi="Courier New" w:cs="Courier New"/>
          <w:sz w:val="22"/>
          <w:szCs w:val="22"/>
        </w:rPr>
      </w:pPr>
    </w:p>
    <w:p w14:paraId="29713E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787BC06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&lt;h1&gt;Mobile Devices&lt;/h1&gt;</w:t>
      </w:r>
    </w:p>
    <w:p w14:paraId="3E925364" w14:textId="77777777" w:rsidR="00E7392D" w:rsidRPr="00E7392D" w:rsidRDefault="00E7392D" w:rsidP="00E7392D">
      <w:pPr>
        <w:autoSpaceDE w:val="0"/>
        <w:autoSpaceDN w:val="0"/>
        <w:adjustRightInd w:val="0"/>
        <w:rPr>
          <w:rFonts w:ascii="Courier New" w:hAnsi="Courier New" w:cs="Courier New"/>
          <w:sz w:val="22"/>
          <w:szCs w:val="22"/>
        </w:rPr>
      </w:pPr>
    </w:p>
    <w:p w14:paraId="0E9600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class="cards"&gt;</w:t>
      </w:r>
    </w:p>
    <w:p w14:paraId="2BADE5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="Mobile/vivo.jpg"&gt;</w:t>
      </w:r>
    </w:p>
    <w:p w14:paraId="4956C1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class="title"&gt;</w:t>
      </w:r>
    </w:p>
    <w:p w14:paraId="203D6F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&lt;h2&gt;Vivo&lt;/h2&gt;</w:t>
      </w:r>
    </w:p>
    <w:p w14:paraId="6FEE5C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2655FB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class="description"&gt;</w:t>
      </w:r>
    </w:p>
    <w:p w14:paraId="4B9039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&lt;p&gt;Vivo is a best company of mobile devices which launching new mobile devices day by day.</w:t>
      </w:r>
    </w:p>
    <w:p w14:paraId="76EDFD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This type of devices have 10 Hidden feature and </w:t>
      </w:r>
      <w:proofErr w:type="spellStart"/>
      <w:r w:rsidRPr="00E7392D">
        <w:rPr>
          <w:rFonts w:ascii="Courier New" w:hAnsi="Courier New" w:cs="Courier New"/>
          <w:sz w:val="22"/>
          <w:szCs w:val="22"/>
        </w:rPr>
        <w:t>tips.As</w:t>
      </w:r>
      <w:proofErr w:type="spellEnd"/>
      <w:r w:rsidRPr="00E7392D">
        <w:rPr>
          <w:rFonts w:ascii="Courier New" w:hAnsi="Courier New" w:cs="Courier New"/>
          <w:sz w:val="22"/>
          <w:szCs w:val="22"/>
        </w:rPr>
        <w:t xml:space="preserve"> you go the setup </w:t>
      </w:r>
      <w:proofErr w:type="spellStart"/>
      <w:r w:rsidRPr="00E7392D">
        <w:rPr>
          <w:rFonts w:ascii="Courier New" w:hAnsi="Courier New" w:cs="Courier New"/>
          <w:sz w:val="22"/>
          <w:szCs w:val="22"/>
        </w:rPr>
        <w:t>process,you</w:t>
      </w:r>
      <w:proofErr w:type="spellEnd"/>
      <w:r w:rsidRPr="00E7392D">
        <w:rPr>
          <w:rFonts w:ascii="Courier New" w:hAnsi="Courier New" w:cs="Courier New"/>
          <w:sz w:val="22"/>
          <w:szCs w:val="22"/>
        </w:rPr>
        <w:t xml:space="preserve"> can imagine</w:t>
      </w:r>
    </w:p>
    <w:p w14:paraId="2313265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all </w:t>
      </w:r>
      <w:proofErr w:type="spellStart"/>
      <w:r w:rsidRPr="00E7392D">
        <w:rPr>
          <w:rFonts w:ascii="Courier New" w:hAnsi="Courier New" w:cs="Courier New"/>
          <w:sz w:val="22"/>
          <w:szCs w:val="22"/>
        </w:rPr>
        <w:t>selfies,games,connections</w:t>
      </w:r>
      <w:proofErr w:type="spellEnd"/>
      <w:r w:rsidRPr="00E7392D">
        <w:rPr>
          <w:rFonts w:ascii="Courier New" w:hAnsi="Courier New" w:cs="Courier New"/>
          <w:sz w:val="22"/>
          <w:szCs w:val="22"/>
        </w:rPr>
        <w:t xml:space="preserve"> this kind of devices with help you make.  &lt;/p&gt;&lt;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30B36A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 &lt;a style="margin-right: 50%;color: white;"&gt; </w:t>
      </w:r>
      <w:proofErr w:type="spellStart"/>
      <w:r w:rsidRPr="00E7392D">
        <w:rPr>
          <w:rFonts w:ascii="Courier New" w:hAnsi="Courier New" w:cs="Courier New"/>
          <w:sz w:val="22"/>
          <w:szCs w:val="22"/>
        </w:rPr>
        <w:t>Rs</w:t>
      </w:r>
      <w:proofErr w:type="spellEnd"/>
      <w:r w:rsidRPr="00E7392D">
        <w:rPr>
          <w:rFonts w:ascii="Courier New" w:hAnsi="Courier New" w:cs="Courier New"/>
          <w:sz w:val="22"/>
          <w:szCs w:val="22"/>
        </w:rPr>
        <w:t xml:space="preserve"> 38000&lt;/a&gt;&lt;button&gt;Add to card&lt;/button&gt; &lt;/div&gt;</w:t>
      </w:r>
    </w:p>
    <w:p w14:paraId="6E0A34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1892B75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4F8F97BC" w14:textId="77777777" w:rsidR="00E7392D" w:rsidRPr="00E7392D" w:rsidRDefault="00E7392D" w:rsidP="00E7392D">
      <w:pPr>
        <w:autoSpaceDE w:val="0"/>
        <w:autoSpaceDN w:val="0"/>
        <w:adjustRightInd w:val="0"/>
        <w:rPr>
          <w:rFonts w:ascii="Courier New" w:hAnsi="Courier New" w:cs="Courier New"/>
          <w:sz w:val="22"/>
          <w:szCs w:val="22"/>
        </w:rPr>
      </w:pPr>
    </w:p>
    <w:p w14:paraId="52BCE4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class="cards"&gt;</w:t>
      </w:r>
    </w:p>
    <w:p w14:paraId="3385E8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="Mobile/oppo.jpg"&gt;</w:t>
      </w:r>
    </w:p>
    <w:p w14:paraId="332F4A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class="title"&gt;</w:t>
      </w:r>
    </w:p>
    <w:p w14:paraId="383A31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&lt;h2&gt;</w:t>
      </w:r>
      <w:proofErr w:type="spellStart"/>
      <w:r w:rsidRPr="00E7392D">
        <w:rPr>
          <w:rFonts w:ascii="Courier New" w:hAnsi="Courier New" w:cs="Courier New"/>
          <w:sz w:val="22"/>
          <w:szCs w:val="22"/>
        </w:rPr>
        <w:t>Oppo</w:t>
      </w:r>
      <w:proofErr w:type="spellEnd"/>
      <w:r w:rsidRPr="00E7392D">
        <w:rPr>
          <w:rFonts w:ascii="Courier New" w:hAnsi="Courier New" w:cs="Courier New"/>
          <w:sz w:val="22"/>
          <w:szCs w:val="22"/>
        </w:rPr>
        <w:t>&lt;/h2&gt;</w:t>
      </w:r>
    </w:p>
    <w:p w14:paraId="2B7E00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1BEC47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class="description"&gt;</w:t>
      </w:r>
    </w:p>
    <w:p w14:paraId="5289BA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&lt;p&gt;This is a mobile device company which launching new mobile day by day.</w:t>
      </w:r>
    </w:p>
    <w:p w14:paraId="08CBCA4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This type of mobile is very good for selfies and available in low price with extra feature.&lt;/p&gt;</w:t>
      </w:r>
    </w:p>
    <w:p w14:paraId="0D1BE5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 &lt;a style="margin-right: 50%;color: white;"&gt; </w:t>
      </w:r>
      <w:proofErr w:type="spellStart"/>
      <w:r w:rsidRPr="00E7392D">
        <w:rPr>
          <w:rFonts w:ascii="Courier New" w:hAnsi="Courier New" w:cs="Courier New"/>
          <w:sz w:val="22"/>
          <w:szCs w:val="22"/>
        </w:rPr>
        <w:t>Rs</w:t>
      </w:r>
      <w:proofErr w:type="spellEnd"/>
      <w:r w:rsidRPr="00E7392D">
        <w:rPr>
          <w:rFonts w:ascii="Courier New" w:hAnsi="Courier New" w:cs="Courier New"/>
          <w:sz w:val="22"/>
          <w:szCs w:val="22"/>
        </w:rPr>
        <w:t xml:space="preserve"> 28000&lt;/a&gt; &lt;button&gt;Add to card&lt;/button&gt;&lt;/div&gt;</w:t>
      </w:r>
    </w:p>
    <w:p w14:paraId="024231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406A6A6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4D81E9C9" w14:textId="77777777" w:rsidR="00E7392D" w:rsidRPr="00E7392D" w:rsidRDefault="00E7392D" w:rsidP="00E7392D">
      <w:pPr>
        <w:autoSpaceDE w:val="0"/>
        <w:autoSpaceDN w:val="0"/>
        <w:adjustRightInd w:val="0"/>
        <w:rPr>
          <w:rFonts w:ascii="Courier New" w:hAnsi="Courier New" w:cs="Courier New"/>
          <w:sz w:val="22"/>
          <w:szCs w:val="22"/>
        </w:rPr>
      </w:pPr>
    </w:p>
    <w:p w14:paraId="0BF29D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class="cards"&gt;</w:t>
      </w:r>
    </w:p>
    <w:p w14:paraId="758213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="Mobile/samsung.jpg"&gt;</w:t>
      </w:r>
    </w:p>
    <w:p w14:paraId="1A41C7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class="title"&gt;</w:t>
      </w:r>
    </w:p>
    <w:p w14:paraId="68970E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&lt;h2&gt;Samsung&lt;/h2&gt;</w:t>
      </w:r>
    </w:p>
    <w:p w14:paraId="062529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5AB576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class="description"&gt;</w:t>
      </w:r>
    </w:p>
    <w:p w14:paraId="7E9001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&lt;p&gt;This is another company of mobile devices which launching new mobile day by </w:t>
      </w:r>
      <w:proofErr w:type="spellStart"/>
      <w:r w:rsidRPr="00E7392D">
        <w:rPr>
          <w:rFonts w:ascii="Courier New" w:hAnsi="Courier New" w:cs="Courier New"/>
          <w:sz w:val="22"/>
          <w:szCs w:val="22"/>
        </w:rPr>
        <w:t>day.This</w:t>
      </w:r>
      <w:proofErr w:type="spellEnd"/>
      <w:r w:rsidRPr="00E7392D">
        <w:rPr>
          <w:rFonts w:ascii="Courier New" w:hAnsi="Courier New" w:cs="Courier New"/>
          <w:sz w:val="22"/>
          <w:szCs w:val="22"/>
        </w:rPr>
        <w:t xml:space="preserve"> type of mobile is looking so good and extra</w:t>
      </w:r>
    </w:p>
    <w:p w14:paraId="75921A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and extra </w:t>
      </w:r>
      <w:proofErr w:type="spellStart"/>
      <w:r w:rsidRPr="00E7392D">
        <w:rPr>
          <w:rFonts w:ascii="Courier New" w:hAnsi="Courier New" w:cs="Courier New"/>
          <w:sz w:val="22"/>
          <w:szCs w:val="22"/>
        </w:rPr>
        <w:t>feature.Display</w:t>
      </w:r>
      <w:proofErr w:type="spellEnd"/>
      <w:r w:rsidRPr="00E7392D">
        <w:rPr>
          <w:rFonts w:ascii="Courier New" w:hAnsi="Courier New" w:cs="Courier New"/>
          <w:sz w:val="22"/>
          <w:szCs w:val="22"/>
        </w:rPr>
        <w:t xml:space="preserve"> Color of this type of mobile is good and have good processor etc. &lt;/p&gt;</w:t>
      </w:r>
    </w:p>
    <w:p w14:paraId="0112F4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4F45AC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&lt;div&gt;&lt;a style="margin-right:50%; color: white;"&gt; </w:t>
      </w:r>
      <w:proofErr w:type="spellStart"/>
      <w:r w:rsidRPr="00E7392D">
        <w:rPr>
          <w:rFonts w:ascii="Courier New" w:hAnsi="Courier New" w:cs="Courier New"/>
          <w:sz w:val="22"/>
          <w:szCs w:val="22"/>
        </w:rPr>
        <w:t>Rs</w:t>
      </w:r>
      <w:proofErr w:type="spellEnd"/>
      <w:r w:rsidRPr="00E7392D">
        <w:rPr>
          <w:rFonts w:ascii="Courier New" w:hAnsi="Courier New" w:cs="Courier New"/>
          <w:sz w:val="22"/>
          <w:szCs w:val="22"/>
        </w:rPr>
        <w:t xml:space="preserve"> 48000&lt;/a&gt;&lt;button&gt;Add to card&lt;/button&gt;&lt;/div&gt;</w:t>
      </w:r>
    </w:p>
    <w:p w14:paraId="3EF55A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65A53654" w14:textId="77777777" w:rsidR="00E7392D" w:rsidRPr="00E7392D" w:rsidRDefault="00E7392D" w:rsidP="00E7392D">
      <w:pPr>
        <w:autoSpaceDE w:val="0"/>
        <w:autoSpaceDN w:val="0"/>
        <w:adjustRightInd w:val="0"/>
        <w:rPr>
          <w:rFonts w:ascii="Courier New" w:hAnsi="Courier New" w:cs="Courier New"/>
          <w:sz w:val="22"/>
          <w:szCs w:val="22"/>
        </w:rPr>
      </w:pPr>
    </w:p>
    <w:p w14:paraId="0E22224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4E8A2854" w14:textId="77777777" w:rsidR="00E7392D" w:rsidRPr="00E7392D" w:rsidRDefault="00E7392D" w:rsidP="00E7392D">
      <w:pPr>
        <w:autoSpaceDE w:val="0"/>
        <w:autoSpaceDN w:val="0"/>
        <w:adjustRightInd w:val="0"/>
        <w:rPr>
          <w:rFonts w:ascii="Courier New" w:hAnsi="Courier New" w:cs="Courier New"/>
          <w:sz w:val="22"/>
          <w:szCs w:val="22"/>
        </w:rPr>
      </w:pPr>
    </w:p>
    <w:p w14:paraId="253A08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3E5AF150" w14:textId="77777777" w:rsidR="00E7392D" w:rsidRPr="00E7392D" w:rsidRDefault="00E7392D" w:rsidP="00E7392D">
      <w:pPr>
        <w:autoSpaceDE w:val="0"/>
        <w:autoSpaceDN w:val="0"/>
        <w:adjustRightInd w:val="0"/>
        <w:rPr>
          <w:rFonts w:ascii="Courier New" w:hAnsi="Courier New" w:cs="Courier New"/>
          <w:sz w:val="22"/>
          <w:szCs w:val="22"/>
        </w:rPr>
      </w:pPr>
    </w:p>
    <w:p w14:paraId="41E86C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class="main-content"&gt;</w:t>
      </w:r>
    </w:p>
    <w:p w14:paraId="0C8998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t>&lt;div class="left box"&gt;</w:t>
      </w:r>
    </w:p>
    <w:p w14:paraId="15A708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43F31D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60BC59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&lt;p&gt;Besties Gadget Marketing is one of the great Marketing website. We sell Laptop</w:t>
      </w:r>
    </w:p>
    <w:p w14:paraId="34D0D5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and Mobile Devices along with Digital Watches. Good Standard is the key feature</w:t>
      </w:r>
    </w:p>
    <w:p w14:paraId="4A9E0A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w:t>
      </w:r>
      <w:proofErr w:type="spellStart"/>
      <w:r w:rsidRPr="00E7392D">
        <w:rPr>
          <w:rFonts w:ascii="Courier New" w:hAnsi="Courier New" w:cs="Courier New"/>
          <w:sz w:val="22"/>
          <w:szCs w:val="22"/>
        </w:rPr>
        <w:t>oblidged</w:t>
      </w:r>
      <w:proofErr w:type="spellEnd"/>
      <w:r w:rsidRPr="00E7392D">
        <w:rPr>
          <w:rFonts w:ascii="Courier New" w:hAnsi="Courier New" w:cs="Courier New"/>
          <w:sz w:val="22"/>
          <w:szCs w:val="22"/>
        </w:rPr>
        <w:t xml:space="preserve"> to </w:t>
      </w:r>
    </w:p>
    <w:p w14:paraId="2C10F5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serve you. For </w:t>
      </w:r>
      <w:proofErr w:type="spellStart"/>
      <w:r w:rsidRPr="00E7392D">
        <w:rPr>
          <w:rFonts w:ascii="Courier New" w:hAnsi="Courier New" w:cs="Courier New"/>
          <w:sz w:val="22"/>
          <w:szCs w:val="22"/>
        </w:rPr>
        <w:t>furthur</w:t>
      </w:r>
      <w:proofErr w:type="spellEnd"/>
      <w:r w:rsidRPr="00E7392D">
        <w:rPr>
          <w:rFonts w:ascii="Courier New" w:hAnsi="Courier New" w:cs="Courier New"/>
          <w:sz w:val="22"/>
          <w:szCs w:val="22"/>
        </w:rPr>
        <w:t xml:space="preserve"> details, please contact us.</w:t>
      </w:r>
    </w:p>
    <w:p w14:paraId="21B63E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678720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4600C8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="https://www.facebook.com/Zulfiqar-Electronic Devices-112570480572863/" target="_blank"&gt;</w:t>
      </w:r>
    </w:p>
    <w:p w14:paraId="270F69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facebook</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15546E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630CE3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007C7B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instagram</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42886D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06D007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="https://twitter.com/</w:t>
      </w:r>
      <w:proofErr w:type="spellStart"/>
      <w:r w:rsidRPr="00E7392D">
        <w:rPr>
          <w:rFonts w:ascii="Courier New" w:hAnsi="Courier New" w:cs="Courier New"/>
          <w:sz w:val="22"/>
          <w:szCs w:val="22"/>
        </w:rPr>
        <w:t>amazingdevices?lang</w:t>
      </w:r>
      <w:proofErr w:type="spellEnd"/>
      <w:r w:rsidRPr="00E7392D">
        <w:rPr>
          <w:rFonts w:ascii="Courier New" w:hAnsi="Courier New" w:cs="Courier New"/>
          <w:sz w:val="22"/>
          <w:szCs w:val="22"/>
        </w:rPr>
        <w:t>=</w:t>
      </w:r>
      <w:proofErr w:type="spellStart"/>
      <w:r w:rsidRPr="00E7392D">
        <w:rPr>
          <w:rFonts w:ascii="Courier New" w:hAnsi="Courier New" w:cs="Courier New"/>
          <w:sz w:val="22"/>
          <w:szCs w:val="22"/>
        </w:rPr>
        <w:t>en</w:t>
      </w:r>
      <w:proofErr w:type="spellEnd"/>
      <w:r w:rsidRPr="00E7392D">
        <w:rPr>
          <w:rFonts w:ascii="Courier New" w:hAnsi="Courier New" w:cs="Courier New"/>
          <w:sz w:val="22"/>
          <w:szCs w:val="22"/>
        </w:rPr>
        <w:t>" target="_blank"&gt;</w:t>
      </w:r>
    </w:p>
    <w:p w14:paraId="75C51C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fa-twitter"&gt;&lt;/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25F645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3E235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="https://www.youtube.com/watch?v=EF0gkU26olc" target="_blank"&gt;</w:t>
      </w:r>
    </w:p>
    <w:p w14:paraId="4837CE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youtube</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200CE3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297FAD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223090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51E83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6EB5E7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538077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027CA4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02B176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6D1193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="https://www.google.com/maps/place/Zulfiqar+Electronic devices/@</w:t>
      </w:r>
    </w:p>
    <w:p w14:paraId="564212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3FD1B1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6A9C4D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fa-2x fa-map-marker"&gt;&lt;/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096220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14884C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4BDCF4E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6AB88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2D9012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0B114B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3194B6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12E43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56E74F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02D6C5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045535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3FD66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3B4189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t>&lt;/div&gt;</w:t>
      </w:r>
    </w:p>
    <w:p w14:paraId="5C3C8E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1A2F2F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1F48A7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414FD5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2EC86D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5A0AD7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6CF606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35598B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75AE1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049C72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msg</w:t>
      </w:r>
      <w:proofErr w:type="spellEnd"/>
      <w:r w:rsidRPr="00E7392D">
        <w:rPr>
          <w:rFonts w:ascii="Courier New" w:hAnsi="Courier New" w:cs="Courier New"/>
          <w:sz w:val="22"/>
          <w:szCs w:val="22"/>
        </w:rPr>
        <w:t>"&gt;</w:t>
      </w:r>
    </w:p>
    <w:p w14:paraId="00D950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2BED8E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 xml:space="preserve"> cols="50" rows="5" required placeholder="</w:t>
      </w:r>
      <w:proofErr w:type="spellStart"/>
      <w:r w:rsidRPr="00E7392D">
        <w:rPr>
          <w:rFonts w:ascii="Courier New" w:hAnsi="Courier New" w:cs="Courier New"/>
          <w:sz w:val="22"/>
          <w:szCs w:val="22"/>
        </w:rPr>
        <w:t>Pleaase</w:t>
      </w:r>
      <w:proofErr w:type="spellEnd"/>
      <w:r w:rsidRPr="00E7392D">
        <w:rPr>
          <w:rFonts w:ascii="Courier New" w:hAnsi="Courier New" w:cs="Courier New"/>
          <w:sz w:val="22"/>
          <w:szCs w:val="22"/>
        </w:rPr>
        <w:t>, Enter your Message Here"&gt;&lt;/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&gt;</w:t>
      </w:r>
    </w:p>
    <w:p w14:paraId="538948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4A458B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btn</w:t>
      </w:r>
      <w:proofErr w:type="spellEnd"/>
      <w:r w:rsidRPr="00E7392D">
        <w:rPr>
          <w:rFonts w:ascii="Courier New" w:hAnsi="Courier New" w:cs="Courier New"/>
          <w:sz w:val="22"/>
          <w:szCs w:val="22"/>
        </w:rPr>
        <w:t>"&gt;</w:t>
      </w:r>
    </w:p>
    <w:p w14:paraId="3FECF1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0009CB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2CF812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3D9B79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1086CA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1E1E36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080D1B19" w14:textId="77777777" w:rsidR="00E7392D" w:rsidRPr="00E7392D" w:rsidRDefault="00E7392D" w:rsidP="00E7392D">
      <w:pPr>
        <w:autoSpaceDE w:val="0"/>
        <w:autoSpaceDN w:val="0"/>
        <w:adjustRightInd w:val="0"/>
        <w:rPr>
          <w:rFonts w:ascii="Courier New" w:hAnsi="Courier New" w:cs="Courier New"/>
          <w:sz w:val="22"/>
          <w:szCs w:val="22"/>
        </w:rPr>
      </w:pPr>
    </w:p>
    <w:p w14:paraId="79D5374A" w14:textId="77777777" w:rsidR="00E7392D" w:rsidRPr="00E7392D" w:rsidRDefault="00E7392D" w:rsidP="00E7392D">
      <w:pPr>
        <w:autoSpaceDE w:val="0"/>
        <w:autoSpaceDN w:val="0"/>
        <w:adjustRightInd w:val="0"/>
        <w:rPr>
          <w:rFonts w:ascii="Courier New" w:hAnsi="Courier New" w:cs="Courier New"/>
          <w:sz w:val="22"/>
          <w:szCs w:val="22"/>
        </w:rPr>
      </w:pPr>
    </w:p>
    <w:p w14:paraId="03B70E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20ADEE35" w14:textId="77777777" w:rsidR="00E7392D" w:rsidRPr="00E7392D" w:rsidRDefault="00E7392D" w:rsidP="00E7392D">
      <w:pPr>
        <w:autoSpaceDE w:val="0"/>
        <w:autoSpaceDN w:val="0"/>
        <w:adjustRightInd w:val="0"/>
        <w:rPr>
          <w:rFonts w:ascii="Courier New" w:hAnsi="Courier New" w:cs="Courier New"/>
          <w:sz w:val="22"/>
          <w:szCs w:val="22"/>
        </w:rPr>
      </w:pPr>
    </w:p>
    <w:p w14:paraId="4B982F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286285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106DBC55" w14:textId="732C6793" w:rsidR="00700921" w:rsidRPr="001031A5" w:rsidRDefault="00E7392D" w:rsidP="001031A5">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5CDEBB14" w14:textId="77777777" w:rsidR="00700921" w:rsidRDefault="00700921" w:rsidP="00700921">
      <w:pPr>
        <w:pStyle w:val="NoSpacing"/>
      </w:pPr>
      <w:r>
        <w:t>CSS:</w:t>
      </w:r>
    </w:p>
    <w:p w14:paraId="36B5BA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4C06B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0px;</w:t>
      </w:r>
    </w:p>
    <w:p w14:paraId="14F4BD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0px;</w:t>
      </w:r>
    </w:p>
    <w:p w14:paraId="0C1A182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box-sizing: border-box;</w:t>
      </w:r>
    </w:p>
    <w:p w14:paraId="601D89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8274A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w:t>
      </w:r>
    </w:p>
    <w:p w14:paraId="4660BE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886823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background-image:radial-gradient(rgba(0,0,0,0.2),rgba(0,0,0,0.3)), </w:t>
      </w:r>
      <w:proofErr w:type="spellStart"/>
      <w:r w:rsidRPr="00E7392D">
        <w:rPr>
          <w:rFonts w:ascii="Courier New" w:hAnsi="Courier New" w:cs="Courier New"/>
          <w:sz w:val="22"/>
          <w:szCs w:val="22"/>
        </w:rPr>
        <w:t>url</w:t>
      </w:r>
      <w:proofErr w:type="spellEnd"/>
      <w:r w:rsidRPr="00E7392D">
        <w:rPr>
          <w:rFonts w:ascii="Courier New" w:hAnsi="Courier New" w:cs="Courier New"/>
          <w:sz w:val="22"/>
          <w:szCs w:val="22"/>
        </w:rPr>
        <w:t>("Background/mobile(1).jpeg");</w:t>
      </w:r>
    </w:p>
    <w:p w14:paraId="2B3D79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705F8C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1CAB02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100vh;</w:t>
      </w:r>
    </w:p>
    <w:p w14:paraId="67992A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A06311D"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 xml:space="preserve"> </w:t>
      </w:r>
    </w:p>
    <w:p w14:paraId="5A972DA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4C047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0.3);</w:t>
      </w:r>
    </w:p>
    <w:p w14:paraId="0F8B6F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73433F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5EEA6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w:t>
      </w:r>
    </w:p>
    <w:p w14:paraId="5F6F3C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right;</w:t>
      </w:r>
    </w:p>
    <w:p w14:paraId="4973DA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7C9DA6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470BD6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C2089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w:t>
      </w:r>
    </w:p>
    <w:p w14:paraId="773B10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2FF6306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w:t>
      </w:r>
    </w:p>
    <w:p w14:paraId="12AC01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 {</w:t>
      </w:r>
    </w:p>
    <w:p w14:paraId="6BC1ED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09D37A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11076D6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64FDFB2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w:t>
      </w:r>
      <w:proofErr w:type="spellStart"/>
      <w:r w:rsidRPr="00E7392D">
        <w:rPr>
          <w:rFonts w:ascii="Courier New" w:hAnsi="Courier New" w:cs="Courier New"/>
          <w:sz w:val="22"/>
          <w:szCs w:val="22"/>
        </w:rPr>
        <w:t>poppins</w:t>
      </w:r>
      <w:proofErr w:type="spellEnd"/>
      <w:r w:rsidRPr="00E7392D">
        <w:rPr>
          <w:rFonts w:ascii="Courier New" w:hAnsi="Courier New" w:cs="Courier New"/>
          <w:sz w:val="22"/>
          <w:szCs w:val="22"/>
        </w:rPr>
        <w:t>;</w:t>
      </w:r>
    </w:p>
    <w:p w14:paraId="7E994A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59D7A4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40D9BF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7C894E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A9C88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 xml:space="preserve">-area li a </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w:t>
      </w:r>
    </w:p>
    <w:p w14:paraId="221F64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29550A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3E72F7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5B9541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080763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E7375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a:hover{</w:t>
      </w:r>
    </w:p>
    <w:p w14:paraId="4E7C3B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(2, 243, 223, 0.712);</w:t>
      </w:r>
    </w:p>
    <w:p w14:paraId="0F0C36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62851E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27E27E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371462C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241D7F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AC24E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2B3AA6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041C81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54B20B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4D6E92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60829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.logo </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
    <w:p w14:paraId="221AC6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784148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7B891D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5649B7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515D009" w14:textId="77777777" w:rsidR="00E7392D" w:rsidRPr="00E7392D" w:rsidRDefault="00E7392D" w:rsidP="00E7392D">
      <w:pPr>
        <w:autoSpaceDE w:val="0"/>
        <w:autoSpaceDN w:val="0"/>
        <w:adjustRightInd w:val="0"/>
        <w:rPr>
          <w:rFonts w:ascii="Courier New" w:hAnsi="Courier New" w:cs="Courier New"/>
          <w:sz w:val="22"/>
          <w:szCs w:val="22"/>
        </w:rPr>
      </w:pPr>
    </w:p>
    <w:p w14:paraId="10DAC67C" w14:textId="77777777" w:rsidR="00E7392D" w:rsidRPr="00E7392D" w:rsidRDefault="00E7392D" w:rsidP="00E7392D">
      <w:pPr>
        <w:autoSpaceDE w:val="0"/>
        <w:autoSpaceDN w:val="0"/>
        <w:adjustRightInd w:val="0"/>
        <w:rPr>
          <w:rFonts w:ascii="Courier New" w:hAnsi="Courier New" w:cs="Courier New"/>
          <w:sz w:val="22"/>
          <w:szCs w:val="22"/>
        </w:rPr>
      </w:pPr>
    </w:p>
    <w:p w14:paraId="33FD3506" w14:textId="77777777" w:rsidR="00E7392D" w:rsidRPr="00E7392D" w:rsidRDefault="00E7392D" w:rsidP="00E7392D">
      <w:pPr>
        <w:autoSpaceDE w:val="0"/>
        <w:autoSpaceDN w:val="0"/>
        <w:adjustRightInd w:val="0"/>
        <w:rPr>
          <w:rFonts w:ascii="Courier New" w:hAnsi="Courier New" w:cs="Courier New"/>
          <w:sz w:val="22"/>
          <w:szCs w:val="22"/>
        </w:rPr>
      </w:pPr>
    </w:p>
    <w:p w14:paraId="13E806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h1</w:t>
      </w:r>
    </w:p>
    <w:p w14:paraId="475F04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333B82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122CE8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max-width: 1300px;</w:t>
      </w:r>
    </w:p>
    <w:p w14:paraId="5FE89CE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20px auto;</w:t>
      </w:r>
    </w:p>
    <w:p w14:paraId="79D938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color: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(255, 255, 255, 0.479);</w:t>
      </w:r>
    </w:p>
    <w:p w14:paraId="1D4F7D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5px solid wheat;</w:t>
      </w:r>
    </w:p>
    <w:p w14:paraId="0D9F2A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170px;</w:t>
      </w:r>
    </w:p>
    <w:p w14:paraId="2E378A9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linear-gradient(</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0.3),</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(255, 255, 255, 0.438));</w:t>
      </w:r>
    </w:p>
    <w:p w14:paraId="23CCE5A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font-family: Cambria, Cochin, Georgia, Times, 'Times New Roman', serif;</w:t>
      </w:r>
    </w:p>
    <w:p w14:paraId="0693EC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3DFE0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w:t>
      </w:r>
    </w:p>
    <w:p w14:paraId="6EA680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49F43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width:25%;</w:t>
      </w:r>
    </w:p>
    <w:p w14:paraId="6CF00C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501BBFB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box-shadow: 3px </w:t>
      </w:r>
      <w:proofErr w:type="spellStart"/>
      <w:r w:rsidRPr="00E7392D">
        <w:rPr>
          <w:rFonts w:ascii="Courier New" w:hAnsi="Courier New" w:cs="Courier New"/>
          <w:sz w:val="22"/>
          <w:szCs w:val="22"/>
        </w:rPr>
        <w:t>3px</w:t>
      </w:r>
      <w:proofErr w:type="spellEnd"/>
      <w:r w:rsidRPr="00E7392D">
        <w:rPr>
          <w:rFonts w:ascii="Courier New" w:hAnsi="Courier New" w:cs="Courier New"/>
          <w:sz w:val="22"/>
          <w:szCs w:val="22"/>
        </w:rPr>
        <w:t xml:space="preserve"> 12px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0.336);</w:t>
      </w:r>
    </w:p>
    <w:p w14:paraId="5396EB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border-radius: 5px;</w:t>
      </w:r>
    </w:p>
    <w:p w14:paraId="5FD78E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40px;</w:t>
      </w:r>
    </w:p>
    <w:p w14:paraId="6B74AF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grey;</w:t>
      </w:r>
    </w:p>
    <w:p w14:paraId="76818D7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31C3A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w:t>
      </w:r>
      <w:proofErr w:type="spellStart"/>
      <w:r w:rsidRPr="00E7392D">
        <w:rPr>
          <w:rFonts w:ascii="Courier New" w:hAnsi="Courier New" w:cs="Courier New"/>
          <w:sz w:val="22"/>
          <w:szCs w:val="22"/>
        </w:rPr>
        <w:t>cards:hover</w:t>
      </w:r>
      <w:proofErr w:type="spellEnd"/>
      <w:r w:rsidRPr="00E7392D">
        <w:rPr>
          <w:rFonts w:ascii="Courier New" w:hAnsi="Courier New" w:cs="Courier New"/>
          <w:sz w:val="22"/>
          <w:szCs w:val="22"/>
        </w:rPr>
        <w:t>{</w:t>
      </w:r>
    </w:p>
    <w:p w14:paraId="4D09F7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126099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EF3E9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.cards </w:t>
      </w:r>
      <w:proofErr w:type="spellStart"/>
      <w:r w:rsidRPr="00E7392D">
        <w:rPr>
          <w:rFonts w:ascii="Courier New" w:hAnsi="Courier New" w:cs="Courier New"/>
          <w:sz w:val="22"/>
          <w:szCs w:val="22"/>
        </w:rPr>
        <w:t>img</w:t>
      </w:r>
      <w:proofErr w:type="spellEnd"/>
    </w:p>
    <w:p w14:paraId="0E4046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2DC9D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748D2F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250px;</w:t>
      </w:r>
    </w:p>
    <w:p w14:paraId="676FCE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75E382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.cards </w:t>
      </w:r>
      <w:proofErr w:type="spellStart"/>
      <w:r w:rsidRPr="00E7392D">
        <w:rPr>
          <w:rFonts w:ascii="Courier New" w:hAnsi="Courier New" w:cs="Courier New"/>
          <w:sz w:val="22"/>
          <w:szCs w:val="22"/>
        </w:rPr>
        <w:t>img:hover</w:t>
      </w:r>
      <w:proofErr w:type="spellEnd"/>
      <w:r w:rsidRPr="00E7392D">
        <w:rPr>
          <w:rFonts w:ascii="Courier New" w:hAnsi="Courier New" w:cs="Courier New"/>
          <w:sz w:val="22"/>
          <w:szCs w:val="22"/>
        </w:rPr>
        <w:t>{</w:t>
      </w:r>
    </w:p>
    <w:p w14:paraId="049D6F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26DDF0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B5BD7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.cards </w:t>
      </w:r>
      <w:proofErr w:type="spellStart"/>
      <w:r w:rsidRPr="00E7392D">
        <w:rPr>
          <w:rFonts w:ascii="Courier New" w:hAnsi="Courier New" w:cs="Courier New"/>
          <w:sz w:val="22"/>
          <w:szCs w:val="22"/>
        </w:rPr>
        <w:t>img:hover</w:t>
      </w:r>
      <w:proofErr w:type="spellEnd"/>
      <w:r w:rsidRPr="00E7392D">
        <w:rPr>
          <w:rFonts w:ascii="Courier New" w:hAnsi="Courier New" w:cs="Courier New"/>
          <w:sz w:val="22"/>
          <w:szCs w:val="22"/>
        </w:rPr>
        <w:t>{</w:t>
      </w:r>
    </w:p>
    <w:p w14:paraId="7D6C61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41E945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D1D64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.title</w:t>
      </w:r>
    </w:p>
    <w:p w14:paraId="5BA634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23EF1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roofErr w:type="spellStart"/>
      <w:r w:rsidRPr="00E7392D">
        <w:rPr>
          <w:rFonts w:ascii="Courier New" w:hAnsi="Courier New" w:cs="Courier New"/>
          <w:sz w:val="22"/>
          <w:szCs w:val="22"/>
        </w:rPr>
        <w:t>text-align:center</w:t>
      </w:r>
      <w:proofErr w:type="spellEnd"/>
      <w:r w:rsidRPr="00E7392D">
        <w:rPr>
          <w:rFonts w:ascii="Courier New" w:hAnsi="Courier New" w:cs="Courier New"/>
          <w:sz w:val="22"/>
          <w:szCs w:val="22"/>
        </w:rPr>
        <w:t>;</w:t>
      </w:r>
    </w:p>
    <w:p w14:paraId="13D372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w:t>
      </w:r>
    </w:p>
    <w:p w14:paraId="31DD7A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18B87D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A0DC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.description</w:t>
      </w:r>
    </w:p>
    <w:p w14:paraId="4E35BAA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E46B6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79D5C1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padding:5px;</w:t>
      </w:r>
    </w:p>
    <w:p w14:paraId="186C03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20px;</w:t>
      </w:r>
    </w:p>
    <w:p w14:paraId="02DB40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035AF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button</w:t>
      </w:r>
    </w:p>
    <w:p w14:paraId="169BC8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16F79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10px;</w:t>
      </w:r>
    </w:p>
    <w:p w14:paraId="5C86DB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margin-bottom: 10px;</w:t>
      </w:r>
    </w:p>
    <w:p w14:paraId="3CA8486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1EEEB5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black;</w:t>
      </w:r>
    </w:p>
    <w:p w14:paraId="46C1EC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padding:5px;</w:t>
      </w:r>
    </w:p>
    <w:p w14:paraId="1893AD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border-radius:5px;</w:t>
      </w:r>
    </w:p>
    <w:p w14:paraId="7479AB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AB21A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button:hover</w:t>
      </w:r>
      <w:proofErr w:type="spellEnd"/>
    </w:p>
    <w:p w14:paraId="1DA46A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79C44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black;</w:t>
      </w:r>
    </w:p>
    <w:p w14:paraId="51099A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roofErr w:type="spellStart"/>
      <w:r w:rsidRPr="00E7392D">
        <w:rPr>
          <w:rFonts w:ascii="Courier New" w:hAnsi="Courier New" w:cs="Courier New"/>
          <w:sz w:val="22"/>
          <w:szCs w:val="22"/>
        </w:rPr>
        <w:t>color:white</w:t>
      </w:r>
      <w:proofErr w:type="spellEnd"/>
      <w:r w:rsidRPr="00E7392D">
        <w:rPr>
          <w:rFonts w:ascii="Courier New" w:hAnsi="Courier New" w:cs="Courier New"/>
          <w:sz w:val="22"/>
          <w:szCs w:val="22"/>
        </w:rPr>
        <w:t>;</w:t>
      </w:r>
    </w:p>
    <w:p w14:paraId="786A12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transition:.7s;</w:t>
      </w:r>
    </w:p>
    <w:p w14:paraId="184AA7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cursor: pointer;</w:t>
      </w:r>
    </w:p>
    <w:p w14:paraId="0315E2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9A72067" w14:textId="77777777" w:rsidR="00E7392D" w:rsidRPr="00E7392D" w:rsidRDefault="00E7392D" w:rsidP="00E7392D">
      <w:pPr>
        <w:autoSpaceDE w:val="0"/>
        <w:autoSpaceDN w:val="0"/>
        <w:adjustRightInd w:val="0"/>
        <w:rPr>
          <w:rFonts w:ascii="Courier New" w:hAnsi="Courier New" w:cs="Courier New"/>
          <w:sz w:val="22"/>
          <w:szCs w:val="22"/>
        </w:rPr>
      </w:pPr>
    </w:p>
    <w:p w14:paraId="1B9309C8" w14:textId="77777777" w:rsidR="00E7392D" w:rsidRPr="00E7392D" w:rsidRDefault="00E7392D" w:rsidP="00E7392D">
      <w:pPr>
        <w:autoSpaceDE w:val="0"/>
        <w:autoSpaceDN w:val="0"/>
        <w:adjustRightInd w:val="0"/>
        <w:rPr>
          <w:rFonts w:ascii="Courier New" w:hAnsi="Courier New" w:cs="Courier New"/>
          <w:sz w:val="22"/>
          <w:szCs w:val="22"/>
        </w:rPr>
      </w:pPr>
    </w:p>
    <w:p w14:paraId="72EAF985" w14:textId="77777777" w:rsidR="00E7392D" w:rsidRPr="00E7392D" w:rsidRDefault="00E7392D" w:rsidP="00E7392D">
      <w:pPr>
        <w:autoSpaceDE w:val="0"/>
        <w:autoSpaceDN w:val="0"/>
        <w:adjustRightInd w:val="0"/>
        <w:rPr>
          <w:rFonts w:ascii="Courier New" w:hAnsi="Courier New" w:cs="Courier New"/>
          <w:sz w:val="22"/>
          <w:szCs w:val="22"/>
        </w:rPr>
      </w:pPr>
    </w:p>
    <w:p w14:paraId="3B73688A" w14:textId="77777777" w:rsidR="00E7392D" w:rsidRPr="00E7392D" w:rsidRDefault="00E7392D" w:rsidP="00E7392D">
      <w:pPr>
        <w:autoSpaceDE w:val="0"/>
        <w:autoSpaceDN w:val="0"/>
        <w:adjustRightInd w:val="0"/>
        <w:rPr>
          <w:rFonts w:ascii="Courier New" w:hAnsi="Courier New" w:cs="Courier New"/>
          <w:sz w:val="22"/>
          <w:szCs w:val="22"/>
        </w:rPr>
      </w:pPr>
    </w:p>
    <w:p w14:paraId="557E4E79" w14:textId="77777777" w:rsidR="00E7392D" w:rsidRPr="00E7392D" w:rsidRDefault="00E7392D" w:rsidP="00E7392D">
      <w:pPr>
        <w:autoSpaceDE w:val="0"/>
        <w:autoSpaceDN w:val="0"/>
        <w:adjustRightInd w:val="0"/>
        <w:rPr>
          <w:rFonts w:ascii="Courier New" w:hAnsi="Courier New" w:cs="Courier New"/>
          <w:sz w:val="22"/>
          <w:szCs w:val="22"/>
        </w:rPr>
      </w:pPr>
    </w:p>
    <w:p w14:paraId="699557B7" w14:textId="77777777" w:rsidR="00E7392D" w:rsidRPr="00E7392D" w:rsidRDefault="00E7392D" w:rsidP="00E7392D">
      <w:pPr>
        <w:autoSpaceDE w:val="0"/>
        <w:autoSpaceDN w:val="0"/>
        <w:adjustRightInd w:val="0"/>
        <w:rPr>
          <w:rFonts w:ascii="Courier New" w:hAnsi="Courier New" w:cs="Courier New"/>
          <w:sz w:val="22"/>
          <w:szCs w:val="22"/>
        </w:rPr>
      </w:pPr>
    </w:p>
    <w:p w14:paraId="2152E69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04640F6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0DAFF4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3247A0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0.678);</w:t>
      </w:r>
    </w:p>
    <w:p w14:paraId="00E124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584111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34434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7A8E4B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3FE84B0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w:t>
      </w:r>
    </w:p>
    <w:p w14:paraId="4D943C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4ADE90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flex-basis: 50%;</w:t>
      </w:r>
    </w:p>
    <w:p w14:paraId="5760A1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3126399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27D33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383AD0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43568E0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6A92FA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390CE2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05423F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599C68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0714A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753195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0A3E81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AEFF65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02C96B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042915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72D57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618C96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697729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1B8CAF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F25CF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.left .content .social a </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w:t>
      </w:r>
    </w:p>
    <w:p w14:paraId="689A6D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0770AC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08843D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542A7B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7CD292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353E02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26FBF0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2A41FD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4097A0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140616D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48A809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7190D9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5CE79F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3CD0BF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2F5C18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.contact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.email .fa {</w:t>
      </w:r>
    </w:p>
    <w:p w14:paraId="7B15B9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0B868A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437669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30B08B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7FF0F3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59C3B4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440036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72ED6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3AF7FE1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56DC8B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65DA0B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790496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011D8C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.center .content .place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.contact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.email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w:t>
      </w:r>
    </w:p>
    <w:p w14:paraId="07B60D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6E30E5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64D11A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44F5E31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 </w:t>
      </w:r>
    </w:p>
    <w:p w14:paraId="28164A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7A43DC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873D1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2E2A7A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2EB559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7E41B1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39510F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5D9EA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43FC5A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4331D5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69CD36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00A574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6683BA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66A823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5B6494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3CA47B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0D2E74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4A40530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0BDA5AF"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t>button:hover</w:t>
      </w:r>
      <w:proofErr w:type="spellEnd"/>
      <w:r w:rsidRPr="00E7392D">
        <w:rPr>
          <w:rFonts w:ascii="Courier New" w:hAnsi="Courier New" w:cs="Courier New"/>
          <w:sz w:val="22"/>
          <w:szCs w:val="22"/>
        </w:rPr>
        <w:t>{</w:t>
      </w:r>
    </w:p>
    <w:p w14:paraId="2689ED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w:t>
      </w:r>
    </w:p>
    <w:p w14:paraId="145FF0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2D7F742D" w14:textId="0A935305" w:rsidR="00700921" w:rsidRPr="00B81858" w:rsidRDefault="00B81858" w:rsidP="00E7392D">
      <w:pPr>
        <w:autoSpaceDE w:val="0"/>
        <w:autoSpaceDN w:val="0"/>
        <w:adjustRightInd w:val="0"/>
        <w:rPr>
          <w:rFonts w:ascii="Courier New" w:hAnsi="Courier New" w:cs="Courier New"/>
          <w:sz w:val="22"/>
          <w:szCs w:val="22"/>
        </w:rPr>
      </w:pPr>
      <w:r>
        <w:rPr>
          <w:rFonts w:ascii="Courier New" w:hAnsi="Courier New" w:cs="Courier New"/>
          <w:sz w:val="22"/>
          <w:szCs w:val="22"/>
        </w:rPr>
        <w:t>}</w:t>
      </w:r>
    </w:p>
    <w:p w14:paraId="602664B7" w14:textId="4417F38A" w:rsidR="00700921" w:rsidRDefault="00E7392D" w:rsidP="00700921">
      <w:pPr>
        <w:pStyle w:val="Heading2"/>
        <w:ind w:left="720"/>
      </w:pPr>
      <w:r>
        <w:t>Digital Watches:</w:t>
      </w:r>
    </w:p>
    <w:p w14:paraId="3BF2B7FE" w14:textId="77777777" w:rsidR="00700921" w:rsidRPr="004D1A9F" w:rsidRDefault="00700921" w:rsidP="00700921">
      <w:pPr>
        <w:pStyle w:val="NoSpacing"/>
      </w:pPr>
      <w:r w:rsidRPr="004D1A9F">
        <w:t>Html:</w:t>
      </w:r>
    </w:p>
    <w:p w14:paraId="026E00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511019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719F81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0F378C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&lt;meta charset="UTF-8"&gt;</w:t>
      </w:r>
    </w:p>
    <w:p w14:paraId="610686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&lt;title&gt;Besties Gadget Marketing  | Digital Watches&lt;/title&gt;</w:t>
      </w:r>
    </w:p>
    <w:p w14:paraId="525B35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="icon"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="logo(1).jpeg" sizes="7x7"&gt;</w:t>
      </w:r>
    </w:p>
    <w:p w14:paraId="101C8C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="stylesheet"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="watches.css"&gt;</w:t>
      </w:r>
    </w:p>
    <w:p w14:paraId="325293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="stylesheet" href="https://stackpath.bootstrapcdn.com/font-awesome/4.7.0/css/font-awesome.min.css"&gt;</w:t>
      </w:r>
    </w:p>
    <w:p w14:paraId="24E7E4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6F4825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3DDE5720" w14:textId="77777777" w:rsidR="00E7392D" w:rsidRPr="00E7392D" w:rsidRDefault="00E7392D" w:rsidP="00E7392D">
      <w:pPr>
        <w:autoSpaceDE w:val="0"/>
        <w:autoSpaceDN w:val="0"/>
        <w:adjustRightInd w:val="0"/>
        <w:rPr>
          <w:rFonts w:ascii="Courier New" w:hAnsi="Courier New" w:cs="Courier New"/>
          <w:sz w:val="22"/>
          <w:szCs w:val="22"/>
        </w:rPr>
      </w:pPr>
    </w:p>
    <w:p w14:paraId="15C14F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34008DD0" w14:textId="77777777" w:rsidR="00E7392D" w:rsidRPr="00E7392D" w:rsidRDefault="00E7392D" w:rsidP="00E7392D">
      <w:pPr>
        <w:autoSpaceDE w:val="0"/>
        <w:autoSpaceDN w:val="0"/>
        <w:adjustRightInd w:val="0"/>
        <w:rPr>
          <w:rFonts w:ascii="Courier New" w:hAnsi="Courier New" w:cs="Courier New"/>
          <w:sz w:val="22"/>
          <w:szCs w:val="22"/>
        </w:rPr>
      </w:pPr>
    </w:p>
    <w:p w14:paraId="144D4419" w14:textId="77777777" w:rsidR="00E7392D" w:rsidRPr="00E7392D" w:rsidRDefault="00E7392D" w:rsidP="00E7392D">
      <w:pPr>
        <w:autoSpaceDE w:val="0"/>
        <w:autoSpaceDN w:val="0"/>
        <w:adjustRightInd w:val="0"/>
        <w:rPr>
          <w:rFonts w:ascii="Courier New" w:hAnsi="Courier New" w:cs="Courier New"/>
          <w:sz w:val="22"/>
          <w:szCs w:val="22"/>
        </w:rPr>
      </w:pPr>
    </w:p>
    <w:p w14:paraId="733A3D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1C4D06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class="logo"&gt;</w:t>
      </w:r>
    </w:p>
    <w:p w14:paraId="51FCBB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="logo(1).jpeg"&gt;&lt;/a&gt;</w:t>
      </w:r>
    </w:p>
    <w:p w14:paraId="67A281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056A5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 xml:space="preserve"> class="</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-area"&gt;</w:t>
      </w:r>
    </w:p>
    <w:p w14:paraId="770A2C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="Home.html"&gt;Home&lt;/a&gt;&lt;/li&gt;</w:t>
      </w:r>
    </w:p>
    <w:p w14:paraId="5C5042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="laptop.html"&gt;Laptop Brand&lt;/a&gt;&lt;/li&gt;</w:t>
      </w:r>
    </w:p>
    <w:p w14:paraId="0E0F66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="mobile.html"&gt;Mobile Devices&lt;/a&gt;&lt;/li&gt;</w:t>
      </w:r>
    </w:p>
    <w:p w14:paraId="7FE849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="watches.html"&gt;Digital Watches&lt;/a&gt;&lt;/li&gt;</w:t>
      </w:r>
    </w:p>
    <w:p w14:paraId="0D4A2B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="addtocart.html"&gt;</w:t>
      </w:r>
    </w:p>
    <w:p w14:paraId="716E67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fa-shopping-cart"&gt;&lt;/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338295D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&lt;/a&gt;&lt;/li&gt;</w:t>
      </w:r>
    </w:p>
    <w:p w14:paraId="33BC34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&gt;</w:t>
      </w:r>
    </w:p>
    <w:p w14:paraId="563303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7E0F773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325CC30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p>
    <w:p w14:paraId="2BB2EC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0A19D994" w14:textId="77777777" w:rsidR="00E7392D" w:rsidRPr="00E7392D" w:rsidRDefault="00E7392D" w:rsidP="00E7392D">
      <w:pPr>
        <w:autoSpaceDE w:val="0"/>
        <w:autoSpaceDN w:val="0"/>
        <w:adjustRightInd w:val="0"/>
        <w:rPr>
          <w:rFonts w:ascii="Courier New" w:hAnsi="Courier New" w:cs="Courier New"/>
          <w:sz w:val="22"/>
          <w:szCs w:val="22"/>
        </w:rPr>
      </w:pPr>
    </w:p>
    <w:p w14:paraId="1CBCB498" w14:textId="77777777" w:rsidR="00E7392D" w:rsidRPr="00E7392D" w:rsidRDefault="00E7392D" w:rsidP="00E7392D">
      <w:pPr>
        <w:autoSpaceDE w:val="0"/>
        <w:autoSpaceDN w:val="0"/>
        <w:adjustRightInd w:val="0"/>
        <w:rPr>
          <w:rFonts w:ascii="Courier New" w:hAnsi="Courier New" w:cs="Courier New"/>
          <w:sz w:val="22"/>
          <w:szCs w:val="22"/>
        </w:rPr>
      </w:pPr>
    </w:p>
    <w:p w14:paraId="0E68FD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&lt;main&gt;</w:t>
      </w:r>
      <w:r w:rsidRPr="00E7392D">
        <w:rPr>
          <w:rFonts w:ascii="Courier New" w:hAnsi="Courier New" w:cs="Courier New"/>
          <w:sz w:val="22"/>
          <w:szCs w:val="22"/>
        </w:rPr>
        <w:tab/>
      </w:r>
    </w:p>
    <w:p w14:paraId="6CC04F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&lt;h1&gt;Digital Watches&lt;/h1&gt;</w:t>
      </w:r>
    </w:p>
    <w:p w14:paraId="28C8565A" w14:textId="77777777" w:rsidR="00E7392D" w:rsidRPr="00E7392D" w:rsidRDefault="00E7392D" w:rsidP="00E7392D">
      <w:pPr>
        <w:autoSpaceDE w:val="0"/>
        <w:autoSpaceDN w:val="0"/>
        <w:adjustRightInd w:val="0"/>
        <w:rPr>
          <w:rFonts w:ascii="Courier New" w:hAnsi="Courier New" w:cs="Courier New"/>
          <w:sz w:val="22"/>
          <w:szCs w:val="22"/>
        </w:rPr>
      </w:pPr>
    </w:p>
    <w:p w14:paraId="28A587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class="cards"&gt;</w:t>
      </w:r>
    </w:p>
    <w:p w14:paraId="714634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="Watch/rado.jpg"&gt;</w:t>
      </w:r>
    </w:p>
    <w:p w14:paraId="2D4D84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class="title" &gt;</w:t>
      </w:r>
    </w:p>
    <w:p w14:paraId="11E806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w:t>
      </w:r>
      <w:proofErr w:type="spellStart"/>
      <w:r w:rsidRPr="00E7392D">
        <w:rPr>
          <w:rFonts w:ascii="Courier New" w:hAnsi="Courier New" w:cs="Courier New"/>
          <w:sz w:val="22"/>
          <w:szCs w:val="22"/>
        </w:rPr>
        <w:t>Rado</w:t>
      </w:r>
      <w:proofErr w:type="spellEnd"/>
      <w:r w:rsidRPr="00E7392D">
        <w:rPr>
          <w:rFonts w:ascii="Courier New" w:hAnsi="Courier New" w:cs="Courier New"/>
          <w:sz w:val="22"/>
          <w:szCs w:val="22"/>
        </w:rPr>
        <w:t>&lt;/h2&gt;</w:t>
      </w:r>
    </w:p>
    <w:p w14:paraId="0D5480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DD17E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class="description"&gt;</w:t>
      </w:r>
    </w:p>
    <w:p w14:paraId="68E30E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w:t>
      </w:r>
      <w:proofErr w:type="spellStart"/>
      <w:r w:rsidRPr="00E7392D">
        <w:rPr>
          <w:rFonts w:ascii="Courier New" w:hAnsi="Courier New" w:cs="Courier New"/>
          <w:sz w:val="22"/>
          <w:szCs w:val="22"/>
        </w:rPr>
        <w:t>Rado</w:t>
      </w:r>
      <w:proofErr w:type="spellEnd"/>
      <w:r w:rsidRPr="00E7392D">
        <w:rPr>
          <w:rFonts w:ascii="Courier New" w:hAnsi="Courier New" w:cs="Courier New"/>
          <w:sz w:val="22"/>
          <w:szCs w:val="22"/>
        </w:rPr>
        <w:t xml:space="preserve"> is a popular name in the luxury watchmaking </w:t>
      </w:r>
      <w:proofErr w:type="spellStart"/>
      <w:r w:rsidRPr="00E7392D">
        <w:rPr>
          <w:rFonts w:ascii="Courier New" w:hAnsi="Courier New" w:cs="Courier New"/>
          <w:sz w:val="22"/>
          <w:szCs w:val="22"/>
        </w:rPr>
        <w:t>industry.This</w:t>
      </w:r>
      <w:proofErr w:type="spellEnd"/>
      <w:r w:rsidRPr="00E7392D">
        <w:rPr>
          <w:rFonts w:ascii="Courier New" w:hAnsi="Courier New" w:cs="Courier New"/>
          <w:sz w:val="22"/>
          <w:szCs w:val="22"/>
        </w:rPr>
        <w:t xml:space="preserve"> type of watch allows you read and see the</w:t>
      </w:r>
    </w:p>
    <w:p w14:paraId="69B598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time even in pitch </w:t>
      </w:r>
      <w:proofErr w:type="spellStart"/>
      <w:r w:rsidRPr="00E7392D">
        <w:rPr>
          <w:rFonts w:ascii="Courier New" w:hAnsi="Courier New" w:cs="Courier New"/>
          <w:sz w:val="22"/>
          <w:szCs w:val="22"/>
        </w:rPr>
        <w:t>darkness.We</w:t>
      </w:r>
      <w:proofErr w:type="spellEnd"/>
      <w:r w:rsidRPr="00E7392D">
        <w:rPr>
          <w:rFonts w:ascii="Courier New" w:hAnsi="Courier New" w:cs="Courier New"/>
          <w:sz w:val="22"/>
          <w:szCs w:val="22"/>
        </w:rPr>
        <w:t xml:space="preserve"> have this product and only available on this site. &lt;/p&gt;</w:t>
      </w:r>
    </w:p>
    <w:p w14:paraId="76AFCC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lebel</w:t>
      </w:r>
      <w:proofErr w:type="spellEnd"/>
      <w:r w:rsidRPr="00E7392D">
        <w:rPr>
          <w:rFonts w:ascii="Courier New" w:hAnsi="Courier New" w:cs="Courier New"/>
          <w:sz w:val="22"/>
          <w:szCs w:val="22"/>
        </w:rPr>
        <w:t xml:space="preserve"> style="margin-right: 50%;color: grey;"&gt; </w:t>
      </w:r>
      <w:proofErr w:type="spellStart"/>
      <w:r w:rsidRPr="00E7392D">
        <w:rPr>
          <w:rFonts w:ascii="Courier New" w:hAnsi="Courier New" w:cs="Courier New"/>
          <w:sz w:val="22"/>
          <w:szCs w:val="22"/>
        </w:rPr>
        <w:t>Rs</w:t>
      </w:r>
      <w:proofErr w:type="spellEnd"/>
      <w:r w:rsidRPr="00E7392D">
        <w:rPr>
          <w:rFonts w:ascii="Courier New" w:hAnsi="Courier New" w:cs="Courier New"/>
          <w:sz w:val="22"/>
          <w:szCs w:val="22"/>
        </w:rPr>
        <w:t xml:space="preserve"> 15000&lt;/</w:t>
      </w:r>
      <w:proofErr w:type="spellStart"/>
      <w:r w:rsidRPr="00E7392D">
        <w:rPr>
          <w:rFonts w:ascii="Courier New" w:hAnsi="Courier New" w:cs="Courier New"/>
          <w:sz w:val="22"/>
          <w:szCs w:val="22"/>
        </w:rPr>
        <w:t>lebel</w:t>
      </w:r>
      <w:proofErr w:type="spellEnd"/>
      <w:r w:rsidRPr="00E7392D">
        <w:rPr>
          <w:rFonts w:ascii="Courier New" w:hAnsi="Courier New" w:cs="Courier New"/>
          <w:sz w:val="22"/>
          <w:szCs w:val="22"/>
        </w:rPr>
        <w:t>&gt;</w:t>
      </w:r>
    </w:p>
    <w:p w14:paraId="515133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&lt;button&gt;Add to card&lt;/button&gt;</w:t>
      </w:r>
    </w:p>
    <w:p w14:paraId="333E5E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AB672B7" w14:textId="77777777" w:rsidR="00E7392D" w:rsidRPr="00E7392D" w:rsidRDefault="00E7392D" w:rsidP="00E7392D">
      <w:pPr>
        <w:autoSpaceDE w:val="0"/>
        <w:autoSpaceDN w:val="0"/>
        <w:adjustRightInd w:val="0"/>
        <w:rPr>
          <w:rFonts w:ascii="Courier New" w:hAnsi="Courier New" w:cs="Courier New"/>
          <w:sz w:val="22"/>
          <w:szCs w:val="22"/>
        </w:rPr>
      </w:pPr>
    </w:p>
    <w:p w14:paraId="445BD6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123C49D7" w14:textId="77777777" w:rsidR="00E7392D" w:rsidRPr="00E7392D" w:rsidRDefault="00E7392D" w:rsidP="00E7392D">
      <w:pPr>
        <w:autoSpaceDE w:val="0"/>
        <w:autoSpaceDN w:val="0"/>
        <w:adjustRightInd w:val="0"/>
        <w:rPr>
          <w:rFonts w:ascii="Courier New" w:hAnsi="Courier New" w:cs="Courier New"/>
          <w:sz w:val="22"/>
          <w:szCs w:val="22"/>
        </w:rPr>
      </w:pPr>
    </w:p>
    <w:p w14:paraId="2DE987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class="cards"&gt;</w:t>
      </w:r>
    </w:p>
    <w:p w14:paraId="73034E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="Watch/skelton.jpg"&gt;</w:t>
      </w:r>
    </w:p>
    <w:p w14:paraId="60D7EF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class="title" &gt;</w:t>
      </w:r>
    </w:p>
    <w:p w14:paraId="570404C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&lt;h2&gt;Black Skeleton&lt;/h2&gt;</w:t>
      </w:r>
    </w:p>
    <w:p w14:paraId="503771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A0ED7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class="description"&gt;</w:t>
      </w:r>
    </w:p>
    <w:p w14:paraId="266386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&lt;p&gt;This watch has black color and its looking is so </w:t>
      </w:r>
      <w:proofErr w:type="spellStart"/>
      <w:r w:rsidRPr="00E7392D">
        <w:rPr>
          <w:rFonts w:ascii="Courier New" w:hAnsi="Courier New" w:cs="Courier New"/>
          <w:sz w:val="22"/>
          <w:szCs w:val="22"/>
        </w:rPr>
        <w:t>good.we</w:t>
      </w:r>
      <w:proofErr w:type="spellEnd"/>
      <w:r w:rsidRPr="00E7392D">
        <w:rPr>
          <w:rFonts w:ascii="Courier New" w:hAnsi="Courier New" w:cs="Courier New"/>
          <w:sz w:val="22"/>
          <w:szCs w:val="22"/>
        </w:rPr>
        <w:t xml:space="preserve"> have this product and only </w:t>
      </w:r>
      <w:proofErr w:type="spellStart"/>
      <w:r w:rsidRPr="00E7392D">
        <w:rPr>
          <w:rFonts w:ascii="Courier New" w:hAnsi="Courier New" w:cs="Courier New"/>
          <w:sz w:val="22"/>
          <w:szCs w:val="22"/>
        </w:rPr>
        <w:t>availabe</w:t>
      </w:r>
      <w:proofErr w:type="spellEnd"/>
    </w:p>
    <w:p w14:paraId="5320C4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on this </w:t>
      </w:r>
      <w:proofErr w:type="spellStart"/>
      <w:r w:rsidRPr="00E7392D">
        <w:rPr>
          <w:rFonts w:ascii="Courier New" w:hAnsi="Courier New" w:cs="Courier New"/>
          <w:sz w:val="22"/>
          <w:szCs w:val="22"/>
        </w:rPr>
        <w:t>site.And</w:t>
      </w:r>
      <w:proofErr w:type="spellEnd"/>
      <w:r w:rsidRPr="00E7392D">
        <w:rPr>
          <w:rFonts w:ascii="Courier New" w:hAnsi="Courier New" w:cs="Courier New"/>
          <w:sz w:val="22"/>
          <w:szCs w:val="22"/>
        </w:rPr>
        <w:t xml:space="preserve"> its Display you can see.&lt;/p&gt;&lt;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2B0CDE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lebel</w:t>
      </w:r>
      <w:proofErr w:type="spellEnd"/>
      <w:r w:rsidRPr="00E7392D">
        <w:rPr>
          <w:rFonts w:ascii="Courier New" w:hAnsi="Courier New" w:cs="Courier New"/>
          <w:sz w:val="22"/>
          <w:szCs w:val="22"/>
        </w:rPr>
        <w:t xml:space="preserve"> style="margin-right: 50%;color: grey;"&gt; </w:t>
      </w:r>
      <w:proofErr w:type="spellStart"/>
      <w:r w:rsidRPr="00E7392D">
        <w:rPr>
          <w:rFonts w:ascii="Courier New" w:hAnsi="Courier New" w:cs="Courier New"/>
          <w:sz w:val="22"/>
          <w:szCs w:val="22"/>
        </w:rPr>
        <w:t>Rs</w:t>
      </w:r>
      <w:proofErr w:type="spellEnd"/>
      <w:r w:rsidRPr="00E7392D">
        <w:rPr>
          <w:rFonts w:ascii="Courier New" w:hAnsi="Courier New" w:cs="Courier New"/>
          <w:sz w:val="22"/>
          <w:szCs w:val="22"/>
        </w:rPr>
        <w:t xml:space="preserve"> 1800&lt;/</w:t>
      </w:r>
      <w:proofErr w:type="spellStart"/>
      <w:r w:rsidRPr="00E7392D">
        <w:rPr>
          <w:rFonts w:ascii="Courier New" w:hAnsi="Courier New" w:cs="Courier New"/>
          <w:sz w:val="22"/>
          <w:szCs w:val="22"/>
        </w:rPr>
        <w:t>lebel</w:t>
      </w:r>
      <w:proofErr w:type="spellEnd"/>
      <w:r w:rsidRPr="00E7392D">
        <w:rPr>
          <w:rFonts w:ascii="Courier New" w:hAnsi="Courier New" w:cs="Courier New"/>
          <w:sz w:val="22"/>
          <w:szCs w:val="22"/>
        </w:rPr>
        <w:t>&gt;</w:t>
      </w:r>
    </w:p>
    <w:p w14:paraId="27AFFB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&lt;button&gt;Add to card&lt;/button&gt;</w:t>
      </w:r>
    </w:p>
    <w:p w14:paraId="254BA3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1D91C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11F0AAA" w14:textId="77777777" w:rsidR="00E7392D" w:rsidRPr="00E7392D" w:rsidRDefault="00E7392D" w:rsidP="00E7392D">
      <w:pPr>
        <w:autoSpaceDE w:val="0"/>
        <w:autoSpaceDN w:val="0"/>
        <w:adjustRightInd w:val="0"/>
        <w:rPr>
          <w:rFonts w:ascii="Courier New" w:hAnsi="Courier New" w:cs="Courier New"/>
          <w:sz w:val="22"/>
          <w:szCs w:val="22"/>
        </w:rPr>
      </w:pPr>
    </w:p>
    <w:p w14:paraId="7EE8F6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class="cards"&gt;</w:t>
      </w:r>
    </w:p>
    <w:p w14:paraId="4A33FF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="Watch/dg.jpg"&gt;</w:t>
      </w:r>
    </w:p>
    <w:p w14:paraId="47DCD2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class="title" &gt;</w:t>
      </w:r>
    </w:p>
    <w:p w14:paraId="7D7E70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&lt;h&gt;Smart Watches&lt;/h2&gt;</w:t>
      </w:r>
    </w:p>
    <w:p w14:paraId="76BA6B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8C7412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class="description"&gt;</w:t>
      </w:r>
    </w:p>
    <w:p w14:paraId="3F1BB5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&lt;p&gt;Smart watches can do many things that your smartphone </w:t>
      </w:r>
      <w:proofErr w:type="spellStart"/>
      <w:r w:rsidRPr="00E7392D">
        <w:rPr>
          <w:rFonts w:ascii="Courier New" w:hAnsi="Courier New" w:cs="Courier New"/>
          <w:sz w:val="22"/>
          <w:szCs w:val="22"/>
        </w:rPr>
        <w:t>can't.Benefits</w:t>
      </w:r>
      <w:proofErr w:type="spellEnd"/>
      <w:r w:rsidRPr="00E7392D">
        <w:rPr>
          <w:rFonts w:ascii="Courier New" w:hAnsi="Courier New" w:cs="Courier New"/>
          <w:sz w:val="22"/>
          <w:szCs w:val="22"/>
        </w:rPr>
        <w:t xml:space="preserve"> include tracking your</w:t>
      </w:r>
    </w:p>
    <w:p w14:paraId="24FDE1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heart </w:t>
      </w:r>
      <w:proofErr w:type="spellStart"/>
      <w:r w:rsidRPr="00E7392D">
        <w:rPr>
          <w:rFonts w:ascii="Courier New" w:hAnsi="Courier New" w:cs="Courier New"/>
          <w:sz w:val="22"/>
          <w:szCs w:val="22"/>
        </w:rPr>
        <w:t>rate,sleep,activity</w:t>
      </w:r>
      <w:proofErr w:type="spellEnd"/>
      <w:r w:rsidRPr="00E7392D">
        <w:rPr>
          <w:rFonts w:ascii="Courier New" w:hAnsi="Courier New" w:cs="Courier New"/>
          <w:sz w:val="22"/>
          <w:szCs w:val="22"/>
        </w:rPr>
        <w:t xml:space="preserve"> and overall fitness </w:t>
      </w:r>
      <w:proofErr w:type="spellStart"/>
      <w:r w:rsidRPr="00E7392D">
        <w:rPr>
          <w:rFonts w:ascii="Courier New" w:hAnsi="Courier New" w:cs="Courier New"/>
          <w:sz w:val="22"/>
          <w:szCs w:val="22"/>
        </w:rPr>
        <w:t>level.we</w:t>
      </w:r>
      <w:proofErr w:type="spellEnd"/>
      <w:r w:rsidRPr="00E7392D">
        <w:rPr>
          <w:rFonts w:ascii="Courier New" w:hAnsi="Courier New" w:cs="Courier New"/>
          <w:sz w:val="22"/>
          <w:szCs w:val="22"/>
        </w:rPr>
        <w:t xml:space="preserve"> have this product and available on</w:t>
      </w:r>
    </w:p>
    <w:p w14:paraId="3AB76E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this site.&lt;/p&gt;&lt;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2A180A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&lt;</w:t>
      </w:r>
      <w:proofErr w:type="spellStart"/>
      <w:r w:rsidRPr="00E7392D">
        <w:rPr>
          <w:rFonts w:ascii="Courier New" w:hAnsi="Courier New" w:cs="Courier New"/>
          <w:sz w:val="22"/>
          <w:szCs w:val="22"/>
        </w:rPr>
        <w:t>lebel</w:t>
      </w:r>
      <w:proofErr w:type="spellEnd"/>
      <w:r w:rsidRPr="00E7392D">
        <w:rPr>
          <w:rFonts w:ascii="Courier New" w:hAnsi="Courier New" w:cs="Courier New"/>
          <w:sz w:val="22"/>
          <w:szCs w:val="22"/>
        </w:rPr>
        <w:t xml:space="preserve"> style="margin-right: 50%;color: grey;"&gt; </w:t>
      </w:r>
      <w:proofErr w:type="spellStart"/>
      <w:r w:rsidRPr="00E7392D">
        <w:rPr>
          <w:rFonts w:ascii="Courier New" w:hAnsi="Courier New" w:cs="Courier New"/>
          <w:sz w:val="22"/>
          <w:szCs w:val="22"/>
        </w:rPr>
        <w:t>Rs</w:t>
      </w:r>
      <w:proofErr w:type="spellEnd"/>
      <w:r w:rsidRPr="00E7392D">
        <w:rPr>
          <w:rFonts w:ascii="Courier New" w:hAnsi="Courier New" w:cs="Courier New"/>
          <w:sz w:val="22"/>
          <w:szCs w:val="22"/>
        </w:rPr>
        <w:t xml:space="preserve"> 1200&lt;/</w:t>
      </w:r>
      <w:proofErr w:type="spellStart"/>
      <w:r w:rsidRPr="00E7392D">
        <w:rPr>
          <w:rFonts w:ascii="Courier New" w:hAnsi="Courier New" w:cs="Courier New"/>
          <w:sz w:val="22"/>
          <w:szCs w:val="22"/>
        </w:rPr>
        <w:t>lebel</w:t>
      </w:r>
      <w:proofErr w:type="spellEnd"/>
      <w:r w:rsidRPr="00E7392D">
        <w:rPr>
          <w:rFonts w:ascii="Courier New" w:hAnsi="Courier New" w:cs="Courier New"/>
          <w:sz w:val="22"/>
          <w:szCs w:val="22"/>
        </w:rPr>
        <w:t>&gt;</w:t>
      </w:r>
    </w:p>
    <w:p w14:paraId="776371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&lt;button&gt;Add to card&lt;/button&gt;</w:t>
      </w:r>
    </w:p>
    <w:p w14:paraId="3D1588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E1FB1CF" w14:textId="77777777" w:rsidR="00E7392D" w:rsidRPr="00E7392D" w:rsidRDefault="00E7392D" w:rsidP="00E7392D">
      <w:pPr>
        <w:autoSpaceDE w:val="0"/>
        <w:autoSpaceDN w:val="0"/>
        <w:adjustRightInd w:val="0"/>
        <w:rPr>
          <w:rFonts w:ascii="Courier New" w:hAnsi="Courier New" w:cs="Courier New"/>
          <w:sz w:val="22"/>
          <w:szCs w:val="22"/>
        </w:rPr>
      </w:pPr>
    </w:p>
    <w:p w14:paraId="20F547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t>&lt;/main&gt;</w:t>
      </w:r>
    </w:p>
    <w:p w14:paraId="7CD1BD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155EB7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&lt;footer&gt;</w:t>
      </w:r>
    </w:p>
    <w:p w14:paraId="6DC1F6F3" w14:textId="77777777" w:rsidR="00E7392D" w:rsidRPr="00E7392D" w:rsidRDefault="00E7392D" w:rsidP="00E7392D">
      <w:pPr>
        <w:autoSpaceDE w:val="0"/>
        <w:autoSpaceDN w:val="0"/>
        <w:adjustRightInd w:val="0"/>
        <w:rPr>
          <w:rFonts w:ascii="Courier New" w:hAnsi="Courier New" w:cs="Courier New"/>
          <w:sz w:val="22"/>
          <w:szCs w:val="22"/>
        </w:rPr>
      </w:pPr>
    </w:p>
    <w:p w14:paraId="452BC6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class="main-content"&gt;</w:t>
      </w:r>
    </w:p>
    <w:p w14:paraId="3B7A8B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class="left box"&gt;</w:t>
      </w:r>
    </w:p>
    <w:p w14:paraId="673BD4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7D537D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07036D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&lt;p&gt;Besties Gadget Marketing is one of the great Marketing website. We Laptop</w:t>
      </w:r>
    </w:p>
    <w:p w14:paraId="299714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and Mobile Devices along with Digital Watches. Good Standard is the key feature</w:t>
      </w:r>
    </w:p>
    <w:p w14:paraId="23FD4E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w:t>
      </w:r>
      <w:proofErr w:type="spellStart"/>
      <w:r w:rsidRPr="00E7392D">
        <w:rPr>
          <w:rFonts w:ascii="Courier New" w:hAnsi="Courier New" w:cs="Courier New"/>
          <w:sz w:val="22"/>
          <w:szCs w:val="22"/>
        </w:rPr>
        <w:t>oblidged</w:t>
      </w:r>
      <w:proofErr w:type="spellEnd"/>
      <w:r w:rsidRPr="00E7392D">
        <w:rPr>
          <w:rFonts w:ascii="Courier New" w:hAnsi="Courier New" w:cs="Courier New"/>
          <w:sz w:val="22"/>
          <w:szCs w:val="22"/>
        </w:rPr>
        <w:t xml:space="preserve"> to </w:t>
      </w:r>
    </w:p>
    <w:p w14:paraId="47C5E5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serve you. For </w:t>
      </w:r>
      <w:proofErr w:type="spellStart"/>
      <w:r w:rsidRPr="00E7392D">
        <w:rPr>
          <w:rFonts w:ascii="Courier New" w:hAnsi="Courier New" w:cs="Courier New"/>
          <w:sz w:val="22"/>
          <w:szCs w:val="22"/>
        </w:rPr>
        <w:t>furthur</w:t>
      </w:r>
      <w:proofErr w:type="spellEnd"/>
      <w:r w:rsidRPr="00E7392D">
        <w:rPr>
          <w:rFonts w:ascii="Courier New" w:hAnsi="Courier New" w:cs="Courier New"/>
          <w:sz w:val="22"/>
          <w:szCs w:val="22"/>
        </w:rPr>
        <w:t xml:space="preserve"> details, please contact us.</w:t>
      </w:r>
    </w:p>
    <w:p w14:paraId="0DFF21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0FC346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516E921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="https://www.facebook.com/Zulfiqar-Electronic Devices-112570480572863/" target="_blank"&gt;</w:t>
      </w:r>
    </w:p>
    <w:p w14:paraId="19E804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facebook</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7500A1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42E41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6D9FB2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instagram</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22877FA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4339CB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="https://twitter.com/</w:t>
      </w:r>
      <w:proofErr w:type="spellStart"/>
      <w:r w:rsidRPr="00E7392D">
        <w:rPr>
          <w:rFonts w:ascii="Courier New" w:hAnsi="Courier New" w:cs="Courier New"/>
          <w:sz w:val="22"/>
          <w:szCs w:val="22"/>
        </w:rPr>
        <w:t>amazingdevices?lang</w:t>
      </w:r>
      <w:proofErr w:type="spellEnd"/>
      <w:r w:rsidRPr="00E7392D">
        <w:rPr>
          <w:rFonts w:ascii="Courier New" w:hAnsi="Courier New" w:cs="Courier New"/>
          <w:sz w:val="22"/>
          <w:szCs w:val="22"/>
        </w:rPr>
        <w:t>=</w:t>
      </w:r>
      <w:proofErr w:type="spellStart"/>
      <w:r w:rsidRPr="00E7392D">
        <w:rPr>
          <w:rFonts w:ascii="Courier New" w:hAnsi="Courier New" w:cs="Courier New"/>
          <w:sz w:val="22"/>
          <w:szCs w:val="22"/>
        </w:rPr>
        <w:t>en</w:t>
      </w:r>
      <w:proofErr w:type="spellEnd"/>
      <w:r w:rsidRPr="00E7392D">
        <w:rPr>
          <w:rFonts w:ascii="Courier New" w:hAnsi="Courier New" w:cs="Courier New"/>
          <w:sz w:val="22"/>
          <w:szCs w:val="22"/>
        </w:rPr>
        <w:t>" target="_blank"&gt;</w:t>
      </w:r>
    </w:p>
    <w:p w14:paraId="1B490A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fa-twitter"&gt;&lt;/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5C1E83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19B2FA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="https://www.youtube.com/watch?v=EF0gkU26olc" target="_blank"&gt;</w:t>
      </w:r>
    </w:p>
    <w:p w14:paraId="025163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youtube</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076E02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225D9C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C4F8E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31E494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BEEFC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6A62E2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6EA4EF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48759D9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632BD8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="https://www.google.com/maps/place/Zulfiqar+Electronic devices/@</w:t>
      </w:r>
    </w:p>
    <w:p w14:paraId="242982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677D41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4B43C4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fa-2x fa-map-marker"&gt;&lt;/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01D324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1C207E8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25A234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AB558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7A16F9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5E81AB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2F8D6A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F2DF0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0075D6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43B900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2B5E29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6654D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074A6A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CD83A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1E56BC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0092E4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1E63D6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7739CC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7F7172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3E3516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15AB94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25B48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32F592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msg</w:t>
      </w:r>
      <w:proofErr w:type="spellEnd"/>
      <w:r w:rsidRPr="00E7392D">
        <w:rPr>
          <w:rFonts w:ascii="Courier New" w:hAnsi="Courier New" w:cs="Courier New"/>
          <w:sz w:val="22"/>
          <w:szCs w:val="22"/>
        </w:rPr>
        <w:t>"&gt;</w:t>
      </w:r>
    </w:p>
    <w:p w14:paraId="1203094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1988BB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 xml:space="preserve"> cols="50" rows="5" required placeholder="</w:t>
      </w:r>
      <w:proofErr w:type="spellStart"/>
      <w:r w:rsidRPr="00E7392D">
        <w:rPr>
          <w:rFonts w:ascii="Courier New" w:hAnsi="Courier New" w:cs="Courier New"/>
          <w:sz w:val="22"/>
          <w:szCs w:val="22"/>
        </w:rPr>
        <w:t>Pleaase</w:t>
      </w:r>
      <w:proofErr w:type="spellEnd"/>
      <w:r w:rsidRPr="00E7392D">
        <w:rPr>
          <w:rFonts w:ascii="Courier New" w:hAnsi="Courier New" w:cs="Courier New"/>
          <w:sz w:val="22"/>
          <w:szCs w:val="22"/>
        </w:rPr>
        <w:t>, Enter your Message Here"&gt;&lt;/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&gt;</w:t>
      </w:r>
    </w:p>
    <w:p w14:paraId="2D7B85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6C92B9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btn</w:t>
      </w:r>
      <w:proofErr w:type="spellEnd"/>
      <w:r w:rsidRPr="00E7392D">
        <w:rPr>
          <w:rFonts w:ascii="Courier New" w:hAnsi="Courier New" w:cs="Courier New"/>
          <w:sz w:val="22"/>
          <w:szCs w:val="22"/>
        </w:rPr>
        <w:t>"&gt;</w:t>
      </w:r>
    </w:p>
    <w:p w14:paraId="1E9B28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417E3F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34D5F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6A5D53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196BAA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28B67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490D9C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2A4034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7C3646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&lt;/footer&gt;</w:t>
      </w:r>
    </w:p>
    <w:p w14:paraId="4938DF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69895A3F" w14:textId="5822B977" w:rsidR="00700921" w:rsidRPr="00C41B7E" w:rsidRDefault="00C41B7E" w:rsidP="00E7392D">
      <w:pPr>
        <w:autoSpaceDE w:val="0"/>
        <w:autoSpaceDN w:val="0"/>
        <w:adjustRightInd w:val="0"/>
        <w:rPr>
          <w:rFonts w:ascii="Courier New" w:hAnsi="Courier New" w:cs="Courier New"/>
          <w:sz w:val="22"/>
          <w:szCs w:val="22"/>
        </w:rPr>
      </w:pPr>
      <w:r>
        <w:rPr>
          <w:rFonts w:ascii="Courier New" w:hAnsi="Courier New" w:cs="Courier New"/>
          <w:sz w:val="22"/>
          <w:szCs w:val="22"/>
        </w:rPr>
        <w:t>&lt;/html&gt;</w:t>
      </w:r>
    </w:p>
    <w:p w14:paraId="55580DF5" w14:textId="77777777" w:rsidR="00700921" w:rsidRDefault="00700921" w:rsidP="00700921">
      <w:pPr>
        <w:pStyle w:val="NoSpacing"/>
      </w:pPr>
      <w:r>
        <w:t>CSS:</w:t>
      </w:r>
    </w:p>
    <w:p w14:paraId="72FC29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EE029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0px;</w:t>
      </w:r>
    </w:p>
    <w:p w14:paraId="0896C96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0px;</w:t>
      </w:r>
    </w:p>
    <w:p w14:paraId="1BB95C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box-sizing: border-box;</w:t>
      </w:r>
    </w:p>
    <w:p w14:paraId="311593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3C712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w:t>
      </w:r>
    </w:p>
    <w:p w14:paraId="2713E8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1D712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background-image: linear-gradient(</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 xml:space="preserve">(0, 0, 0, 0.3),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 xml:space="preserve">(0, 0, 0, 0.1)), </w:t>
      </w:r>
      <w:proofErr w:type="spellStart"/>
      <w:r w:rsidRPr="00E7392D">
        <w:rPr>
          <w:rFonts w:ascii="Courier New" w:hAnsi="Courier New" w:cs="Courier New"/>
          <w:sz w:val="22"/>
          <w:szCs w:val="22"/>
        </w:rPr>
        <w:t>url</w:t>
      </w:r>
      <w:proofErr w:type="spellEnd"/>
      <w:r w:rsidRPr="00E7392D">
        <w:rPr>
          <w:rFonts w:ascii="Courier New" w:hAnsi="Courier New" w:cs="Courier New"/>
          <w:sz w:val="22"/>
          <w:szCs w:val="22"/>
        </w:rPr>
        <w:t>("Background/watch(1).jpeg");</w:t>
      </w:r>
    </w:p>
    <w:p w14:paraId="72F0BF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18F3A9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56BD47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100vh;</w:t>
      </w:r>
    </w:p>
    <w:p w14:paraId="366A88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background-size: cover;</w:t>
      </w:r>
    </w:p>
    <w:p w14:paraId="2FF517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89F0E0E"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 xml:space="preserve"> </w:t>
      </w:r>
    </w:p>
    <w:p w14:paraId="38EB0F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CB3B2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0.3);</w:t>
      </w:r>
    </w:p>
    <w:p w14:paraId="04E346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1E1EE14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1B49E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w:t>
      </w:r>
    </w:p>
    <w:p w14:paraId="292538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t>float: right;</w:t>
      </w:r>
    </w:p>
    <w:p w14:paraId="13F784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199DC9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5543C0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33C805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w:t>
      </w:r>
    </w:p>
    <w:p w14:paraId="63141F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160B93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51D0A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 {</w:t>
      </w:r>
    </w:p>
    <w:p w14:paraId="562665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1A0228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5FD6F4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546752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w:t>
      </w:r>
      <w:proofErr w:type="spellStart"/>
      <w:r w:rsidRPr="00E7392D">
        <w:rPr>
          <w:rFonts w:ascii="Courier New" w:hAnsi="Courier New" w:cs="Courier New"/>
          <w:sz w:val="22"/>
          <w:szCs w:val="22"/>
        </w:rPr>
        <w:t>poppins</w:t>
      </w:r>
      <w:proofErr w:type="spellEnd"/>
      <w:r w:rsidRPr="00E7392D">
        <w:rPr>
          <w:rFonts w:ascii="Courier New" w:hAnsi="Courier New" w:cs="Courier New"/>
          <w:sz w:val="22"/>
          <w:szCs w:val="22"/>
        </w:rPr>
        <w:t>;</w:t>
      </w:r>
    </w:p>
    <w:p w14:paraId="1AD287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19A23A4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7FA2EC9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285C4B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7B73F7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 xml:space="preserve">-area li a </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w:t>
      </w:r>
    </w:p>
    <w:p w14:paraId="4C0A45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411032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257E4C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7955D9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6D951C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C7633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a:hover{</w:t>
      </w:r>
    </w:p>
    <w:p w14:paraId="2D9B13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(2, 243, 223, 0.712);</w:t>
      </w:r>
    </w:p>
    <w:p w14:paraId="314AB8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1AA37E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0D40BF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08115B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1CE644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8E54A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1F6B16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6A5043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2430FED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06AE2D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31400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.logo </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
    <w:p w14:paraId="115120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704FE5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441922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135CF3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FF556F3" w14:textId="77777777" w:rsidR="00E7392D" w:rsidRPr="00E7392D" w:rsidRDefault="00E7392D" w:rsidP="00E7392D">
      <w:pPr>
        <w:autoSpaceDE w:val="0"/>
        <w:autoSpaceDN w:val="0"/>
        <w:adjustRightInd w:val="0"/>
        <w:rPr>
          <w:rFonts w:ascii="Courier New" w:hAnsi="Courier New" w:cs="Courier New"/>
          <w:sz w:val="22"/>
          <w:szCs w:val="22"/>
        </w:rPr>
      </w:pPr>
    </w:p>
    <w:p w14:paraId="32159AFE" w14:textId="77777777" w:rsidR="00E7392D" w:rsidRPr="00E7392D" w:rsidRDefault="00E7392D" w:rsidP="00E7392D">
      <w:pPr>
        <w:autoSpaceDE w:val="0"/>
        <w:autoSpaceDN w:val="0"/>
        <w:adjustRightInd w:val="0"/>
        <w:rPr>
          <w:rFonts w:ascii="Courier New" w:hAnsi="Courier New" w:cs="Courier New"/>
          <w:sz w:val="22"/>
          <w:szCs w:val="22"/>
        </w:rPr>
      </w:pPr>
    </w:p>
    <w:p w14:paraId="01E7DFB7" w14:textId="77777777" w:rsidR="00E7392D" w:rsidRPr="00E7392D" w:rsidRDefault="00E7392D" w:rsidP="00E7392D">
      <w:pPr>
        <w:autoSpaceDE w:val="0"/>
        <w:autoSpaceDN w:val="0"/>
        <w:adjustRightInd w:val="0"/>
        <w:rPr>
          <w:rFonts w:ascii="Courier New" w:hAnsi="Courier New" w:cs="Courier New"/>
          <w:sz w:val="22"/>
          <w:szCs w:val="22"/>
        </w:rPr>
      </w:pPr>
    </w:p>
    <w:p w14:paraId="377E10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h1</w:t>
      </w:r>
    </w:p>
    <w:p w14:paraId="7A38A3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9E150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03E987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max-width: 1300px;</w:t>
      </w:r>
    </w:p>
    <w:p w14:paraId="30FE6F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20px auto;</w:t>
      </w:r>
    </w:p>
    <w:p w14:paraId="2C0EB6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4B8131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5px solid wheat;</w:t>
      </w:r>
    </w:p>
    <w:p w14:paraId="3657D4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170px;</w:t>
      </w:r>
    </w:p>
    <w:p w14:paraId="62840F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linear-gradient(</w:t>
      </w:r>
      <w:proofErr w:type="spellStart"/>
      <w:r w:rsidRPr="00E7392D">
        <w:rPr>
          <w:rFonts w:ascii="Courier New" w:hAnsi="Courier New" w:cs="Courier New"/>
          <w:sz w:val="22"/>
          <w:szCs w:val="22"/>
        </w:rPr>
        <w:t>rgb</w:t>
      </w:r>
      <w:proofErr w:type="spellEnd"/>
      <w:r w:rsidRPr="00E7392D">
        <w:rPr>
          <w:rFonts w:ascii="Courier New" w:hAnsi="Courier New" w:cs="Courier New"/>
          <w:sz w:val="22"/>
          <w:szCs w:val="22"/>
        </w:rPr>
        <w:t>(252, 252, 252),</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0.438));</w:t>
      </w:r>
    </w:p>
    <w:p w14:paraId="7F65E9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font-family: Cambria, Cochin, Georgia, Times, 'Times New Roman', serif;</w:t>
      </w:r>
    </w:p>
    <w:p w14:paraId="03BE7A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D733E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w:t>
      </w:r>
    </w:p>
    <w:p w14:paraId="09279C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FABBB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width:25%;</w:t>
      </w:r>
    </w:p>
    <w:p w14:paraId="0A4073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t>display: inline-block;</w:t>
      </w:r>
    </w:p>
    <w:p w14:paraId="658D41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box-shadow: 3px </w:t>
      </w:r>
      <w:proofErr w:type="spellStart"/>
      <w:r w:rsidRPr="00E7392D">
        <w:rPr>
          <w:rFonts w:ascii="Courier New" w:hAnsi="Courier New" w:cs="Courier New"/>
          <w:sz w:val="22"/>
          <w:szCs w:val="22"/>
        </w:rPr>
        <w:t>3px</w:t>
      </w:r>
      <w:proofErr w:type="spellEnd"/>
      <w:r w:rsidRPr="00E7392D">
        <w:rPr>
          <w:rFonts w:ascii="Courier New" w:hAnsi="Courier New" w:cs="Courier New"/>
          <w:sz w:val="22"/>
          <w:szCs w:val="22"/>
        </w:rPr>
        <w:t xml:space="preserve"> 12px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0.336);</w:t>
      </w:r>
    </w:p>
    <w:p w14:paraId="77262C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border-radius: 5px;</w:t>
      </w:r>
    </w:p>
    <w:p w14:paraId="0E809F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40px;</w:t>
      </w:r>
    </w:p>
    <w:p w14:paraId="77705E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pink;</w:t>
      </w:r>
    </w:p>
    <w:p w14:paraId="2CF2C3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34BA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cards:hover</w:t>
      </w:r>
      <w:proofErr w:type="spellEnd"/>
      <w:r w:rsidRPr="00E7392D">
        <w:rPr>
          <w:rFonts w:ascii="Courier New" w:hAnsi="Courier New" w:cs="Courier New"/>
          <w:sz w:val="22"/>
          <w:szCs w:val="22"/>
        </w:rPr>
        <w:t>{</w:t>
      </w:r>
    </w:p>
    <w:p w14:paraId="19D8485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195BF7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2D88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.cards </w:t>
      </w:r>
      <w:proofErr w:type="spellStart"/>
      <w:r w:rsidRPr="00E7392D">
        <w:rPr>
          <w:rFonts w:ascii="Courier New" w:hAnsi="Courier New" w:cs="Courier New"/>
          <w:sz w:val="22"/>
          <w:szCs w:val="22"/>
        </w:rPr>
        <w:t>img</w:t>
      </w:r>
      <w:proofErr w:type="spellEnd"/>
    </w:p>
    <w:p w14:paraId="05E3D8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0FC8E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43F5EDC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250px;</w:t>
      </w:r>
    </w:p>
    <w:p w14:paraId="4CAEA4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2E9ED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.cards </w:t>
      </w:r>
      <w:proofErr w:type="spellStart"/>
      <w:r w:rsidRPr="00E7392D">
        <w:rPr>
          <w:rFonts w:ascii="Courier New" w:hAnsi="Courier New" w:cs="Courier New"/>
          <w:sz w:val="22"/>
          <w:szCs w:val="22"/>
        </w:rPr>
        <w:t>img:hover</w:t>
      </w:r>
      <w:proofErr w:type="spellEnd"/>
      <w:r w:rsidRPr="00E7392D">
        <w:rPr>
          <w:rFonts w:ascii="Courier New" w:hAnsi="Courier New" w:cs="Courier New"/>
          <w:sz w:val="22"/>
          <w:szCs w:val="22"/>
        </w:rPr>
        <w:t>{</w:t>
      </w:r>
    </w:p>
    <w:p w14:paraId="433D1B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1A5DD8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D3C4C16" w14:textId="77777777" w:rsidR="00E7392D" w:rsidRPr="00E7392D" w:rsidRDefault="00E7392D" w:rsidP="00E7392D">
      <w:pPr>
        <w:autoSpaceDE w:val="0"/>
        <w:autoSpaceDN w:val="0"/>
        <w:adjustRightInd w:val="0"/>
        <w:rPr>
          <w:rFonts w:ascii="Courier New" w:hAnsi="Courier New" w:cs="Courier New"/>
          <w:sz w:val="22"/>
          <w:szCs w:val="22"/>
        </w:rPr>
      </w:pPr>
    </w:p>
    <w:p w14:paraId="2D3FB1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.cards </w:t>
      </w:r>
      <w:proofErr w:type="spellStart"/>
      <w:r w:rsidRPr="00E7392D">
        <w:rPr>
          <w:rFonts w:ascii="Courier New" w:hAnsi="Courier New" w:cs="Courier New"/>
          <w:sz w:val="22"/>
          <w:szCs w:val="22"/>
        </w:rPr>
        <w:t>img:hover</w:t>
      </w:r>
      <w:proofErr w:type="spellEnd"/>
      <w:r w:rsidRPr="00E7392D">
        <w:rPr>
          <w:rFonts w:ascii="Courier New" w:hAnsi="Courier New" w:cs="Courier New"/>
          <w:sz w:val="22"/>
          <w:szCs w:val="22"/>
        </w:rPr>
        <w:t>{</w:t>
      </w:r>
    </w:p>
    <w:p w14:paraId="7F9795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transform: scale(1.03);</w:t>
      </w:r>
    </w:p>
    <w:p w14:paraId="7552E3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7EAB1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.title</w:t>
      </w:r>
    </w:p>
    <w:p w14:paraId="51AB0F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A6E07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roofErr w:type="spellStart"/>
      <w:r w:rsidRPr="00E7392D">
        <w:rPr>
          <w:rFonts w:ascii="Courier New" w:hAnsi="Courier New" w:cs="Courier New"/>
          <w:sz w:val="22"/>
          <w:szCs w:val="22"/>
        </w:rPr>
        <w:t>text-align:center</w:t>
      </w:r>
      <w:proofErr w:type="spellEnd"/>
      <w:r w:rsidRPr="00E7392D">
        <w:rPr>
          <w:rFonts w:ascii="Courier New" w:hAnsi="Courier New" w:cs="Courier New"/>
          <w:sz w:val="22"/>
          <w:szCs w:val="22"/>
        </w:rPr>
        <w:t>;</w:t>
      </w:r>
    </w:p>
    <w:p w14:paraId="5A358F0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w:t>
      </w:r>
    </w:p>
    <w:p w14:paraId="53BD3E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1E1207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4C2935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.description</w:t>
      </w:r>
    </w:p>
    <w:p w14:paraId="279AAC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3C71A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384FBD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padding:5px;</w:t>
      </w:r>
    </w:p>
    <w:p w14:paraId="662673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20px;</w:t>
      </w:r>
    </w:p>
    <w:p w14:paraId="6C2059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01982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button</w:t>
      </w:r>
    </w:p>
    <w:p w14:paraId="5DA577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FD836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10px;</w:t>
      </w:r>
    </w:p>
    <w:p w14:paraId="14B1D2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margin-bottom: 10px;</w:t>
      </w:r>
    </w:p>
    <w:p w14:paraId="04DDE9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505A8E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black;</w:t>
      </w:r>
    </w:p>
    <w:p w14:paraId="3D2913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padding:5px;</w:t>
      </w:r>
    </w:p>
    <w:p w14:paraId="6BEA72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border-radius:5px;</w:t>
      </w:r>
    </w:p>
    <w:p w14:paraId="1C3E155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4C570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button:hover</w:t>
      </w:r>
      <w:proofErr w:type="spellEnd"/>
    </w:p>
    <w:p w14:paraId="758B7C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33C28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black;</w:t>
      </w:r>
    </w:p>
    <w:p w14:paraId="35F66D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roofErr w:type="spellStart"/>
      <w:r w:rsidRPr="00E7392D">
        <w:rPr>
          <w:rFonts w:ascii="Courier New" w:hAnsi="Courier New" w:cs="Courier New"/>
          <w:sz w:val="22"/>
          <w:szCs w:val="22"/>
        </w:rPr>
        <w:t>color:white</w:t>
      </w:r>
      <w:proofErr w:type="spellEnd"/>
      <w:r w:rsidRPr="00E7392D">
        <w:rPr>
          <w:rFonts w:ascii="Courier New" w:hAnsi="Courier New" w:cs="Courier New"/>
          <w:sz w:val="22"/>
          <w:szCs w:val="22"/>
        </w:rPr>
        <w:t>;</w:t>
      </w:r>
    </w:p>
    <w:p w14:paraId="49C771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transition:.7s;</w:t>
      </w:r>
    </w:p>
    <w:p w14:paraId="0361D7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cursor: pointer;</w:t>
      </w:r>
    </w:p>
    <w:p w14:paraId="5B9F37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6296C8F" w14:textId="77777777" w:rsidR="00E7392D" w:rsidRPr="00E7392D" w:rsidRDefault="00E7392D" w:rsidP="00E7392D">
      <w:pPr>
        <w:autoSpaceDE w:val="0"/>
        <w:autoSpaceDN w:val="0"/>
        <w:adjustRightInd w:val="0"/>
        <w:rPr>
          <w:rFonts w:ascii="Courier New" w:hAnsi="Courier New" w:cs="Courier New"/>
          <w:sz w:val="22"/>
          <w:szCs w:val="22"/>
        </w:rPr>
      </w:pPr>
    </w:p>
    <w:p w14:paraId="7E364DD6" w14:textId="77777777" w:rsidR="00E7392D" w:rsidRPr="00E7392D" w:rsidRDefault="00E7392D" w:rsidP="00E7392D">
      <w:pPr>
        <w:autoSpaceDE w:val="0"/>
        <w:autoSpaceDN w:val="0"/>
        <w:adjustRightInd w:val="0"/>
        <w:rPr>
          <w:rFonts w:ascii="Courier New" w:hAnsi="Courier New" w:cs="Courier New"/>
          <w:sz w:val="22"/>
          <w:szCs w:val="22"/>
        </w:rPr>
      </w:pPr>
    </w:p>
    <w:p w14:paraId="04550B2C" w14:textId="77777777" w:rsidR="00E7392D" w:rsidRPr="00E7392D" w:rsidRDefault="00E7392D" w:rsidP="00E7392D">
      <w:pPr>
        <w:autoSpaceDE w:val="0"/>
        <w:autoSpaceDN w:val="0"/>
        <w:adjustRightInd w:val="0"/>
        <w:rPr>
          <w:rFonts w:ascii="Courier New" w:hAnsi="Courier New" w:cs="Courier New"/>
          <w:sz w:val="22"/>
          <w:szCs w:val="22"/>
        </w:rPr>
      </w:pPr>
    </w:p>
    <w:p w14:paraId="4D9A5759" w14:textId="77777777" w:rsidR="00E7392D" w:rsidRPr="00E7392D" w:rsidRDefault="00E7392D" w:rsidP="00E7392D">
      <w:pPr>
        <w:autoSpaceDE w:val="0"/>
        <w:autoSpaceDN w:val="0"/>
        <w:adjustRightInd w:val="0"/>
        <w:rPr>
          <w:rFonts w:ascii="Courier New" w:hAnsi="Courier New" w:cs="Courier New"/>
          <w:sz w:val="22"/>
          <w:szCs w:val="22"/>
        </w:rPr>
      </w:pPr>
    </w:p>
    <w:p w14:paraId="3515CC4C" w14:textId="77777777" w:rsidR="00E7392D" w:rsidRPr="00E7392D" w:rsidRDefault="00E7392D" w:rsidP="00E7392D">
      <w:pPr>
        <w:autoSpaceDE w:val="0"/>
        <w:autoSpaceDN w:val="0"/>
        <w:adjustRightInd w:val="0"/>
        <w:rPr>
          <w:rFonts w:ascii="Courier New" w:hAnsi="Courier New" w:cs="Courier New"/>
          <w:sz w:val="22"/>
          <w:szCs w:val="22"/>
        </w:rPr>
      </w:pPr>
    </w:p>
    <w:p w14:paraId="204B46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02E4C2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1D1146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margin-top: 10px;</w:t>
      </w:r>
    </w:p>
    <w:p w14:paraId="3ACA80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0.678);</w:t>
      </w:r>
    </w:p>
    <w:p w14:paraId="05A35F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678D5A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4C88A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0C6E50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7F0BEA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732D7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4478A7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flex-basis: 50%;</w:t>
      </w:r>
    </w:p>
    <w:p w14:paraId="63D06F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4E6265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FD37B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5F34E3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0B11C3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43859F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560B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180B33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00CA84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456CB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40C6EB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2A48E0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8E846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11F599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16009F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0F56A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52014D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1712F9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4DF8CF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D4209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.left .content .social a </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w:t>
      </w:r>
    </w:p>
    <w:p w14:paraId="4984FE3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0E19EB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1369DE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5F8B06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73763F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A7F6C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2573FD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6DD755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78F9C0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204ED3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0B1B26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2B8FC6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45B52C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527C5E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083666A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.contact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.email .fa {</w:t>
      </w:r>
    </w:p>
    <w:p w14:paraId="2A0BE6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25922AC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737FBA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061D19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2563CD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00C3D6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73F67C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20E1A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021521C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7FBC61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78EE64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6C9EE1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w:t>
      </w:r>
    </w:p>
    <w:p w14:paraId="264DEA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.center .content .place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.contact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.email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w:t>
      </w:r>
    </w:p>
    <w:p w14:paraId="162B4E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166E8D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2A4349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725BB4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432727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501008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231B6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183E6A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2D9336C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03A831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667270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F65B9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0C8D65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278AB0B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0EAA7B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D4A22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6014B2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1512E5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110C78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26772BC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44D644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6B0F0E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BA4D9CC"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t>button:hover</w:t>
      </w:r>
      <w:proofErr w:type="spellEnd"/>
      <w:r w:rsidRPr="00E7392D">
        <w:rPr>
          <w:rFonts w:ascii="Courier New" w:hAnsi="Courier New" w:cs="Courier New"/>
          <w:sz w:val="22"/>
          <w:szCs w:val="22"/>
        </w:rPr>
        <w:t>{</w:t>
      </w:r>
    </w:p>
    <w:p w14:paraId="3E442C9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w:t>
      </w:r>
    </w:p>
    <w:p w14:paraId="586E9F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749DADED" w14:textId="4B742132" w:rsidR="00700921" w:rsidRPr="009A77EF" w:rsidRDefault="009A77EF" w:rsidP="00E7392D">
      <w:pPr>
        <w:autoSpaceDE w:val="0"/>
        <w:autoSpaceDN w:val="0"/>
        <w:adjustRightInd w:val="0"/>
        <w:rPr>
          <w:rFonts w:ascii="Courier New" w:hAnsi="Courier New" w:cs="Courier New"/>
          <w:sz w:val="22"/>
          <w:szCs w:val="22"/>
        </w:rPr>
      </w:pPr>
      <w:r>
        <w:rPr>
          <w:rFonts w:ascii="Courier New" w:hAnsi="Courier New" w:cs="Courier New"/>
          <w:sz w:val="22"/>
          <w:szCs w:val="22"/>
        </w:rPr>
        <w:t>}</w:t>
      </w:r>
    </w:p>
    <w:p w14:paraId="0C99F76C" w14:textId="2B90BFA3" w:rsidR="00700921" w:rsidRDefault="00700921" w:rsidP="00700921">
      <w:pPr>
        <w:pStyle w:val="Heading2"/>
        <w:ind w:left="720"/>
      </w:pPr>
      <w:bookmarkStart w:id="20" w:name="_Toc60599588"/>
      <w:bookmarkStart w:id="21" w:name="_Toc60600428"/>
      <w:r>
        <w:t>Add to Cart:</w:t>
      </w:r>
      <w:bookmarkEnd w:id="20"/>
      <w:bookmarkEnd w:id="21"/>
    </w:p>
    <w:p w14:paraId="09B5A1AF" w14:textId="77777777" w:rsidR="00700921" w:rsidRPr="004D1A9F" w:rsidRDefault="00700921" w:rsidP="00700921">
      <w:pPr>
        <w:pStyle w:val="NoSpacing"/>
      </w:pPr>
      <w:r w:rsidRPr="004D1A9F">
        <w:t>Html:</w:t>
      </w:r>
    </w:p>
    <w:p w14:paraId="457339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7073BA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22CE55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60A455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&lt;meta charset="UTF-8"&gt;</w:t>
      </w:r>
    </w:p>
    <w:p w14:paraId="1B80A8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&lt;title&gt;Besties Gadget Marketing| Add to Cart&lt;/title&gt;</w:t>
      </w:r>
    </w:p>
    <w:p w14:paraId="31D4F22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="icon"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="logo(1).jpeg" sizes="7x7"&gt;</w:t>
      </w:r>
    </w:p>
    <w:p w14:paraId="515AD0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="stylesheet"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="addtocart.css"&gt;</w:t>
      </w:r>
    </w:p>
    <w:p w14:paraId="23FECF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="stylesheet" href="https://stackpath.bootstrapcdn.com/font-awesome/4.7.0/css/font-awesome.min.css"&gt;</w:t>
      </w:r>
    </w:p>
    <w:p w14:paraId="017479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6C7175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57C037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&lt;header&gt;</w:t>
      </w:r>
    </w:p>
    <w:p w14:paraId="04311BD0" w14:textId="77777777" w:rsidR="00E7392D" w:rsidRPr="00E7392D" w:rsidRDefault="00E7392D" w:rsidP="00E7392D">
      <w:pPr>
        <w:autoSpaceDE w:val="0"/>
        <w:autoSpaceDN w:val="0"/>
        <w:adjustRightInd w:val="0"/>
        <w:rPr>
          <w:rFonts w:ascii="Courier New" w:hAnsi="Courier New" w:cs="Courier New"/>
          <w:sz w:val="22"/>
          <w:szCs w:val="22"/>
        </w:rPr>
      </w:pPr>
    </w:p>
    <w:p w14:paraId="6B04BCCC" w14:textId="77777777" w:rsidR="00E7392D" w:rsidRPr="00E7392D" w:rsidRDefault="00E7392D" w:rsidP="00E7392D">
      <w:pPr>
        <w:autoSpaceDE w:val="0"/>
        <w:autoSpaceDN w:val="0"/>
        <w:adjustRightInd w:val="0"/>
        <w:rPr>
          <w:rFonts w:ascii="Courier New" w:hAnsi="Courier New" w:cs="Courier New"/>
          <w:sz w:val="22"/>
          <w:szCs w:val="22"/>
        </w:rPr>
      </w:pPr>
    </w:p>
    <w:p w14:paraId="2FCBCD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38A411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class="logo"&gt;</w:t>
      </w:r>
    </w:p>
    <w:p w14:paraId="0937099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="logo(1).jpeg"&gt;&lt;/a&gt;</w:t>
      </w:r>
    </w:p>
    <w:p w14:paraId="1F78907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6F4A39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 xml:space="preserve"> class="</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-area"&gt;</w:t>
      </w:r>
    </w:p>
    <w:p w14:paraId="0D7ADD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="Home.html"&gt;Home&lt;/a&gt;&lt;/li&gt;</w:t>
      </w:r>
    </w:p>
    <w:p w14:paraId="3D7DDF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="laptop.html"&gt;Laptop Brand&lt;/a&gt;&lt;/li&gt;</w:t>
      </w:r>
    </w:p>
    <w:p w14:paraId="20E31EE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="mobile.html"&gt;Mobile Watches&lt;/a&gt;&lt;/li&gt;</w:t>
      </w:r>
    </w:p>
    <w:p w14:paraId="4425B0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="watches.html"&gt;Digital Watches&lt;/a&gt;&lt;/li&gt;</w:t>
      </w:r>
    </w:p>
    <w:p w14:paraId="74DEDF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="addtocart.html"&gt;</w:t>
      </w:r>
    </w:p>
    <w:p w14:paraId="252390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fa-shopping-cart"&gt;&lt;/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605D9F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&lt;/a&gt;&lt;/li&gt;</w:t>
      </w:r>
    </w:p>
    <w:p w14:paraId="02AD83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&gt;</w:t>
      </w:r>
    </w:p>
    <w:p w14:paraId="558B9A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67BD49FD" w14:textId="77777777" w:rsidR="00E7392D" w:rsidRPr="00E7392D" w:rsidRDefault="00E7392D" w:rsidP="00E7392D">
      <w:pPr>
        <w:autoSpaceDE w:val="0"/>
        <w:autoSpaceDN w:val="0"/>
        <w:adjustRightInd w:val="0"/>
        <w:rPr>
          <w:rFonts w:ascii="Courier New" w:hAnsi="Courier New" w:cs="Courier New"/>
          <w:sz w:val="22"/>
          <w:szCs w:val="22"/>
        </w:rPr>
      </w:pPr>
    </w:p>
    <w:p w14:paraId="63CC5842" w14:textId="77777777" w:rsidR="00E7392D" w:rsidRPr="00E7392D" w:rsidRDefault="00E7392D" w:rsidP="00E7392D">
      <w:pPr>
        <w:autoSpaceDE w:val="0"/>
        <w:autoSpaceDN w:val="0"/>
        <w:adjustRightInd w:val="0"/>
        <w:rPr>
          <w:rFonts w:ascii="Courier New" w:hAnsi="Courier New" w:cs="Courier New"/>
          <w:sz w:val="22"/>
          <w:szCs w:val="22"/>
        </w:rPr>
      </w:pPr>
    </w:p>
    <w:p w14:paraId="3162C4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&lt;/header&gt;</w:t>
      </w:r>
    </w:p>
    <w:p w14:paraId="351F0AFE" w14:textId="77777777" w:rsidR="00E7392D" w:rsidRPr="00E7392D" w:rsidRDefault="00E7392D" w:rsidP="00E7392D">
      <w:pPr>
        <w:autoSpaceDE w:val="0"/>
        <w:autoSpaceDN w:val="0"/>
        <w:adjustRightInd w:val="0"/>
        <w:rPr>
          <w:rFonts w:ascii="Courier New" w:hAnsi="Courier New" w:cs="Courier New"/>
          <w:sz w:val="22"/>
          <w:szCs w:val="22"/>
        </w:rPr>
      </w:pPr>
    </w:p>
    <w:p w14:paraId="02F58154" w14:textId="77777777" w:rsidR="00E7392D" w:rsidRPr="00E7392D" w:rsidRDefault="00E7392D" w:rsidP="00E7392D">
      <w:pPr>
        <w:autoSpaceDE w:val="0"/>
        <w:autoSpaceDN w:val="0"/>
        <w:adjustRightInd w:val="0"/>
        <w:rPr>
          <w:rFonts w:ascii="Courier New" w:hAnsi="Courier New" w:cs="Courier New"/>
          <w:sz w:val="22"/>
          <w:szCs w:val="22"/>
        </w:rPr>
      </w:pPr>
    </w:p>
    <w:p w14:paraId="1F6F18D5" w14:textId="77777777" w:rsidR="00E7392D" w:rsidRPr="00E7392D" w:rsidRDefault="00E7392D" w:rsidP="00E7392D">
      <w:pPr>
        <w:autoSpaceDE w:val="0"/>
        <w:autoSpaceDN w:val="0"/>
        <w:adjustRightInd w:val="0"/>
        <w:rPr>
          <w:rFonts w:ascii="Courier New" w:hAnsi="Courier New" w:cs="Courier New"/>
          <w:sz w:val="22"/>
          <w:szCs w:val="22"/>
        </w:rPr>
      </w:pPr>
    </w:p>
    <w:p w14:paraId="041868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376999F9" w14:textId="77777777" w:rsidR="00E7392D" w:rsidRPr="00E7392D" w:rsidRDefault="00E7392D" w:rsidP="00E7392D">
      <w:pPr>
        <w:autoSpaceDE w:val="0"/>
        <w:autoSpaceDN w:val="0"/>
        <w:adjustRightInd w:val="0"/>
        <w:rPr>
          <w:rFonts w:ascii="Courier New" w:hAnsi="Courier New" w:cs="Courier New"/>
          <w:sz w:val="22"/>
          <w:szCs w:val="22"/>
        </w:rPr>
      </w:pPr>
    </w:p>
    <w:p w14:paraId="6944B088" w14:textId="77777777" w:rsidR="00E7392D" w:rsidRPr="00E7392D" w:rsidRDefault="00E7392D" w:rsidP="00E7392D">
      <w:pPr>
        <w:autoSpaceDE w:val="0"/>
        <w:autoSpaceDN w:val="0"/>
        <w:adjustRightInd w:val="0"/>
        <w:rPr>
          <w:rFonts w:ascii="Courier New" w:hAnsi="Courier New" w:cs="Courier New"/>
          <w:sz w:val="22"/>
          <w:szCs w:val="22"/>
        </w:rPr>
      </w:pPr>
    </w:p>
    <w:p w14:paraId="0B3551C3" w14:textId="77777777" w:rsidR="00E7392D" w:rsidRPr="00E7392D" w:rsidRDefault="00E7392D" w:rsidP="00E7392D">
      <w:pPr>
        <w:autoSpaceDE w:val="0"/>
        <w:autoSpaceDN w:val="0"/>
        <w:adjustRightInd w:val="0"/>
        <w:rPr>
          <w:rFonts w:ascii="Courier New" w:hAnsi="Courier New" w:cs="Courier New"/>
          <w:sz w:val="22"/>
          <w:szCs w:val="22"/>
        </w:rPr>
      </w:pPr>
    </w:p>
    <w:p w14:paraId="178E5F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class="page-main"&gt;</w:t>
      </w:r>
    </w:p>
    <w:p w14:paraId="4BE2A0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class="products"&gt;</w:t>
      </w:r>
    </w:p>
    <w:p w14:paraId="502654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class="product-divide"&gt;</w:t>
      </w:r>
    </w:p>
    <w:p w14:paraId="697361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class="product"&gt;</w:t>
      </w:r>
    </w:p>
    <w:p w14:paraId="0A7B98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w:t>
      </w:r>
      <w:proofErr w:type="spellStart"/>
      <w:r w:rsidRPr="00E7392D">
        <w:rPr>
          <w:rFonts w:ascii="Courier New" w:hAnsi="Courier New" w:cs="Courier New"/>
          <w:sz w:val="22"/>
          <w:szCs w:val="22"/>
        </w:rPr>
        <w:t>addtocart</w:t>
      </w:r>
      <w:proofErr w:type="spellEnd"/>
      <w:r w:rsidRPr="00E7392D">
        <w:rPr>
          <w:rFonts w:ascii="Courier New" w:hAnsi="Courier New" w:cs="Courier New"/>
          <w:sz w:val="22"/>
          <w:szCs w:val="22"/>
        </w:rPr>
        <w:t>/hp.jpg"&gt;</w:t>
      </w:r>
    </w:p>
    <w:p w14:paraId="428C40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class="product-info"&gt;</w:t>
      </w:r>
    </w:p>
    <w:p w14:paraId="199E5D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&lt;h3 class="product-name"&gt;HP&lt;/h3&gt;</w:t>
      </w:r>
    </w:p>
    <w:p w14:paraId="6B6483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&lt;h4 class="product-price"&gt;</w:t>
      </w:r>
      <w:proofErr w:type="spellStart"/>
      <w:r w:rsidRPr="00E7392D">
        <w:rPr>
          <w:rFonts w:ascii="Courier New" w:hAnsi="Courier New" w:cs="Courier New"/>
          <w:sz w:val="22"/>
          <w:szCs w:val="22"/>
        </w:rPr>
        <w:t>Rs</w:t>
      </w:r>
      <w:proofErr w:type="spellEnd"/>
      <w:r w:rsidRPr="00E7392D">
        <w:rPr>
          <w:rFonts w:ascii="Courier New" w:hAnsi="Courier New" w:cs="Courier New"/>
          <w:sz w:val="22"/>
          <w:szCs w:val="22"/>
        </w:rPr>
        <w:t xml:space="preserve"> 87000&lt;/h4&gt;</w:t>
      </w:r>
    </w:p>
    <w:p w14:paraId="0A0766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 class="product-</w:t>
      </w:r>
      <w:proofErr w:type="spellStart"/>
      <w:r w:rsidRPr="00E7392D">
        <w:rPr>
          <w:rFonts w:ascii="Courier New" w:hAnsi="Courier New" w:cs="Courier New"/>
          <w:sz w:val="22"/>
          <w:szCs w:val="22"/>
        </w:rPr>
        <w:t>quan</w:t>
      </w:r>
      <w:proofErr w:type="spellEnd"/>
      <w:r w:rsidRPr="00E7392D">
        <w:rPr>
          <w:rFonts w:ascii="Courier New" w:hAnsi="Courier New" w:cs="Courier New"/>
          <w:sz w:val="22"/>
          <w:szCs w:val="22"/>
        </w:rPr>
        <w:t>"&gt;Quantity: &lt;input value="1" name=""&gt;</w:t>
      </w:r>
    </w:p>
    <w:p w14:paraId="58FF89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class="remove"&gt;</w:t>
      </w:r>
    </w:p>
    <w:p w14:paraId="5E5795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=""&gt;Remove&lt;/a&gt;</w:t>
      </w:r>
    </w:p>
    <w:p w14:paraId="611064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CEBE0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009FD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A47B7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class="product"&gt;</w:t>
      </w:r>
    </w:p>
    <w:p w14:paraId="5C4981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w:t>
      </w:r>
      <w:proofErr w:type="spellStart"/>
      <w:r w:rsidRPr="00E7392D">
        <w:rPr>
          <w:rFonts w:ascii="Courier New" w:hAnsi="Courier New" w:cs="Courier New"/>
          <w:sz w:val="22"/>
          <w:szCs w:val="22"/>
        </w:rPr>
        <w:t>addtocart</w:t>
      </w:r>
      <w:proofErr w:type="spellEnd"/>
      <w:r w:rsidRPr="00E7392D">
        <w:rPr>
          <w:rFonts w:ascii="Courier New" w:hAnsi="Courier New" w:cs="Courier New"/>
          <w:sz w:val="22"/>
          <w:szCs w:val="22"/>
        </w:rPr>
        <w:t>/samsung.jpg"&gt;</w:t>
      </w:r>
    </w:p>
    <w:p w14:paraId="0B025F0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class="product-info"&gt;</w:t>
      </w:r>
    </w:p>
    <w:p w14:paraId="7504CB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&lt;h3 class="product-name"&gt;Samsung&lt;/h3&gt;</w:t>
      </w:r>
    </w:p>
    <w:p w14:paraId="53FB7D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&lt;h4 class="product-price"&gt; </w:t>
      </w:r>
      <w:proofErr w:type="spellStart"/>
      <w:r w:rsidRPr="00E7392D">
        <w:rPr>
          <w:rFonts w:ascii="Courier New" w:hAnsi="Courier New" w:cs="Courier New"/>
          <w:sz w:val="22"/>
          <w:szCs w:val="22"/>
        </w:rPr>
        <w:t>Rs</w:t>
      </w:r>
      <w:proofErr w:type="spellEnd"/>
      <w:r w:rsidRPr="00E7392D">
        <w:rPr>
          <w:rFonts w:ascii="Courier New" w:hAnsi="Courier New" w:cs="Courier New"/>
          <w:sz w:val="22"/>
          <w:szCs w:val="22"/>
        </w:rPr>
        <w:t xml:space="preserve"> 48000&lt;/h4&gt;</w:t>
      </w:r>
    </w:p>
    <w:p w14:paraId="71FBAD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 class="product-</w:t>
      </w:r>
      <w:proofErr w:type="spellStart"/>
      <w:r w:rsidRPr="00E7392D">
        <w:rPr>
          <w:rFonts w:ascii="Courier New" w:hAnsi="Courier New" w:cs="Courier New"/>
          <w:sz w:val="22"/>
          <w:szCs w:val="22"/>
        </w:rPr>
        <w:t>quan</w:t>
      </w:r>
      <w:proofErr w:type="spellEnd"/>
      <w:r w:rsidRPr="00E7392D">
        <w:rPr>
          <w:rFonts w:ascii="Courier New" w:hAnsi="Courier New" w:cs="Courier New"/>
          <w:sz w:val="22"/>
          <w:szCs w:val="22"/>
        </w:rPr>
        <w:t>"&gt;Quantity: &lt;input value="1" name=""&gt;</w:t>
      </w:r>
    </w:p>
    <w:p w14:paraId="5F4D63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class="remove"&gt;</w:t>
      </w:r>
    </w:p>
    <w:p w14:paraId="36EE00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=""&gt;Remove&lt;/a&gt;</w:t>
      </w:r>
    </w:p>
    <w:p w14:paraId="638DB6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E9F3F5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E4EBE1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DDF09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class="product"&gt;</w:t>
      </w:r>
    </w:p>
    <w:p w14:paraId="308297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w:t>
      </w:r>
      <w:proofErr w:type="spellStart"/>
      <w:r w:rsidRPr="00E7392D">
        <w:rPr>
          <w:rFonts w:ascii="Courier New" w:hAnsi="Courier New" w:cs="Courier New"/>
          <w:sz w:val="22"/>
          <w:szCs w:val="22"/>
        </w:rPr>
        <w:t>addtocart</w:t>
      </w:r>
      <w:proofErr w:type="spellEnd"/>
      <w:r w:rsidRPr="00E7392D">
        <w:rPr>
          <w:rFonts w:ascii="Courier New" w:hAnsi="Courier New" w:cs="Courier New"/>
          <w:sz w:val="22"/>
          <w:szCs w:val="22"/>
        </w:rPr>
        <w:t>/dg.jpg"&gt;</w:t>
      </w:r>
    </w:p>
    <w:p w14:paraId="1CE899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class="product-info"&gt;</w:t>
      </w:r>
    </w:p>
    <w:p w14:paraId="2267A2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&lt;h3 class="product-name"&gt;Smart watch&lt;/h3&gt;</w:t>
      </w:r>
    </w:p>
    <w:p w14:paraId="7CCA2A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&lt;h4 class="product-price"&gt;</w:t>
      </w:r>
      <w:proofErr w:type="spellStart"/>
      <w:r w:rsidRPr="00E7392D">
        <w:rPr>
          <w:rFonts w:ascii="Courier New" w:hAnsi="Courier New" w:cs="Courier New"/>
          <w:sz w:val="22"/>
          <w:szCs w:val="22"/>
        </w:rPr>
        <w:t>Rs</w:t>
      </w:r>
      <w:proofErr w:type="spellEnd"/>
      <w:r w:rsidRPr="00E7392D">
        <w:rPr>
          <w:rFonts w:ascii="Courier New" w:hAnsi="Courier New" w:cs="Courier New"/>
          <w:sz w:val="22"/>
          <w:szCs w:val="22"/>
        </w:rPr>
        <w:t xml:space="preserve"> 1200&lt;/h4&gt;</w:t>
      </w:r>
    </w:p>
    <w:p w14:paraId="72C6C7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 class="product-</w:t>
      </w:r>
      <w:proofErr w:type="spellStart"/>
      <w:r w:rsidRPr="00E7392D">
        <w:rPr>
          <w:rFonts w:ascii="Courier New" w:hAnsi="Courier New" w:cs="Courier New"/>
          <w:sz w:val="22"/>
          <w:szCs w:val="22"/>
        </w:rPr>
        <w:t>quan</w:t>
      </w:r>
      <w:proofErr w:type="spellEnd"/>
      <w:r w:rsidRPr="00E7392D">
        <w:rPr>
          <w:rFonts w:ascii="Courier New" w:hAnsi="Courier New" w:cs="Courier New"/>
          <w:sz w:val="22"/>
          <w:szCs w:val="22"/>
        </w:rPr>
        <w:t>"&gt;Quantity: &lt;input value="1" name=""&gt;</w:t>
      </w:r>
    </w:p>
    <w:p w14:paraId="4EEE19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class="remove"&gt;</w:t>
      </w:r>
    </w:p>
    <w:p w14:paraId="1F5F3B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=""&gt;Remove&lt;/a&gt;</w:t>
      </w:r>
    </w:p>
    <w:p w14:paraId="23846D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A5F05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A56E8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31C2C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AE9840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class="cart-total"&gt;</w:t>
      </w:r>
    </w:p>
    <w:p w14:paraId="2B7A71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w:t>
      </w:r>
    </w:p>
    <w:p w14:paraId="136628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&lt;span&gt;Total Price&lt;/span&gt;</w:t>
      </w:r>
    </w:p>
    <w:p w14:paraId="511C1A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&lt;span&gt;</w:t>
      </w:r>
      <w:proofErr w:type="spellStart"/>
      <w:r w:rsidRPr="00E7392D">
        <w:rPr>
          <w:rFonts w:ascii="Courier New" w:hAnsi="Courier New" w:cs="Courier New"/>
          <w:sz w:val="22"/>
          <w:szCs w:val="22"/>
        </w:rPr>
        <w:t>Rs</w:t>
      </w:r>
      <w:proofErr w:type="spellEnd"/>
      <w:r w:rsidRPr="00E7392D">
        <w:rPr>
          <w:rFonts w:ascii="Courier New" w:hAnsi="Courier New" w:cs="Courier New"/>
          <w:sz w:val="22"/>
          <w:szCs w:val="22"/>
        </w:rPr>
        <w:t xml:space="preserve"> 136,200&lt;/span&gt;</w:t>
      </w:r>
    </w:p>
    <w:p w14:paraId="3E3814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w:t>
      </w:r>
    </w:p>
    <w:p w14:paraId="0865E8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w:t>
      </w:r>
    </w:p>
    <w:p w14:paraId="48A2BA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&lt;span&gt;Number of Items&lt;/span&gt;</w:t>
      </w:r>
    </w:p>
    <w:p w14:paraId="25DAA3E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&lt;span&gt;3&lt;/span&gt;</w:t>
      </w:r>
    </w:p>
    <w:p w14:paraId="4FCE02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w:t>
      </w:r>
    </w:p>
    <w:p w14:paraId="2D53E2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="form.html"&gt;Purchase&lt;/a&gt;</w:t>
      </w:r>
    </w:p>
    <w:p w14:paraId="062C85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519D4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7AF7F7F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15F0EE4A" w14:textId="77777777" w:rsidR="00E7392D" w:rsidRPr="00E7392D" w:rsidRDefault="00E7392D" w:rsidP="00E7392D">
      <w:pPr>
        <w:autoSpaceDE w:val="0"/>
        <w:autoSpaceDN w:val="0"/>
        <w:adjustRightInd w:val="0"/>
        <w:rPr>
          <w:rFonts w:ascii="Courier New" w:hAnsi="Courier New" w:cs="Courier New"/>
          <w:sz w:val="22"/>
          <w:szCs w:val="22"/>
        </w:rPr>
      </w:pPr>
    </w:p>
    <w:p w14:paraId="56F256D6" w14:textId="77777777" w:rsidR="00E7392D" w:rsidRPr="00E7392D" w:rsidRDefault="00E7392D" w:rsidP="00E7392D">
      <w:pPr>
        <w:autoSpaceDE w:val="0"/>
        <w:autoSpaceDN w:val="0"/>
        <w:adjustRightInd w:val="0"/>
        <w:rPr>
          <w:rFonts w:ascii="Courier New" w:hAnsi="Courier New" w:cs="Courier New"/>
          <w:sz w:val="22"/>
          <w:szCs w:val="22"/>
        </w:rPr>
      </w:pPr>
    </w:p>
    <w:p w14:paraId="29FA344C" w14:textId="77777777" w:rsidR="00E7392D" w:rsidRPr="00E7392D" w:rsidRDefault="00E7392D" w:rsidP="00E7392D">
      <w:pPr>
        <w:autoSpaceDE w:val="0"/>
        <w:autoSpaceDN w:val="0"/>
        <w:adjustRightInd w:val="0"/>
        <w:rPr>
          <w:rFonts w:ascii="Courier New" w:hAnsi="Courier New" w:cs="Courier New"/>
          <w:sz w:val="22"/>
          <w:szCs w:val="22"/>
        </w:rPr>
      </w:pPr>
    </w:p>
    <w:p w14:paraId="7EB5184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04725A3B" w14:textId="77777777" w:rsidR="00E7392D" w:rsidRPr="00E7392D" w:rsidRDefault="00E7392D" w:rsidP="00E7392D">
      <w:pPr>
        <w:autoSpaceDE w:val="0"/>
        <w:autoSpaceDN w:val="0"/>
        <w:adjustRightInd w:val="0"/>
        <w:rPr>
          <w:rFonts w:ascii="Courier New" w:hAnsi="Courier New" w:cs="Courier New"/>
          <w:sz w:val="22"/>
          <w:szCs w:val="22"/>
        </w:rPr>
      </w:pPr>
    </w:p>
    <w:p w14:paraId="31FC4082" w14:textId="77777777" w:rsidR="00E7392D" w:rsidRPr="00E7392D" w:rsidRDefault="00E7392D" w:rsidP="00E7392D">
      <w:pPr>
        <w:autoSpaceDE w:val="0"/>
        <w:autoSpaceDN w:val="0"/>
        <w:adjustRightInd w:val="0"/>
        <w:rPr>
          <w:rFonts w:ascii="Courier New" w:hAnsi="Courier New" w:cs="Courier New"/>
          <w:sz w:val="22"/>
          <w:szCs w:val="22"/>
        </w:rPr>
      </w:pPr>
    </w:p>
    <w:p w14:paraId="3543821C" w14:textId="77777777" w:rsidR="00E7392D" w:rsidRPr="00E7392D" w:rsidRDefault="00E7392D" w:rsidP="00E7392D">
      <w:pPr>
        <w:autoSpaceDE w:val="0"/>
        <w:autoSpaceDN w:val="0"/>
        <w:adjustRightInd w:val="0"/>
        <w:rPr>
          <w:rFonts w:ascii="Courier New" w:hAnsi="Courier New" w:cs="Courier New"/>
          <w:sz w:val="22"/>
          <w:szCs w:val="22"/>
        </w:rPr>
      </w:pPr>
    </w:p>
    <w:p w14:paraId="79E33F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1E0A7DE3" w14:textId="77777777" w:rsidR="00E7392D" w:rsidRPr="00E7392D" w:rsidRDefault="00E7392D" w:rsidP="00E7392D">
      <w:pPr>
        <w:autoSpaceDE w:val="0"/>
        <w:autoSpaceDN w:val="0"/>
        <w:adjustRightInd w:val="0"/>
        <w:rPr>
          <w:rFonts w:ascii="Courier New" w:hAnsi="Courier New" w:cs="Courier New"/>
          <w:sz w:val="22"/>
          <w:szCs w:val="22"/>
        </w:rPr>
      </w:pPr>
    </w:p>
    <w:p w14:paraId="138C29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class="main-content"&gt;</w:t>
      </w:r>
    </w:p>
    <w:p w14:paraId="032600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class="left box"&gt;</w:t>
      </w:r>
    </w:p>
    <w:p w14:paraId="63E3526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22DD7F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267DD8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&lt;p&gt;Besties Gadget marketing is one of the great Marketing website. We sell Laptop</w:t>
      </w:r>
    </w:p>
    <w:p w14:paraId="44DE39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and Mobile Devices along with Digital watches. Good Standard is the key feature</w:t>
      </w:r>
    </w:p>
    <w:p w14:paraId="1C531E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w:t>
      </w:r>
      <w:proofErr w:type="spellStart"/>
      <w:r w:rsidRPr="00E7392D">
        <w:rPr>
          <w:rFonts w:ascii="Courier New" w:hAnsi="Courier New" w:cs="Courier New"/>
          <w:sz w:val="22"/>
          <w:szCs w:val="22"/>
        </w:rPr>
        <w:t>oblidged</w:t>
      </w:r>
      <w:proofErr w:type="spellEnd"/>
      <w:r w:rsidRPr="00E7392D">
        <w:rPr>
          <w:rFonts w:ascii="Courier New" w:hAnsi="Courier New" w:cs="Courier New"/>
          <w:sz w:val="22"/>
          <w:szCs w:val="22"/>
        </w:rPr>
        <w:t xml:space="preserve"> to </w:t>
      </w:r>
    </w:p>
    <w:p w14:paraId="3BB7C9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serve you. For </w:t>
      </w:r>
      <w:proofErr w:type="spellStart"/>
      <w:r w:rsidRPr="00E7392D">
        <w:rPr>
          <w:rFonts w:ascii="Courier New" w:hAnsi="Courier New" w:cs="Courier New"/>
          <w:sz w:val="22"/>
          <w:szCs w:val="22"/>
        </w:rPr>
        <w:t>furthur</w:t>
      </w:r>
      <w:proofErr w:type="spellEnd"/>
      <w:r w:rsidRPr="00E7392D">
        <w:rPr>
          <w:rFonts w:ascii="Courier New" w:hAnsi="Courier New" w:cs="Courier New"/>
          <w:sz w:val="22"/>
          <w:szCs w:val="22"/>
        </w:rPr>
        <w:t xml:space="preserve"> details, please contact us.</w:t>
      </w:r>
    </w:p>
    <w:p w14:paraId="14BA3A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476F65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17A054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="https://www.facebook.com/Zulfiqar-Electronic Devices-112570480572863/" target="_blank"&gt;</w:t>
      </w:r>
    </w:p>
    <w:p w14:paraId="7CE2A1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facebook</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1D55DC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0200D6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754163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instagram</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6888F6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696B26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="https://twitter.com/</w:t>
      </w:r>
      <w:proofErr w:type="spellStart"/>
      <w:r w:rsidRPr="00E7392D">
        <w:rPr>
          <w:rFonts w:ascii="Courier New" w:hAnsi="Courier New" w:cs="Courier New"/>
          <w:sz w:val="22"/>
          <w:szCs w:val="22"/>
        </w:rPr>
        <w:t>amazingdevices?lang</w:t>
      </w:r>
      <w:proofErr w:type="spellEnd"/>
      <w:r w:rsidRPr="00E7392D">
        <w:rPr>
          <w:rFonts w:ascii="Courier New" w:hAnsi="Courier New" w:cs="Courier New"/>
          <w:sz w:val="22"/>
          <w:szCs w:val="22"/>
        </w:rPr>
        <w:t>=</w:t>
      </w:r>
      <w:proofErr w:type="spellStart"/>
      <w:r w:rsidRPr="00E7392D">
        <w:rPr>
          <w:rFonts w:ascii="Courier New" w:hAnsi="Courier New" w:cs="Courier New"/>
          <w:sz w:val="22"/>
          <w:szCs w:val="22"/>
        </w:rPr>
        <w:t>en</w:t>
      </w:r>
      <w:proofErr w:type="spellEnd"/>
      <w:r w:rsidRPr="00E7392D">
        <w:rPr>
          <w:rFonts w:ascii="Courier New" w:hAnsi="Courier New" w:cs="Courier New"/>
          <w:sz w:val="22"/>
          <w:szCs w:val="22"/>
        </w:rPr>
        <w:t>" target="_blank"&gt;</w:t>
      </w:r>
    </w:p>
    <w:p w14:paraId="4EBD7B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fa-twitter"&gt;&lt;/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5641E5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90E04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="https://www.youtube.com/watch?v=EF0gkU26olc" target="_blank"&gt;</w:t>
      </w:r>
    </w:p>
    <w:p w14:paraId="69BECC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youtube</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57ADB4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E0292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3ACF8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DC11C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145EA3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0DC376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1E9B01E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3BA416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20F231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="https://www.google.com/maps/place/Zulfiqar+Electronic devices/@</w:t>
      </w:r>
    </w:p>
    <w:p w14:paraId="065489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7425EF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6E63D4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fa-2x fa-map-marker"&gt;&lt;/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06D682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6E60C63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11A05C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0115F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457655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67B222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37EF65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61E5F5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063BA2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38E766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2059B9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D29BE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358186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451054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1E81DC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76E9EE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0776C56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7280F1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57C105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22FDAD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78EBC2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7932F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34A46F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msg</w:t>
      </w:r>
      <w:proofErr w:type="spellEnd"/>
      <w:r w:rsidRPr="00E7392D">
        <w:rPr>
          <w:rFonts w:ascii="Courier New" w:hAnsi="Courier New" w:cs="Courier New"/>
          <w:sz w:val="22"/>
          <w:szCs w:val="22"/>
        </w:rPr>
        <w:t>"&gt;</w:t>
      </w:r>
    </w:p>
    <w:p w14:paraId="2361C71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792093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 xml:space="preserve"> cols="50" rows="5" required placeholder="</w:t>
      </w:r>
      <w:proofErr w:type="spellStart"/>
      <w:r w:rsidRPr="00E7392D">
        <w:rPr>
          <w:rFonts w:ascii="Courier New" w:hAnsi="Courier New" w:cs="Courier New"/>
          <w:sz w:val="22"/>
          <w:szCs w:val="22"/>
        </w:rPr>
        <w:t>Pleaase</w:t>
      </w:r>
      <w:proofErr w:type="spellEnd"/>
      <w:r w:rsidRPr="00E7392D">
        <w:rPr>
          <w:rFonts w:ascii="Courier New" w:hAnsi="Courier New" w:cs="Courier New"/>
          <w:sz w:val="22"/>
          <w:szCs w:val="22"/>
        </w:rPr>
        <w:t>, Enter your Message Here"&gt;&lt;/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&gt;</w:t>
      </w:r>
    </w:p>
    <w:p w14:paraId="71D4F6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20AF4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btn</w:t>
      </w:r>
      <w:proofErr w:type="spellEnd"/>
      <w:r w:rsidRPr="00E7392D">
        <w:rPr>
          <w:rFonts w:ascii="Courier New" w:hAnsi="Courier New" w:cs="Courier New"/>
          <w:sz w:val="22"/>
          <w:szCs w:val="22"/>
        </w:rPr>
        <w:t>"&gt;</w:t>
      </w:r>
    </w:p>
    <w:p w14:paraId="49566B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135860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077F9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559C73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6E1718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070FAC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7F544552" w14:textId="77777777" w:rsidR="00E7392D" w:rsidRPr="00E7392D" w:rsidRDefault="00E7392D" w:rsidP="00E7392D">
      <w:pPr>
        <w:autoSpaceDE w:val="0"/>
        <w:autoSpaceDN w:val="0"/>
        <w:adjustRightInd w:val="0"/>
        <w:rPr>
          <w:rFonts w:ascii="Courier New" w:hAnsi="Courier New" w:cs="Courier New"/>
          <w:sz w:val="22"/>
          <w:szCs w:val="22"/>
        </w:rPr>
      </w:pPr>
    </w:p>
    <w:p w14:paraId="5EF45D50" w14:textId="77777777" w:rsidR="00E7392D" w:rsidRPr="00E7392D" w:rsidRDefault="00E7392D" w:rsidP="00E7392D">
      <w:pPr>
        <w:autoSpaceDE w:val="0"/>
        <w:autoSpaceDN w:val="0"/>
        <w:adjustRightInd w:val="0"/>
        <w:rPr>
          <w:rFonts w:ascii="Courier New" w:hAnsi="Courier New" w:cs="Courier New"/>
          <w:sz w:val="22"/>
          <w:szCs w:val="22"/>
        </w:rPr>
      </w:pPr>
    </w:p>
    <w:p w14:paraId="5FACB0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7EEC16A7" w14:textId="77777777" w:rsidR="00E7392D" w:rsidRPr="00E7392D" w:rsidRDefault="00E7392D" w:rsidP="00E7392D">
      <w:pPr>
        <w:autoSpaceDE w:val="0"/>
        <w:autoSpaceDN w:val="0"/>
        <w:adjustRightInd w:val="0"/>
        <w:rPr>
          <w:rFonts w:ascii="Courier New" w:hAnsi="Courier New" w:cs="Courier New"/>
          <w:sz w:val="22"/>
          <w:szCs w:val="22"/>
        </w:rPr>
      </w:pPr>
    </w:p>
    <w:p w14:paraId="422DFCA1" w14:textId="77777777" w:rsidR="00E7392D" w:rsidRPr="00E7392D" w:rsidRDefault="00E7392D" w:rsidP="00E7392D">
      <w:pPr>
        <w:autoSpaceDE w:val="0"/>
        <w:autoSpaceDN w:val="0"/>
        <w:adjustRightInd w:val="0"/>
        <w:rPr>
          <w:rFonts w:ascii="Courier New" w:hAnsi="Courier New" w:cs="Courier New"/>
          <w:sz w:val="22"/>
          <w:szCs w:val="22"/>
        </w:rPr>
      </w:pPr>
    </w:p>
    <w:p w14:paraId="46CC531D" w14:textId="77777777" w:rsidR="00E7392D" w:rsidRDefault="00E7392D" w:rsidP="00E7392D">
      <w:pPr>
        <w:autoSpaceDE w:val="0"/>
        <w:autoSpaceDN w:val="0"/>
        <w:adjustRightInd w:val="0"/>
        <w:rPr>
          <w:rFonts w:ascii="Courier New" w:hAnsi="Courier New" w:cs="Courier New"/>
          <w:sz w:val="22"/>
          <w:szCs w:val="22"/>
        </w:rPr>
      </w:pPr>
      <w:r>
        <w:rPr>
          <w:rFonts w:ascii="Courier New" w:hAnsi="Courier New" w:cs="Courier New"/>
          <w:sz w:val="22"/>
          <w:szCs w:val="22"/>
        </w:rPr>
        <w:t>&lt;/body&gt;</w:t>
      </w:r>
    </w:p>
    <w:p w14:paraId="180879F0" w14:textId="279D63F1" w:rsidR="00700921" w:rsidRPr="00696FE0" w:rsidRDefault="00696FE0" w:rsidP="00E7392D">
      <w:pPr>
        <w:autoSpaceDE w:val="0"/>
        <w:autoSpaceDN w:val="0"/>
        <w:adjustRightInd w:val="0"/>
        <w:rPr>
          <w:rFonts w:ascii="Courier New" w:hAnsi="Courier New" w:cs="Courier New"/>
          <w:sz w:val="22"/>
          <w:szCs w:val="22"/>
        </w:rPr>
      </w:pPr>
      <w:r>
        <w:rPr>
          <w:rFonts w:ascii="Courier New" w:hAnsi="Courier New" w:cs="Courier New"/>
          <w:sz w:val="22"/>
          <w:szCs w:val="22"/>
        </w:rPr>
        <w:t>&lt;/html&gt;</w:t>
      </w:r>
    </w:p>
    <w:p w14:paraId="183AAAFB" w14:textId="77777777" w:rsidR="00700921" w:rsidRDefault="00700921" w:rsidP="00700921">
      <w:pPr>
        <w:pStyle w:val="NoSpacing"/>
      </w:pPr>
      <w:r>
        <w:t>CSS:</w:t>
      </w:r>
    </w:p>
    <w:p w14:paraId="64A2B586" w14:textId="77777777" w:rsidR="00E7392D" w:rsidRPr="00E7392D" w:rsidRDefault="00E7392D" w:rsidP="00E7392D">
      <w:pPr>
        <w:autoSpaceDE w:val="0"/>
        <w:autoSpaceDN w:val="0"/>
        <w:adjustRightInd w:val="0"/>
        <w:rPr>
          <w:rFonts w:ascii="Courier New" w:hAnsi="Courier New" w:cs="Courier New"/>
          <w:sz w:val="22"/>
          <w:szCs w:val="22"/>
        </w:rPr>
      </w:pPr>
    </w:p>
    <w:p w14:paraId="511AC5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w:t>
      </w:r>
    </w:p>
    <w:p w14:paraId="0B13AD3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w:t>
      </w:r>
    </w:p>
    <w:p w14:paraId="0CE955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w:t>
      </w:r>
    </w:p>
    <w:p w14:paraId="6E7D0C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box-sizing: border-box;</w:t>
      </w:r>
    </w:p>
    <w:p w14:paraId="4E51C5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2006F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 {</w:t>
      </w:r>
    </w:p>
    <w:p w14:paraId="55D149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'Poppins', sans-serif; </w:t>
      </w:r>
    </w:p>
    <w:p w14:paraId="58F245C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616ACC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height:100vh;</w:t>
      </w:r>
    </w:p>
    <w:p w14:paraId="592A12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background-image: linear-gradient(</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 xml:space="preserve">(0, 0, 0, 0.3),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 xml:space="preserve">(0, 0, 0, 0.1)), </w:t>
      </w:r>
      <w:proofErr w:type="spellStart"/>
      <w:r w:rsidRPr="00E7392D">
        <w:rPr>
          <w:rFonts w:ascii="Courier New" w:hAnsi="Courier New" w:cs="Courier New"/>
          <w:sz w:val="22"/>
          <w:szCs w:val="22"/>
        </w:rPr>
        <w:t>url</w:t>
      </w:r>
      <w:proofErr w:type="spellEnd"/>
      <w:r w:rsidRPr="00E7392D">
        <w:rPr>
          <w:rFonts w:ascii="Courier New" w:hAnsi="Courier New" w:cs="Courier New"/>
          <w:sz w:val="22"/>
          <w:szCs w:val="22"/>
        </w:rPr>
        <w:t>("Background/</w:t>
      </w:r>
      <w:proofErr w:type="spellStart"/>
      <w:r w:rsidRPr="00E7392D">
        <w:rPr>
          <w:rFonts w:ascii="Courier New" w:hAnsi="Courier New" w:cs="Courier New"/>
          <w:sz w:val="22"/>
          <w:szCs w:val="22"/>
        </w:rPr>
        <w:t>addtocart</w:t>
      </w:r>
      <w:proofErr w:type="spellEnd"/>
      <w:r w:rsidRPr="00E7392D">
        <w:rPr>
          <w:rFonts w:ascii="Courier New" w:hAnsi="Courier New" w:cs="Courier New"/>
          <w:sz w:val="22"/>
          <w:szCs w:val="22"/>
        </w:rPr>
        <w:t>(1).jpeg");</w:t>
      </w:r>
    </w:p>
    <w:p w14:paraId="3E2050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78AD41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9B1AA23"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 xml:space="preserve"> </w:t>
      </w:r>
    </w:p>
    <w:p w14:paraId="1FD8C54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A14EFF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0.3);</w:t>
      </w:r>
    </w:p>
    <w:p w14:paraId="704783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028976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E9EF1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w:t>
      </w:r>
    </w:p>
    <w:p w14:paraId="62B0590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right;</w:t>
      </w:r>
    </w:p>
    <w:p w14:paraId="2254AB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253D6F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40DA7F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959037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w:t>
      </w:r>
    </w:p>
    <w:p w14:paraId="06E618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44595C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34FDB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 {</w:t>
      </w:r>
    </w:p>
    <w:p w14:paraId="19A775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4855E3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21F2D1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7B671B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w:t>
      </w:r>
      <w:proofErr w:type="spellStart"/>
      <w:r w:rsidRPr="00E7392D">
        <w:rPr>
          <w:rFonts w:ascii="Courier New" w:hAnsi="Courier New" w:cs="Courier New"/>
          <w:sz w:val="22"/>
          <w:szCs w:val="22"/>
        </w:rPr>
        <w:t>poppins</w:t>
      </w:r>
      <w:proofErr w:type="spellEnd"/>
      <w:r w:rsidRPr="00E7392D">
        <w:rPr>
          <w:rFonts w:ascii="Courier New" w:hAnsi="Courier New" w:cs="Courier New"/>
          <w:sz w:val="22"/>
          <w:szCs w:val="22"/>
        </w:rPr>
        <w:t>;</w:t>
      </w:r>
    </w:p>
    <w:p w14:paraId="3D8B9E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304CF4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135C69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5B354D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6F707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 xml:space="preserve">-area li a </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w:t>
      </w:r>
    </w:p>
    <w:p w14:paraId="6DE657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38B563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21B794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AC0FD2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78BD91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B9003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a:hover {</w:t>
      </w:r>
    </w:p>
    <w:p w14:paraId="7EDF3F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(2, 243, 223, 0.712);</w:t>
      </w:r>
    </w:p>
    <w:p w14:paraId="558BCE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6F7FDA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16FF93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65C71C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228FEB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6474D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786B60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4A7035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4DD1F37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0A759CF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D141B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.logo </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
    <w:p w14:paraId="67823B0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0A1E98D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52DB27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3C8D3B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140385B" w14:textId="77777777" w:rsidR="00E7392D" w:rsidRPr="00E7392D" w:rsidRDefault="00E7392D" w:rsidP="00E7392D">
      <w:pPr>
        <w:autoSpaceDE w:val="0"/>
        <w:autoSpaceDN w:val="0"/>
        <w:adjustRightInd w:val="0"/>
        <w:rPr>
          <w:rFonts w:ascii="Courier New" w:hAnsi="Courier New" w:cs="Courier New"/>
          <w:sz w:val="22"/>
          <w:szCs w:val="22"/>
        </w:rPr>
      </w:pPr>
    </w:p>
    <w:p w14:paraId="67BEC5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.page-main{</w:t>
      </w:r>
    </w:p>
    <w:p w14:paraId="1CA468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max-width: 1200px;</w:t>
      </w:r>
    </w:p>
    <w:p w14:paraId="6A3B7A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0 auto;</w:t>
      </w:r>
    </w:p>
    <w:p w14:paraId="06CBE9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font-style: italic;</w:t>
      </w:r>
    </w:p>
    <w:p w14:paraId="57D9AB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font-family: 'Gill Sans', 'Gill Sans MT', Calibri, 'Trebuchet MS', sans-serif;</w:t>
      </w:r>
    </w:p>
    <w:p w14:paraId="549D99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D1292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.products{</w:t>
      </w:r>
    </w:p>
    <w:p w14:paraId="0C8E1E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432C03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A80B6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.product-divide{</w:t>
      </w:r>
    </w:p>
    <w:p w14:paraId="06D69D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 0.75;</w:t>
      </w:r>
    </w:p>
    <w:p w14:paraId="7274389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FAC40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w:t>
      </w:r>
    </w:p>
    <w:p w14:paraId="3E3A8A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66E27C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19BE9C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200px;</w:t>
      </w:r>
    </w:p>
    <w:p w14:paraId="4086AB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1px solid silver;</w:t>
      </w:r>
    </w:p>
    <w:p w14:paraId="09798E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174A38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w:t>
      </w:r>
      <w:proofErr w:type="spellStart"/>
      <w:r w:rsidRPr="00E7392D">
        <w:rPr>
          <w:rFonts w:ascii="Courier New" w:hAnsi="Courier New" w:cs="Courier New"/>
          <w:sz w:val="22"/>
          <w:szCs w:val="22"/>
        </w:rPr>
        <w:t>30px</w:t>
      </w:r>
      <w:proofErr w:type="spellEnd"/>
      <w:r w:rsidRPr="00E7392D">
        <w:rPr>
          <w:rFonts w:ascii="Courier New" w:hAnsi="Courier New" w:cs="Courier New"/>
          <w:sz w:val="22"/>
          <w:szCs w:val="22"/>
        </w:rPr>
        <w:t>;</w:t>
      </w:r>
    </w:p>
    <w:p w14:paraId="156C02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0.678);</w:t>
      </w:r>
    </w:p>
    <w:p w14:paraId="6B9CA2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731902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176C3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product:hover</w:t>
      </w:r>
      <w:proofErr w:type="spellEnd"/>
      <w:r w:rsidRPr="00E7392D">
        <w:rPr>
          <w:rFonts w:ascii="Courier New" w:hAnsi="Courier New" w:cs="Courier New"/>
          <w:sz w:val="22"/>
          <w:szCs w:val="22"/>
        </w:rPr>
        <w:t>{</w:t>
      </w:r>
    </w:p>
    <w:p w14:paraId="6428D0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none;</w:t>
      </w:r>
    </w:p>
    <w:p w14:paraId="0CCF22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box-shadow: 4px </w:t>
      </w:r>
      <w:proofErr w:type="spellStart"/>
      <w:r w:rsidRPr="00E7392D">
        <w:rPr>
          <w:rFonts w:ascii="Courier New" w:hAnsi="Courier New" w:cs="Courier New"/>
          <w:sz w:val="22"/>
          <w:szCs w:val="22"/>
        </w:rPr>
        <w:t>4px</w:t>
      </w:r>
      <w:proofErr w:type="spellEnd"/>
      <w:r w:rsidRPr="00E7392D">
        <w:rPr>
          <w:rFonts w:ascii="Courier New" w:hAnsi="Courier New" w:cs="Courier New"/>
          <w:sz w:val="22"/>
          <w:szCs w:val="22"/>
        </w:rPr>
        <w:t xml:space="preserve"> 6px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0.2);</w:t>
      </w:r>
    </w:p>
    <w:p w14:paraId="015A66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scale(1.01);</w:t>
      </w:r>
    </w:p>
    <w:p w14:paraId="042885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20px </w:t>
      </w:r>
      <w:proofErr w:type="spellStart"/>
      <w:r w:rsidRPr="00E7392D">
        <w:rPr>
          <w:rFonts w:ascii="Courier New" w:hAnsi="Courier New" w:cs="Courier New"/>
          <w:sz w:val="22"/>
          <w:szCs w:val="22"/>
        </w:rPr>
        <w:t>20px</w:t>
      </w:r>
      <w:proofErr w:type="spellEnd"/>
      <w:r w:rsidRPr="00E7392D">
        <w:rPr>
          <w:rFonts w:ascii="Courier New" w:hAnsi="Courier New" w:cs="Courier New"/>
          <w:sz w:val="22"/>
          <w:szCs w:val="22"/>
        </w:rPr>
        <w:t>;</w:t>
      </w:r>
    </w:p>
    <w:p w14:paraId="21840A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18555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.product </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w:t>
      </w:r>
    </w:p>
    <w:p w14:paraId="533C9B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150px;</w:t>
      </w:r>
    </w:p>
    <w:p w14:paraId="571333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200px;</w:t>
      </w:r>
    </w:p>
    <w:p w14:paraId="16B35F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w:t>
      </w:r>
      <w:proofErr w:type="spellStart"/>
      <w:r w:rsidRPr="00E7392D">
        <w:rPr>
          <w:rFonts w:ascii="Courier New" w:hAnsi="Courier New" w:cs="Courier New"/>
          <w:sz w:val="22"/>
          <w:szCs w:val="22"/>
        </w:rPr>
        <w:t>30px</w:t>
      </w:r>
      <w:proofErr w:type="spellEnd"/>
      <w:r w:rsidRPr="00E7392D">
        <w:rPr>
          <w:rFonts w:ascii="Courier New" w:hAnsi="Courier New" w:cs="Courier New"/>
          <w:sz w:val="22"/>
          <w:szCs w:val="22"/>
        </w:rPr>
        <w:t>;</w:t>
      </w:r>
    </w:p>
    <w:p w14:paraId="7A5152D3" w14:textId="77777777" w:rsidR="00E7392D" w:rsidRPr="00E7392D" w:rsidRDefault="00E7392D" w:rsidP="00E7392D">
      <w:pPr>
        <w:autoSpaceDE w:val="0"/>
        <w:autoSpaceDN w:val="0"/>
        <w:adjustRightInd w:val="0"/>
        <w:rPr>
          <w:rFonts w:ascii="Courier New" w:hAnsi="Courier New" w:cs="Courier New"/>
          <w:sz w:val="22"/>
          <w:szCs w:val="22"/>
        </w:rPr>
      </w:pPr>
    </w:p>
    <w:p w14:paraId="1CE36D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BE123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.product-info{</w:t>
      </w:r>
    </w:p>
    <w:p w14:paraId="67276D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20px;</w:t>
      </w:r>
    </w:p>
    <w:p w14:paraId="6E9AF5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49CA22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position: relative;</w:t>
      </w:r>
    </w:p>
    <w:p w14:paraId="6A8ADB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C20C1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.product-name{</w:t>
      </w:r>
    </w:p>
    <w:p w14:paraId="3FA21D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margin-bottom: 30px;</w:t>
      </w:r>
    </w:p>
    <w:p w14:paraId="495FDB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D8157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.product-price{</w:t>
      </w:r>
    </w:p>
    <w:p w14:paraId="660A143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margin-bottom: 30px;</w:t>
      </w:r>
    </w:p>
    <w:p w14:paraId="2BB5A2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21499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.product-</w:t>
      </w:r>
      <w:proofErr w:type="spellStart"/>
      <w:r w:rsidRPr="00E7392D">
        <w:rPr>
          <w:rFonts w:ascii="Courier New" w:hAnsi="Courier New" w:cs="Courier New"/>
          <w:sz w:val="22"/>
          <w:szCs w:val="22"/>
        </w:rPr>
        <w:t>quan</w:t>
      </w:r>
      <w:proofErr w:type="spellEnd"/>
      <w:r w:rsidRPr="00E7392D">
        <w:rPr>
          <w:rFonts w:ascii="Courier New" w:hAnsi="Courier New" w:cs="Courier New"/>
          <w:sz w:val="22"/>
          <w:szCs w:val="22"/>
        </w:rPr>
        <w:t xml:space="preserve"> input{</w:t>
      </w:r>
    </w:p>
    <w:p w14:paraId="1B58DDE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3B461F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0C433F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0AF7705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19D70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.remove a{</w:t>
      </w:r>
    </w:p>
    <w:p w14:paraId="200129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position: absolute;</w:t>
      </w:r>
    </w:p>
    <w:p w14:paraId="67A9CB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bottom: 20px;</w:t>
      </w:r>
    </w:p>
    <w:p w14:paraId="77FBBF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right: 15px;</w:t>
      </w:r>
    </w:p>
    <w:p w14:paraId="0FE8B7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text-decoration: none;</w:t>
      </w:r>
    </w:p>
    <w:p w14:paraId="6DDAB1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color: black;</w:t>
      </w:r>
    </w:p>
    <w:p w14:paraId="79E4C6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58AFE2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6E833E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3C032E9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611E43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60FE08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C9B257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.remove a:hover{</w:t>
      </w:r>
    </w:p>
    <w:p w14:paraId="36F87B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red;</w:t>
      </w:r>
    </w:p>
    <w:p w14:paraId="75B61F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66E5BE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6CC7F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.cart-total{</w:t>
      </w:r>
    </w:p>
    <w:p w14:paraId="3E5139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0.678);</w:t>
      </w:r>
    </w:p>
    <w:p w14:paraId="4D1E11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flex: 0.25;</w:t>
      </w:r>
    </w:p>
    <w:p w14:paraId="158FD7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margin-left: 20px;</w:t>
      </w:r>
    </w:p>
    <w:p w14:paraId="4A5E11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15C2E6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20px;</w:t>
      </w:r>
    </w:p>
    <w:p w14:paraId="711228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180px;</w:t>
      </w:r>
    </w:p>
    <w:p w14:paraId="609B1D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39CBC1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58C7CD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043230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4869F7C" w14:textId="77777777" w:rsidR="00E7392D" w:rsidRPr="00E7392D" w:rsidRDefault="00E7392D" w:rsidP="00E7392D">
      <w:pPr>
        <w:autoSpaceDE w:val="0"/>
        <w:autoSpaceDN w:val="0"/>
        <w:adjustRightInd w:val="0"/>
        <w:rPr>
          <w:rFonts w:ascii="Courier New" w:hAnsi="Courier New" w:cs="Courier New"/>
          <w:sz w:val="22"/>
          <w:szCs w:val="22"/>
        </w:rPr>
      </w:pPr>
    </w:p>
    <w:p w14:paraId="0BA1135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cart-total:hover</w:t>
      </w:r>
      <w:proofErr w:type="spellEnd"/>
      <w:r w:rsidRPr="00E7392D">
        <w:rPr>
          <w:rFonts w:ascii="Courier New" w:hAnsi="Courier New" w:cs="Courier New"/>
          <w:sz w:val="22"/>
          <w:szCs w:val="22"/>
        </w:rPr>
        <w:t>{</w:t>
      </w:r>
    </w:p>
    <w:p w14:paraId="3D6ED7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none;</w:t>
      </w:r>
    </w:p>
    <w:p w14:paraId="605D8B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box-shadow: 4px </w:t>
      </w:r>
      <w:proofErr w:type="spellStart"/>
      <w:r w:rsidRPr="00E7392D">
        <w:rPr>
          <w:rFonts w:ascii="Courier New" w:hAnsi="Courier New" w:cs="Courier New"/>
          <w:sz w:val="22"/>
          <w:szCs w:val="22"/>
        </w:rPr>
        <w:t>4px</w:t>
      </w:r>
      <w:proofErr w:type="spellEnd"/>
      <w:r w:rsidRPr="00E7392D">
        <w:rPr>
          <w:rFonts w:ascii="Courier New" w:hAnsi="Courier New" w:cs="Courier New"/>
          <w:sz w:val="22"/>
          <w:szCs w:val="22"/>
        </w:rPr>
        <w:t xml:space="preserve"> 6px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0.2);</w:t>
      </w:r>
    </w:p>
    <w:p w14:paraId="7FC5BA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scale(1.01);</w:t>
      </w:r>
    </w:p>
    <w:p w14:paraId="5F891F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20px </w:t>
      </w:r>
      <w:proofErr w:type="spellStart"/>
      <w:r w:rsidRPr="00E7392D">
        <w:rPr>
          <w:rFonts w:ascii="Courier New" w:hAnsi="Courier New" w:cs="Courier New"/>
          <w:sz w:val="22"/>
          <w:szCs w:val="22"/>
        </w:rPr>
        <w:t>20px</w:t>
      </w:r>
      <w:proofErr w:type="spellEnd"/>
      <w:r w:rsidRPr="00E7392D">
        <w:rPr>
          <w:rFonts w:ascii="Courier New" w:hAnsi="Courier New" w:cs="Courier New"/>
          <w:sz w:val="22"/>
          <w:szCs w:val="22"/>
        </w:rPr>
        <w:t>;</w:t>
      </w:r>
    </w:p>
    <w:p w14:paraId="2A89366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CF8F843" w14:textId="77777777" w:rsidR="00E7392D" w:rsidRPr="00E7392D" w:rsidRDefault="00E7392D" w:rsidP="00E7392D">
      <w:pPr>
        <w:autoSpaceDE w:val="0"/>
        <w:autoSpaceDN w:val="0"/>
        <w:adjustRightInd w:val="0"/>
        <w:rPr>
          <w:rFonts w:ascii="Courier New" w:hAnsi="Courier New" w:cs="Courier New"/>
          <w:sz w:val="22"/>
          <w:szCs w:val="22"/>
        </w:rPr>
      </w:pPr>
    </w:p>
    <w:p w14:paraId="265923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.cart-total p{</w:t>
      </w:r>
    </w:p>
    <w:p w14:paraId="44ABBE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flex;</w:t>
      </w:r>
    </w:p>
    <w:p w14:paraId="0BC94D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justify-content: space-between;</w:t>
      </w:r>
    </w:p>
    <w:p w14:paraId="44BA0C3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margin-bottom: 30px;</w:t>
      </w:r>
    </w:p>
    <w:p w14:paraId="307429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font-size: 20px;</w:t>
      </w:r>
    </w:p>
    <w:p w14:paraId="7358781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24051C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31A69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.cart-total a{</w:t>
      </w:r>
    </w:p>
    <w:p w14:paraId="57426C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block;</w:t>
      </w:r>
    </w:p>
    <w:p w14:paraId="2A529D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3E676D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40px;</w:t>
      </w:r>
    </w:p>
    <w:p w14:paraId="20D24C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40px;</w:t>
      </w:r>
    </w:p>
    <w:p w14:paraId="3EC9D4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5FF762F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white;</w:t>
      </w:r>
    </w:p>
    <w:p w14:paraId="309CB1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text-decoration: none;</w:t>
      </w:r>
    </w:p>
    <w:p w14:paraId="0657A9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 </w:t>
      </w:r>
      <w:proofErr w:type="spellStart"/>
      <w:r w:rsidRPr="00E7392D">
        <w:rPr>
          <w:rFonts w:ascii="Courier New" w:hAnsi="Courier New" w:cs="Courier New"/>
          <w:sz w:val="22"/>
          <w:szCs w:val="22"/>
        </w:rPr>
        <w:t>5px</w:t>
      </w:r>
      <w:proofErr w:type="spellEnd"/>
      <w:r w:rsidRPr="00E7392D">
        <w:rPr>
          <w:rFonts w:ascii="Courier New" w:hAnsi="Courier New" w:cs="Courier New"/>
          <w:sz w:val="22"/>
          <w:szCs w:val="22"/>
        </w:rPr>
        <w:t>;</w:t>
      </w:r>
    </w:p>
    <w:p w14:paraId="6C0DC9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8026E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.cart-total a:hover {</w:t>
      </w:r>
    </w:p>
    <w:p w14:paraId="4059A9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green;</w:t>
      </w:r>
    </w:p>
    <w:p w14:paraId="4AD94B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0D3377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 ease;</w:t>
      </w:r>
    </w:p>
    <w:p w14:paraId="0A6CD9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CF3ABEF" w14:textId="77777777" w:rsidR="00E7392D" w:rsidRPr="00E7392D" w:rsidRDefault="00E7392D" w:rsidP="00E7392D">
      <w:pPr>
        <w:autoSpaceDE w:val="0"/>
        <w:autoSpaceDN w:val="0"/>
        <w:adjustRightInd w:val="0"/>
        <w:rPr>
          <w:rFonts w:ascii="Courier New" w:hAnsi="Courier New" w:cs="Courier New"/>
          <w:sz w:val="22"/>
          <w:szCs w:val="22"/>
        </w:rPr>
      </w:pPr>
    </w:p>
    <w:p w14:paraId="7B17AE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56871F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18D56B5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4E8381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background-color: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0.678);</w:t>
      </w:r>
    </w:p>
    <w:p w14:paraId="2616B0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4F856A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C5CB8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1C2BE4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5AE324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6F3E01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64E85E1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flex-basis: 50%;</w:t>
      </w:r>
    </w:p>
    <w:p w14:paraId="416F92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7057A8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DD735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7424632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32FD82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42880B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3DCB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75C04F5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6DB17F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D6893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3FEE76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3A4D9B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E4EC1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3E73DF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7E52D3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A84C0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61EC17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3944E9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23C5CC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65428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.left .content .social a </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w:t>
      </w:r>
    </w:p>
    <w:p w14:paraId="15ABF0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00287D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2C5BE6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5C9B8D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68C33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5BA0D7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447AD1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6C811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345F03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C2055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3F7A7E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594E4C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2BDEF2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2306A7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514AF47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.contact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.email .fa {</w:t>
      </w:r>
    </w:p>
    <w:p w14:paraId="4390D47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2632C5C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04DA04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3AF6744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1BD798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390D64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51E03FF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2302FB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44842C6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1DA8B9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6CCEDE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5747B8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5882F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.center .content .place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.contact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.email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w:t>
      </w:r>
    </w:p>
    <w:p w14:paraId="048BF0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079329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33AB7A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54865A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414C06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1CAD8F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4965630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5195EA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7F6438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42E9FB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255F582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5C54B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0CE3A4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141742C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5B68CD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E92AE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3C3F34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5FC2BF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4D2841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1C72D9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7D0C22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558B1AE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493594B"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t>button:hover</w:t>
      </w:r>
      <w:proofErr w:type="spellEnd"/>
      <w:r w:rsidRPr="00E7392D">
        <w:rPr>
          <w:rFonts w:ascii="Courier New" w:hAnsi="Courier New" w:cs="Courier New"/>
          <w:sz w:val="22"/>
          <w:szCs w:val="22"/>
        </w:rPr>
        <w:t>{</w:t>
      </w:r>
    </w:p>
    <w:p w14:paraId="33D582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w:t>
      </w:r>
    </w:p>
    <w:p w14:paraId="20FBD2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3A3489DF" w14:textId="0E0D34A9" w:rsidR="00700921" w:rsidRPr="00913163" w:rsidRDefault="00696FE0" w:rsidP="00E7392D">
      <w:pPr>
        <w:autoSpaceDE w:val="0"/>
        <w:autoSpaceDN w:val="0"/>
        <w:adjustRightInd w:val="0"/>
        <w:rPr>
          <w:rFonts w:ascii="Courier New" w:hAnsi="Courier New" w:cs="Courier New"/>
          <w:sz w:val="22"/>
          <w:szCs w:val="22"/>
        </w:rPr>
      </w:pPr>
      <w:r>
        <w:rPr>
          <w:rFonts w:ascii="Courier New" w:hAnsi="Courier New" w:cs="Courier New"/>
          <w:sz w:val="22"/>
          <w:szCs w:val="22"/>
        </w:rPr>
        <w:t>}</w:t>
      </w:r>
    </w:p>
    <w:p w14:paraId="218D1735" w14:textId="1F56AD93" w:rsidR="00700921" w:rsidRDefault="00700921" w:rsidP="00700921">
      <w:pPr>
        <w:pStyle w:val="Heading2"/>
        <w:ind w:left="720"/>
      </w:pPr>
      <w:bookmarkStart w:id="22" w:name="_Toc60599589"/>
      <w:bookmarkStart w:id="23" w:name="_Toc60600429"/>
      <w:r>
        <w:t>Purchase Form:</w:t>
      </w:r>
      <w:bookmarkEnd w:id="22"/>
      <w:bookmarkEnd w:id="23"/>
    </w:p>
    <w:p w14:paraId="3CC01443" w14:textId="77777777" w:rsidR="00700921" w:rsidRPr="004D1A9F" w:rsidRDefault="00700921" w:rsidP="00700921">
      <w:pPr>
        <w:pStyle w:val="NoSpacing"/>
      </w:pPr>
      <w:r w:rsidRPr="004D1A9F">
        <w:t>Html:</w:t>
      </w:r>
    </w:p>
    <w:p w14:paraId="735CD9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4C1214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6CBB2A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635CA0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&lt;meta charset="UTF-8"&gt;</w:t>
      </w:r>
    </w:p>
    <w:p w14:paraId="737A55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&lt;title&gt;Besties Gadget Marketing | Checkout &lt;/title&gt;</w:t>
      </w:r>
    </w:p>
    <w:p w14:paraId="37304B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="icon"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="logo(1).jpeg" sizes="7x7"&gt;</w:t>
      </w:r>
    </w:p>
    <w:p w14:paraId="52CE3D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="stylesheet"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="form.css"&gt;</w:t>
      </w:r>
    </w:p>
    <w:p w14:paraId="4D0AFE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="stylesheet" href="https://stackpath.bootstrapcdn.com/font-awesome/4.7.0/css/font-awesome.min.css"&gt;</w:t>
      </w:r>
    </w:p>
    <w:p w14:paraId="39C284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766431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7CC6F8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782621BF" w14:textId="77777777" w:rsidR="00E7392D" w:rsidRPr="00E7392D" w:rsidRDefault="00E7392D" w:rsidP="00E7392D">
      <w:pPr>
        <w:autoSpaceDE w:val="0"/>
        <w:autoSpaceDN w:val="0"/>
        <w:adjustRightInd w:val="0"/>
        <w:rPr>
          <w:rFonts w:ascii="Courier New" w:hAnsi="Courier New" w:cs="Courier New"/>
          <w:sz w:val="22"/>
          <w:szCs w:val="22"/>
        </w:rPr>
      </w:pPr>
    </w:p>
    <w:p w14:paraId="69E98A4E" w14:textId="77777777" w:rsidR="00E7392D" w:rsidRPr="00E7392D" w:rsidRDefault="00E7392D" w:rsidP="00E7392D">
      <w:pPr>
        <w:autoSpaceDE w:val="0"/>
        <w:autoSpaceDN w:val="0"/>
        <w:adjustRightInd w:val="0"/>
        <w:rPr>
          <w:rFonts w:ascii="Courier New" w:hAnsi="Courier New" w:cs="Courier New"/>
          <w:sz w:val="22"/>
          <w:szCs w:val="22"/>
        </w:rPr>
      </w:pPr>
    </w:p>
    <w:p w14:paraId="3F6BBE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236AECF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class="logo"&gt;</w:t>
      </w:r>
    </w:p>
    <w:p w14:paraId="58123A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="logo(1).jpeg"&gt;&lt;/a&gt;</w:t>
      </w:r>
    </w:p>
    <w:p w14:paraId="4E6CF1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46BE2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 xml:space="preserve"> class="</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-area"&gt;</w:t>
      </w:r>
    </w:p>
    <w:p w14:paraId="79F020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="Home.html"&gt;Home&lt;/a&gt;&lt;/li&gt;</w:t>
      </w:r>
    </w:p>
    <w:p w14:paraId="0C108D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="laptop.html"&gt;Laptop Brand&lt;/a&gt;&lt;/li&gt;</w:t>
      </w:r>
    </w:p>
    <w:p w14:paraId="72194D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="mobile.html"&gt;Mobile Devices&lt;/a&gt;&lt;/li&gt;</w:t>
      </w:r>
    </w:p>
    <w:p w14:paraId="4FC754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="watches.html"&gt;Digital Watches&lt;/a&gt;&lt;/li&gt;</w:t>
      </w:r>
    </w:p>
    <w:p w14:paraId="2CF13A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="addtocart.html"&gt;</w:t>
      </w:r>
    </w:p>
    <w:p w14:paraId="3D6361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fa-shopping-cart"&gt;&lt;/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28B250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&lt;/a&gt;&lt;/li&gt;</w:t>
      </w:r>
    </w:p>
    <w:p w14:paraId="5BC207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&gt;</w:t>
      </w:r>
    </w:p>
    <w:p w14:paraId="3DB431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44C8C20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64C8C8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05CD6C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34DB2F68" w14:textId="77777777" w:rsidR="00E7392D" w:rsidRPr="00E7392D" w:rsidRDefault="00E7392D" w:rsidP="00E7392D">
      <w:pPr>
        <w:autoSpaceDE w:val="0"/>
        <w:autoSpaceDN w:val="0"/>
        <w:adjustRightInd w:val="0"/>
        <w:rPr>
          <w:rFonts w:ascii="Courier New" w:hAnsi="Courier New" w:cs="Courier New"/>
          <w:sz w:val="22"/>
          <w:szCs w:val="22"/>
        </w:rPr>
      </w:pPr>
    </w:p>
    <w:p w14:paraId="57B668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&lt;form class="Info" action="thanks.html"&gt;</w:t>
      </w:r>
    </w:p>
    <w:p w14:paraId="0BC72D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class="person"&gt;</w:t>
      </w:r>
    </w:p>
    <w:p w14:paraId="73197B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class="person-align"&gt;</w:t>
      </w:r>
    </w:p>
    <w:p w14:paraId="339C69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&lt;h2&gt;Billing Address&lt;/h2&gt;</w:t>
      </w:r>
    </w:p>
    <w:p w14:paraId="1279F2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fa-user"&gt;&lt;/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 Full Name&lt;/label&gt;</w:t>
      </w:r>
    </w:p>
    <w:p w14:paraId="6B5244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placeholder="Ali Ahmed" required&gt;</w:t>
      </w:r>
    </w:p>
    <w:p w14:paraId="4E0B6D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fa-envelope"&gt;&lt;/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 Email&lt;/label&gt;</w:t>
      </w:r>
    </w:p>
    <w:p w14:paraId="2766D3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placeholder="abc@gmail.com" required&gt;</w:t>
      </w:r>
    </w:p>
    <w:p w14:paraId="2EDAEB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fa-address-card-o"&gt;&lt;/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 Address&lt;/label&gt;</w:t>
      </w:r>
    </w:p>
    <w:p w14:paraId="1F773D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placeholder="Mall Road Near Civil Hospital" required&gt;</w:t>
      </w:r>
    </w:p>
    <w:p w14:paraId="3C7720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w:t>
      </w:r>
    </w:p>
    <w:p w14:paraId="411CB4A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type="checkbox" checked="checked"&gt; Shipping address same as billing</w:t>
      </w:r>
    </w:p>
    <w:p w14:paraId="054A50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w:t>
      </w:r>
    </w:p>
    <w:p w14:paraId="0F0385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fa-institution"&gt;&lt;/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 City&lt;/label&gt;</w:t>
      </w:r>
    </w:p>
    <w:p w14:paraId="1532EE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placeholder="Faisalabad" required&gt;</w:t>
      </w:r>
    </w:p>
    <w:p w14:paraId="5E015E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 &gt;Province&lt;/label&gt;</w:t>
      </w:r>
    </w:p>
    <w:p w14:paraId="758528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w:t>
      </w:r>
      <w:proofErr w:type="spellStart"/>
      <w:r w:rsidRPr="00E7392D">
        <w:rPr>
          <w:rFonts w:ascii="Courier New" w:hAnsi="Courier New" w:cs="Courier New"/>
          <w:sz w:val="22"/>
          <w:szCs w:val="22"/>
        </w:rPr>
        <w:t>Punjab"required</w:t>
      </w:r>
      <w:proofErr w:type="spellEnd"/>
      <w:r w:rsidRPr="00E7392D">
        <w:rPr>
          <w:rFonts w:ascii="Courier New" w:hAnsi="Courier New" w:cs="Courier New"/>
          <w:sz w:val="22"/>
          <w:szCs w:val="22"/>
        </w:rPr>
        <w:t>&gt;</w:t>
      </w:r>
    </w:p>
    <w:p w14:paraId="107924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 &gt;Zip&lt;/label&gt;</w:t>
      </w:r>
    </w:p>
    <w:p w14:paraId="128922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placeholder="12000"required&gt;</w:t>
      </w:r>
    </w:p>
    <w:p w14:paraId="31F419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7C791C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4D3968E5" w14:textId="77777777" w:rsidR="00E7392D" w:rsidRPr="00E7392D" w:rsidRDefault="00E7392D" w:rsidP="00E7392D">
      <w:pPr>
        <w:autoSpaceDE w:val="0"/>
        <w:autoSpaceDN w:val="0"/>
        <w:adjustRightInd w:val="0"/>
        <w:rPr>
          <w:rFonts w:ascii="Courier New" w:hAnsi="Courier New" w:cs="Courier New"/>
          <w:sz w:val="22"/>
          <w:szCs w:val="22"/>
        </w:rPr>
      </w:pPr>
    </w:p>
    <w:p w14:paraId="2E79EE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16C0D357" w14:textId="77777777" w:rsidR="00E7392D" w:rsidRPr="00E7392D" w:rsidRDefault="00E7392D" w:rsidP="00E7392D">
      <w:pPr>
        <w:autoSpaceDE w:val="0"/>
        <w:autoSpaceDN w:val="0"/>
        <w:adjustRightInd w:val="0"/>
        <w:rPr>
          <w:rFonts w:ascii="Courier New" w:hAnsi="Courier New" w:cs="Courier New"/>
          <w:sz w:val="22"/>
          <w:szCs w:val="22"/>
        </w:rPr>
      </w:pPr>
    </w:p>
    <w:p w14:paraId="7E7874B6" w14:textId="77777777" w:rsidR="00E7392D" w:rsidRPr="00E7392D" w:rsidRDefault="00E7392D" w:rsidP="00E7392D">
      <w:pPr>
        <w:autoSpaceDE w:val="0"/>
        <w:autoSpaceDN w:val="0"/>
        <w:adjustRightInd w:val="0"/>
        <w:rPr>
          <w:rFonts w:ascii="Courier New" w:hAnsi="Courier New" w:cs="Courier New"/>
          <w:sz w:val="22"/>
          <w:szCs w:val="22"/>
        </w:rPr>
      </w:pPr>
    </w:p>
    <w:p w14:paraId="6E226E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class="cards"&gt;</w:t>
      </w:r>
    </w:p>
    <w:p w14:paraId="39F976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 = "card-align"&gt;</w:t>
      </w:r>
    </w:p>
    <w:p w14:paraId="323425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&lt;h2&gt;Payment&lt;/h2&gt;</w:t>
      </w:r>
    </w:p>
    <w:p w14:paraId="15801A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&lt;label&gt;Accepted Cards&lt;/label&gt;</w:t>
      </w:r>
    </w:p>
    <w:p w14:paraId="6E8A77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 class="icon-container"&gt;</w:t>
      </w:r>
    </w:p>
    <w:p w14:paraId="5119D0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fa-cc-visa" style="</w:t>
      </w:r>
      <w:proofErr w:type="spellStart"/>
      <w:r w:rsidRPr="00E7392D">
        <w:rPr>
          <w:rFonts w:ascii="Courier New" w:hAnsi="Courier New" w:cs="Courier New"/>
          <w:sz w:val="22"/>
          <w:szCs w:val="22"/>
        </w:rPr>
        <w:t>color:navy</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666BAA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fa-cc-</w:t>
      </w:r>
      <w:proofErr w:type="spellStart"/>
      <w:r w:rsidRPr="00E7392D">
        <w:rPr>
          <w:rFonts w:ascii="Courier New" w:hAnsi="Courier New" w:cs="Courier New"/>
          <w:sz w:val="22"/>
          <w:szCs w:val="22"/>
        </w:rPr>
        <w:t>amex</w:t>
      </w:r>
      <w:proofErr w:type="spellEnd"/>
      <w:r w:rsidRPr="00E7392D">
        <w:rPr>
          <w:rFonts w:ascii="Courier New" w:hAnsi="Courier New" w:cs="Courier New"/>
          <w:sz w:val="22"/>
          <w:szCs w:val="22"/>
        </w:rPr>
        <w:t>" style="</w:t>
      </w:r>
      <w:proofErr w:type="spellStart"/>
      <w:r w:rsidRPr="00E7392D">
        <w:rPr>
          <w:rFonts w:ascii="Courier New" w:hAnsi="Courier New" w:cs="Courier New"/>
          <w:sz w:val="22"/>
          <w:szCs w:val="22"/>
        </w:rPr>
        <w:t>color:blue</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4B75F7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fa-cc-</w:t>
      </w:r>
      <w:proofErr w:type="spellStart"/>
      <w:r w:rsidRPr="00E7392D">
        <w:rPr>
          <w:rFonts w:ascii="Courier New" w:hAnsi="Courier New" w:cs="Courier New"/>
          <w:sz w:val="22"/>
          <w:szCs w:val="22"/>
        </w:rPr>
        <w:t>mastercard</w:t>
      </w:r>
      <w:proofErr w:type="spellEnd"/>
      <w:r w:rsidRPr="00E7392D">
        <w:rPr>
          <w:rFonts w:ascii="Courier New" w:hAnsi="Courier New" w:cs="Courier New"/>
          <w:sz w:val="22"/>
          <w:szCs w:val="22"/>
        </w:rPr>
        <w:t>" style="</w:t>
      </w:r>
      <w:proofErr w:type="spellStart"/>
      <w:r w:rsidRPr="00E7392D">
        <w:rPr>
          <w:rFonts w:ascii="Courier New" w:hAnsi="Courier New" w:cs="Courier New"/>
          <w:sz w:val="22"/>
          <w:szCs w:val="22"/>
        </w:rPr>
        <w:t>color:red</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07AABCA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fa-cc-discover" style="</w:t>
      </w:r>
      <w:proofErr w:type="spellStart"/>
      <w:r w:rsidRPr="00E7392D">
        <w:rPr>
          <w:rFonts w:ascii="Courier New" w:hAnsi="Courier New" w:cs="Courier New"/>
          <w:sz w:val="22"/>
          <w:szCs w:val="22"/>
        </w:rPr>
        <w:t>color:orange</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3C1322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4528739E" w14:textId="77777777" w:rsidR="00E7392D" w:rsidRPr="00E7392D" w:rsidRDefault="00E7392D" w:rsidP="00E7392D">
      <w:pPr>
        <w:autoSpaceDE w:val="0"/>
        <w:autoSpaceDN w:val="0"/>
        <w:adjustRightInd w:val="0"/>
        <w:rPr>
          <w:rFonts w:ascii="Courier New" w:hAnsi="Courier New" w:cs="Courier New"/>
          <w:sz w:val="22"/>
          <w:szCs w:val="22"/>
        </w:rPr>
      </w:pPr>
    </w:p>
    <w:p w14:paraId="3BE84E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&lt;label&gt;Name on Card&lt;/label&gt;</w:t>
      </w:r>
    </w:p>
    <w:p w14:paraId="5A226A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placeholder="Ali </w:t>
      </w:r>
      <w:proofErr w:type="spellStart"/>
      <w:r w:rsidRPr="00E7392D">
        <w:rPr>
          <w:rFonts w:ascii="Courier New" w:hAnsi="Courier New" w:cs="Courier New"/>
          <w:sz w:val="22"/>
          <w:szCs w:val="22"/>
        </w:rPr>
        <w:t>Ahmed"required</w:t>
      </w:r>
      <w:proofErr w:type="spellEnd"/>
      <w:r w:rsidRPr="00E7392D">
        <w:rPr>
          <w:rFonts w:ascii="Courier New" w:hAnsi="Courier New" w:cs="Courier New"/>
          <w:sz w:val="22"/>
          <w:szCs w:val="22"/>
        </w:rPr>
        <w:t>&gt;</w:t>
      </w:r>
    </w:p>
    <w:p w14:paraId="756CE9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&lt;label&gt;Credit card number&lt;/label&gt;</w:t>
      </w:r>
    </w:p>
    <w:p w14:paraId="6E339C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placeholder="1111-2222-3333-4444"required&gt;</w:t>
      </w:r>
    </w:p>
    <w:p w14:paraId="4CFC9D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w:t>
      </w:r>
      <w:proofErr w:type="spellStart"/>
      <w:r w:rsidRPr="00E7392D">
        <w:rPr>
          <w:rFonts w:ascii="Courier New" w:hAnsi="Courier New" w:cs="Courier New"/>
          <w:sz w:val="22"/>
          <w:szCs w:val="22"/>
        </w:rPr>
        <w:t>Exp</w:t>
      </w:r>
      <w:proofErr w:type="spellEnd"/>
      <w:r w:rsidRPr="00E7392D">
        <w:rPr>
          <w:rFonts w:ascii="Courier New" w:hAnsi="Courier New" w:cs="Courier New"/>
          <w:sz w:val="22"/>
          <w:szCs w:val="22"/>
        </w:rPr>
        <w:t xml:space="preserve"> Month&lt;/label&gt;</w:t>
      </w:r>
    </w:p>
    <w:p w14:paraId="1225E3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w:t>
      </w:r>
      <w:proofErr w:type="spellStart"/>
      <w:r w:rsidRPr="00E7392D">
        <w:rPr>
          <w:rFonts w:ascii="Courier New" w:hAnsi="Courier New" w:cs="Courier New"/>
          <w:sz w:val="22"/>
          <w:szCs w:val="22"/>
        </w:rPr>
        <w:t>December"required</w:t>
      </w:r>
      <w:proofErr w:type="spellEnd"/>
      <w:r w:rsidRPr="00E7392D">
        <w:rPr>
          <w:rFonts w:ascii="Courier New" w:hAnsi="Courier New" w:cs="Courier New"/>
          <w:sz w:val="22"/>
          <w:szCs w:val="22"/>
        </w:rPr>
        <w:t>&gt;</w:t>
      </w:r>
    </w:p>
    <w:p w14:paraId="529FC7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w:t>
      </w:r>
      <w:proofErr w:type="spellStart"/>
      <w:r w:rsidRPr="00E7392D">
        <w:rPr>
          <w:rFonts w:ascii="Courier New" w:hAnsi="Courier New" w:cs="Courier New"/>
          <w:sz w:val="22"/>
          <w:szCs w:val="22"/>
        </w:rPr>
        <w:t>Exp</w:t>
      </w:r>
      <w:proofErr w:type="spellEnd"/>
      <w:r w:rsidRPr="00E7392D">
        <w:rPr>
          <w:rFonts w:ascii="Courier New" w:hAnsi="Courier New" w:cs="Courier New"/>
          <w:sz w:val="22"/>
          <w:szCs w:val="22"/>
        </w:rPr>
        <w:t xml:space="preserve"> Year&lt;/label&gt;</w:t>
      </w:r>
    </w:p>
    <w:p w14:paraId="56A3DF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&lt;input type="text" placeholder="2021"required&gt;                   </w:t>
      </w:r>
    </w:p>
    <w:p w14:paraId="67D3E0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&lt;label&gt;CVV&lt;/label&gt;</w:t>
      </w:r>
    </w:p>
    <w:p w14:paraId="466972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type="text" placeholder="352"required&gt;</w:t>
      </w:r>
    </w:p>
    <w:p w14:paraId="5649BA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t>&lt;input type="submit" value="Continue to checkout" class="checkout"&gt;</w:t>
      </w:r>
    </w:p>
    <w:p w14:paraId="65963F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500D98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34A962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&lt;/form&gt;  </w:t>
      </w:r>
    </w:p>
    <w:p w14:paraId="613C5746" w14:textId="77777777" w:rsidR="00E7392D" w:rsidRPr="00E7392D" w:rsidRDefault="00E7392D" w:rsidP="00E7392D">
      <w:pPr>
        <w:autoSpaceDE w:val="0"/>
        <w:autoSpaceDN w:val="0"/>
        <w:adjustRightInd w:val="0"/>
        <w:rPr>
          <w:rFonts w:ascii="Courier New" w:hAnsi="Courier New" w:cs="Courier New"/>
          <w:sz w:val="22"/>
          <w:szCs w:val="22"/>
        </w:rPr>
      </w:pPr>
    </w:p>
    <w:p w14:paraId="62ED07F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A58AD3C" w14:textId="77777777" w:rsidR="00E7392D" w:rsidRPr="00E7392D" w:rsidRDefault="00E7392D" w:rsidP="00E7392D">
      <w:pPr>
        <w:autoSpaceDE w:val="0"/>
        <w:autoSpaceDN w:val="0"/>
        <w:adjustRightInd w:val="0"/>
        <w:rPr>
          <w:rFonts w:ascii="Courier New" w:hAnsi="Courier New" w:cs="Courier New"/>
          <w:sz w:val="22"/>
          <w:szCs w:val="22"/>
        </w:rPr>
      </w:pPr>
    </w:p>
    <w:p w14:paraId="76FAAA57" w14:textId="77777777" w:rsidR="00E7392D" w:rsidRPr="00E7392D" w:rsidRDefault="00E7392D" w:rsidP="00E7392D">
      <w:pPr>
        <w:autoSpaceDE w:val="0"/>
        <w:autoSpaceDN w:val="0"/>
        <w:adjustRightInd w:val="0"/>
        <w:rPr>
          <w:rFonts w:ascii="Courier New" w:hAnsi="Courier New" w:cs="Courier New"/>
          <w:sz w:val="22"/>
          <w:szCs w:val="22"/>
        </w:rPr>
      </w:pPr>
    </w:p>
    <w:p w14:paraId="0965B9C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1E93D531" w14:textId="77777777" w:rsidR="00E7392D" w:rsidRPr="00E7392D" w:rsidRDefault="00E7392D" w:rsidP="00E7392D">
      <w:pPr>
        <w:autoSpaceDE w:val="0"/>
        <w:autoSpaceDN w:val="0"/>
        <w:adjustRightInd w:val="0"/>
        <w:rPr>
          <w:rFonts w:ascii="Courier New" w:hAnsi="Courier New" w:cs="Courier New"/>
          <w:sz w:val="22"/>
          <w:szCs w:val="22"/>
        </w:rPr>
      </w:pPr>
    </w:p>
    <w:p w14:paraId="286675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class="main-content"&gt;</w:t>
      </w:r>
    </w:p>
    <w:p w14:paraId="7DB641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class="left box"&gt;</w:t>
      </w:r>
    </w:p>
    <w:p w14:paraId="53FDDC2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4CF459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552AC0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&lt;p&gt;Besties Gadget Marketing is one of the great Marketing website. We sell Laptop </w:t>
      </w:r>
    </w:p>
    <w:p w14:paraId="64167C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and Mobile Devices along with Digital Watches. Good Standard is the key feature</w:t>
      </w:r>
    </w:p>
    <w:p w14:paraId="4DA89E2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w:t>
      </w:r>
      <w:proofErr w:type="spellStart"/>
      <w:r w:rsidRPr="00E7392D">
        <w:rPr>
          <w:rFonts w:ascii="Courier New" w:hAnsi="Courier New" w:cs="Courier New"/>
          <w:sz w:val="22"/>
          <w:szCs w:val="22"/>
        </w:rPr>
        <w:t>oblidged</w:t>
      </w:r>
      <w:proofErr w:type="spellEnd"/>
      <w:r w:rsidRPr="00E7392D">
        <w:rPr>
          <w:rFonts w:ascii="Courier New" w:hAnsi="Courier New" w:cs="Courier New"/>
          <w:sz w:val="22"/>
          <w:szCs w:val="22"/>
        </w:rPr>
        <w:t xml:space="preserve"> to </w:t>
      </w:r>
    </w:p>
    <w:p w14:paraId="58C90D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serve you. For </w:t>
      </w:r>
      <w:proofErr w:type="spellStart"/>
      <w:r w:rsidRPr="00E7392D">
        <w:rPr>
          <w:rFonts w:ascii="Courier New" w:hAnsi="Courier New" w:cs="Courier New"/>
          <w:sz w:val="22"/>
          <w:szCs w:val="22"/>
        </w:rPr>
        <w:t>furthur</w:t>
      </w:r>
      <w:proofErr w:type="spellEnd"/>
      <w:r w:rsidRPr="00E7392D">
        <w:rPr>
          <w:rFonts w:ascii="Courier New" w:hAnsi="Courier New" w:cs="Courier New"/>
          <w:sz w:val="22"/>
          <w:szCs w:val="22"/>
        </w:rPr>
        <w:t xml:space="preserve"> details, please contact us.</w:t>
      </w:r>
    </w:p>
    <w:p w14:paraId="34222E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1E5399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0840DC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="https://www.facebook.com/Zulfiqar-Electronic Devices-112570480572863/" target="_blank"&gt;</w:t>
      </w:r>
    </w:p>
    <w:p w14:paraId="3B6020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facebook</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71D0E3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5C6FB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6D9A57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instagram</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5518B6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01E5E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="https://twitter.com/</w:t>
      </w:r>
      <w:proofErr w:type="spellStart"/>
      <w:r w:rsidRPr="00E7392D">
        <w:rPr>
          <w:rFonts w:ascii="Courier New" w:hAnsi="Courier New" w:cs="Courier New"/>
          <w:sz w:val="22"/>
          <w:szCs w:val="22"/>
        </w:rPr>
        <w:t>amazingdevices?lang</w:t>
      </w:r>
      <w:proofErr w:type="spellEnd"/>
      <w:r w:rsidRPr="00E7392D">
        <w:rPr>
          <w:rFonts w:ascii="Courier New" w:hAnsi="Courier New" w:cs="Courier New"/>
          <w:sz w:val="22"/>
          <w:szCs w:val="22"/>
        </w:rPr>
        <w:t>=</w:t>
      </w:r>
      <w:proofErr w:type="spellStart"/>
      <w:r w:rsidRPr="00E7392D">
        <w:rPr>
          <w:rFonts w:ascii="Courier New" w:hAnsi="Courier New" w:cs="Courier New"/>
          <w:sz w:val="22"/>
          <w:szCs w:val="22"/>
        </w:rPr>
        <w:t>en</w:t>
      </w:r>
      <w:proofErr w:type="spellEnd"/>
      <w:r w:rsidRPr="00E7392D">
        <w:rPr>
          <w:rFonts w:ascii="Courier New" w:hAnsi="Courier New" w:cs="Courier New"/>
          <w:sz w:val="22"/>
          <w:szCs w:val="22"/>
        </w:rPr>
        <w:t>" target="_blank"&gt;</w:t>
      </w:r>
    </w:p>
    <w:p w14:paraId="182907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fa-twitter"&gt;&lt;/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791BC3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9312C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="https://www.youtube.com/watch?v=EF0gkU26olc" target="_blank"&gt;</w:t>
      </w:r>
    </w:p>
    <w:p w14:paraId="2E78F1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youtube</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70C626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CC93E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F821C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D7AAB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760DC3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0905FA8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4569E5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0A9B86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0B730A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="https://www.google.com/maps/place/Zulfiqar+Electronic devices/@</w:t>
      </w:r>
    </w:p>
    <w:p w14:paraId="57697F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054A19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06CC46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fa-2x fa-map-marker"&gt;&lt;/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65AB41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5FB7E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4C30A92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1D6F1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2DFB80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247540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413CE4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8268D9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5A13D1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4557D8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5609A8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B96B3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6F6E4A5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7527D5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144801B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297721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5A5878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0F0689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08DD52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2DB1B9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162689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F889F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176E17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msg</w:t>
      </w:r>
      <w:proofErr w:type="spellEnd"/>
      <w:r w:rsidRPr="00E7392D">
        <w:rPr>
          <w:rFonts w:ascii="Courier New" w:hAnsi="Courier New" w:cs="Courier New"/>
          <w:sz w:val="22"/>
          <w:szCs w:val="22"/>
        </w:rPr>
        <w:t>"&gt;</w:t>
      </w:r>
    </w:p>
    <w:p w14:paraId="7581E5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135706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 xml:space="preserve"> cols="50" rows="5" required placeholder="</w:t>
      </w:r>
      <w:proofErr w:type="spellStart"/>
      <w:r w:rsidRPr="00E7392D">
        <w:rPr>
          <w:rFonts w:ascii="Courier New" w:hAnsi="Courier New" w:cs="Courier New"/>
          <w:sz w:val="22"/>
          <w:szCs w:val="22"/>
        </w:rPr>
        <w:t>Pleaase</w:t>
      </w:r>
      <w:proofErr w:type="spellEnd"/>
      <w:r w:rsidRPr="00E7392D">
        <w:rPr>
          <w:rFonts w:ascii="Courier New" w:hAnsi="Courier New" w:cs="Courier New"/>
          <w:sz w:val="22"/>
          <w:szCs w:val="22"/>
        </w:rPr>
        <w:t>, Enter your Message Here"&gt;&lt;/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&gt;</w:t>
      </w:r>
    </w:p>
    <w:p w14:paraId="0C95FF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18A53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btn</w:t>
      </w:r>
      <w:proofErr w:type="spellEnd"/>
      <w:r w:rsidRPr="00E7392D">
        <w:rPr>
          <w:rFonts w:ascii="Courier New" w:hAnsi="Courier New" w:cs="Courier New"/>
          <w:sz w:val="22"/>
          <w:szCs w:val="22"/>
        </w:rPr>
        <w:t>"&gt;</w:t>
      </w:r>
    </w:p>
    <w:p w14:paraId="62B1E6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5DEAAB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ECD99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0077A58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09153A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0E5F00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6DA99053" w14:textId="77777777" w:rsidR="00E7392D" w:rsidRPr="00E7392D" w:rsidRDefault="00E7392D" w:rsidP="00E7392D">
      <w:pPr>
        <w:autoSpaceDE w:val="0"/>
        <w:autoSpaceDN w:val="0"/>
        <w:adjustRightInd w:val="0"/>
        <w:rPr>
          <w:rFonts w:ascii="Courier New" w:hAnsi="Courier New" w:cs="Courier New"/>
          <w:sz w:val="22"/>
          <w:szCs w:val="22"/>
        </w:rPr>
      </w:pPr>
    </w:p>
    <w:p w14:paraId="1D12AD70" w14:textId="77777777" w:rsidR="00E7392D" w:rsidRPr="00E7392D" w:rsidRDefault="00E7392D" w:rsidP="00E7392D">
      <w:pPr>
        <w:autoSpaceDE w:val="0"/>
        <w:autoSpaceDN w:val="0"/>
        <w:adjustRightInd w:val="0"/>
        <w:rPr>
          <w:rFonts w:ascii="Courier New" w:hAnsi="Courier New" w:cs="Courier New"/>
          <w:sz w:val="22"/>
          <w:szCs w:val="22"/>
        </w:rPr>
      </w:pPr>
    </w:p>
    <w:p w14:paraId="709465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0806A1BE" w14:textId="77777777" w:rsidR="00E7392D" w:rsidRPr="00E7392D" w:rsidRDefault="00E7392D" w:rsidP="00E7392D">
      <w:pPr>
        <w:autoSpaceDE w:val="0"/>
        <w:autoSpaceDN w:val="0"/>
        <w:adjustRightInd w:val="0"/>
        <w:rPr>
          <w:rFonts w:ascii="Courier New" w:hAnsi="Courier New" w:cs="Courier New"/>
          <w:sz w:val="22"/>
          <w:szCs w:val="22"/>
        </w:rPr>
      </w:pPr>
    </w:p>
    <w:p w14:paraId="017799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2FD6172C" w14:textId="06E9226F" w:rsidR="00700921" w:rsidRPr="00D44FAF" w:rsidRDefault="00593309" w:rsidP="00E7392D">
      <w:pPr>
        <w:autoSpaceDE w:val="0"/>
        <w:autoSpaceDN w:val="0"/>
        <w:adjustRightInd w:val="0"/>
        <w:rPr>
          <w:rFonts w:ascii="Courier New" w:hAnsi="Courier New" w:cs="Courier New"/>
          <w:sz w:val="22"/>
          <w:szCs w:val="22"/>
        </w:rPr>
      </w:pPr>
      <w:r>
        <w:rPr>
          <w:rFonts w:ascii="Courier New" w:hAnsi="Courier New" w:cs="Courier New"/>
          <w:sz w:val="22"/>
          <w:szCs w:val="22"/>
        </w:rPr>
        <w:t>&lt;/html&gt;</w:t>
      </w:r>
    </w:p>
    <w:p w14:paraId="4343BBBD" w14:textId="77777777" w:rsidR="00700921" w:rsidRDefault="00700921" w:rsidP="00700921">
      <w:pPr>
        <w:pStyle w:val="NoSpacing"/>
      </w:pPr>
      <w:r>
        <w:t>CSS:</w:t>
      </w:r>
    </w:p>
    <w:p w14:paraId="27E2E0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w:t>
      </w:r>
    </w:p>
    <w:p w14:paraId="45DE28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w:t>
      </w:r>
    </w:p>
    <w:p w14:paraId="76C086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w:t>
      </w:r>
    </w:p>
    <w:p w14:paraId="52F103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box-sizing: border-box;</w:t>
      </w:r>
    </w:p>
    <w:p w14:paraId="032D5B0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E08C7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 {</w:t>
      </w:r>
    </w:p>
    <w:p w14:paraId="31CEAB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'Poppins', sans-serif; </w:t>
      </w:r>
    </w:p>
    <w:p w14:paraId="60A376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7A108D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height:100vh;</w:t>
      </w:r>
    </w:p>
    <w:p w14:paraId="680026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linear-gradient(</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 xml:space="preserve">(0, 0, 0, 0.3),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 xml:space="preserve">(0, 0, 0, 0.1)), </w:t>
      </w:r>
      <w:proofErr w:type="spellStart"/>
      <w:r w:rsidRPr="00E7392D">
        <w:rPr>
          <w:rFonts w:ascii="Courier New" w:hAnsi="Courier New" w:cs="Courier New"/>
          <w:sz w:val="22"/>
          <w:szCs w:val="22"/>
        </w:rPr>
        <w:t>url</w:t>
      </w:r>
      <w:proofErr w:type="spellEnd"/>
      <w:r w:rsidRPr="00E7392D">
        <w:rPr>
          <w:rFonts w:ascii="Courier New" w:hAnsi="Courier New" w:cs="Courier New"/>
          <w:sz w:val="22"/>
          <w:szCs w:val="22"/>
        </w:rPr>
        <w:t>("Background/images.jpg");</w:t>
      </w:r>
    </w:p>
    <w:p w14:paraId="68E43D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background-size: cover;</w:t>
      </w:r>
    </w:p>
    <w:p w14:paraId="171396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656FFB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419500A"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lastRenderedPageBreak/>
        <w:t>nav</w:t>
      </w:r>
      <w:proofErr w:type="spellEnd"/>
      <w:r w:rsidRPr="00E7392D">
        <w:rPr>
          <w:rFonts w:ascii="Courier New" w:hAnsi="Courier New" w:cs="Courier New"/>
          <w:sz w:val="22"/>
          <w:szCs w:val="22"/>
        </w:rPr>
        <w:t xml:space="preserve"> </w:t>
      </w:r>
    </w:p>
    <w:p w14:paraId="2A2042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2B59B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0.3);</w:t>
      </w:r>
    </w:p>
    <w:p w14:paraId="7C0C16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76B7CA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3E9AD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w:t>
      </w:r>
    </w:p>
    <w:p w14:paraId="36C3DFE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right;</w:t>
      </w:r>
    </w:p>
    <w:p w14:paraId="1372895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2C0B03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3D84CC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AA17D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w:t>
      </w:r>
    </w:p>
    <w:p w14:paraId="105B76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1FDED1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22212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 {</w:t>
      </w:r>
    </w:p>
    <w:p w14:paraId="303D46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39CC10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649DAE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102D43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w:t>
      </w:r>
      <w:proofErr w:type="spellStart"/>
      <w:r w:rsidRPr="00E7392D">
        <w:rPr>
          <w:rFonts w:ascii="Courier New" w:hAnsi="Courier New" w:cs="Courier New"/>
          <w:sz w:val="22"/>
          <w:szCs w:val="22"/>
        </w:rPr>
        <w:t>poppins</w:t>
      </w:r>
      <w:proofErr w:type="spellEnd"/>
      <w:r w:rsidRPr="00E7392D">
        <w:rPr>
          <w:rFonts w:ascii="Courier New" w:hAnsi="Courier New" w:cs="Courier New"/>
          <w:sz w:val="22"/>
          <w:szCs w:val="22"/>
        </w:rPr>
        <w:t>;</w:t>
      </w:r>
    </w:p>
    <w:p w14:paraId="33869C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4E1D47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545D71E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1FE812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529C2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a:hover {</w:t>
      </w:r>
    </w:p>
    <w:p w14:paraId="4E23AD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(2, 243, 223, 0.712);</w:t>
      </w:r>
    </w:p>
    <w:p w14:paraId="49CEB40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19DDAA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67D21E1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02DA84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140E527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47DC8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6891A0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35BDE9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51AE18A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1EF5B62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35917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.logo </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
    <w:p w14:paraId="1BF70C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6F9A0B1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03A8197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62E4E4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229B9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.Info {</w:t>
      </w:r>
    </w:p>
    <w:p w14:paraId="15C226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background-color:white</w:t>
      </w:r>
      <w:proofErr w:type="spellEnd"/>
      <w:r w:rsidRPr="00E7392D">
        <w:rPr>
          <w:rFonts w:ascii="Courier New" w:hAnsi="Courier New" w:cs="Courier New"/>
          <w:sz w:val="22"/>
          <w:szCs w:val="22"/>
        </w:rPr>
        <w:t>;</w:t>
      </w:r>
    </w:p>
    <w:p w14:paraId="545883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62C1AE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5% 5% 5% 5%;</w:t>
      </w:r>
    </w:p>
    <w:p w14:paraId="3B5B54C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1px solid </w:t>
      </w:r>
      <w:proofErr w:type="spellStart"/>
      <w:r w:rsidRPr="00E7392D">
        <w:rPr>
          <w:rFonts w:ascii="Courier New" w:hAnsi="Courier New" w:cs="Courier New"/>
          <w:sz w:val="22"/>
          <w:szCs w:val="22"/>
        </w:rPr>
        <w:t>lightgrey</w:t>
      </w:r>
      <w:proofErr w:type="spellEnd"/>
      <w:r w:rsidRPr="00E7392D">
        <w:rPr>
          <w:rFonts w:ascii="Courier New" w:hAnsi="Courier New" w:cs="Courier New"/>
          <w:sz w:val="22"/>
          <w:szCs w:val="22"/>
        </w:rPr>
        <w:t>;</w:t>
      </w:r>
    </w:p>
    <w:p w14:paraId="39CFFE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3px;</w:t>
      </w:r>
    </w:p>
    <w:p w14:paraId="7B56104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10px;</w:t>
      </w:r>
    </w:p>
    <w:p w14:paraId="2FBB8C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909C5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.person {</w:t>
      </w:r>
    </w:p>
    <w:p w14:paraId="16DDE5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 :0.5;</w:t>
      </w:r>
    </w:p>
    <w:p w14:paraId="59A9FD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padding-left: 20px;</w:t>
      </w:r>
    </w:p>
    <w:p w14:paraId="697554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548C1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.person-align {</w:t>
      </w:r>
    </w:p>
    <w:p w14:paraId="632984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padding-left:16px;</w:t>
      </w:r>
    </w:p>
    <w:p w14:paraId="4ACBC4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63DC1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.cards{</w:t>
      </w:r>
    </w:p>
    <w:p w14:paraId="0A365B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 :0.5;</w:t>
      </w:r>
    </w:p>
    <w:p w14:paraId="6257356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w:t>
      </w:r>
    </w:p>
    <w:p w14:paraId="46A7E4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.card-align {</w:t>
      </w:r>
    </w:p>
    <w:p w14:paraId="3207B4F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padding-right:30px;</w:t>
      </w:r>
    </w:p>
    <w:p w14:paraId="6CB559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4465F97" w14:textId="77777777" w:rsidR="00E7392D" w:rsidRPr="00E7392D" w:rsidRDefault="00E7392D" w:rsidP="00E7392D">
      <w:pPr>
        <w:autoSpaceDE w:val="0"/>
        <w:autoSpaceDN w:val="0"/>
        <w:adjustRightInd w:val="0"/>
        <w:rPr>
          <w:rFonts w:ascii="Courier New" w:hAnsi="Courier New" w:cs="Courier New"/>
          <w:sz w:val="22"/>
          <w:szCs w:val="22"/>
        </w:rPr>
      </w:pPr>
    </w:p>
    <w:p w14:paraId="1ACDDCB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input[type=text] {</w:t>
      </w:r>
    </w:p>
    <w:p w14:paraId="6699A0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500px;</w:t>
      </w:r>
    </w:p>
    <w:p w14:paraId="2EA527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margin-bottom: 20px;</w:t>
      </w:r>
    </w:p>
    <w:p w14:paraId="10F266D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20px;</w:t>
      </w:r>
    </w:p>
    <w:p w14:paraId="3E60E0A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1px solid </w:t>
      </w:r>
      <w:proofErr w:type="spellStart"/>
      <w:r w:rsidRPr="00E7392D">
        <w:rPr>
          <w:rFonts w:ascii="Courier New" w:hAnsi="Courier New" w:cs="Courier New"/>
          <w:sz w:val="22"/>
          <w:szCs w:val="22"/>
        </w:rPr>
        <w:t>rgb</w:t>
      </w:r>
      <w:proofErr w:type="spellEnd"/>
      <w:r w:rsidRPr="00E7392D">
        <w:rPr>
          <w:rFonts w:ascii="Courier New" w:hAnsi="Courier New" w:cs="Courier New"/>
          <w:sz w:val="22"/>
          <w:szCs w:val="22"/>
        </w:rPr>
        <w:t>(130, 26, 26);</w:t>
      </w:r>
    </w:p>
    <w:p w14:paraId="25978B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1px;</w:t>
      </w:r>
    </w:p>
    <w:p w14:paraId="41E12A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62EB4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8DC8A52" w14:textId="77777777" w:rsidR="00E7392D" w:rsidRPr="00E7392D" w:rsidRDefault="00E7392D" w:rsidP="00E7392D">
      <w:pPr>
        <w:autoSpaceDE w:val="0"/>
        <w:autoSpaceDN w:val="0"/>
        <w:adjustRightInd w:val="0"/>
        <w:rPr>
          <w:rFonts w:ascii="Courier New" w:hAnsi="Courier New" w:cs="Courier New"/>
          <w:sz w:val="22"/>
          <w:szCs w:val="22"/>
        </w:rPr>
      </w:pPr>
    </w:p>
    <w:p w14:paraId="3FB373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label {</w:t>
      </w:r>
    </w:p>
    <w:p w14:paraId="626234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margin-bottom: 10px;</w:t>
      </w:r>
    </w:p>
    <w:p w14:paraId="6C751A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block;</w:t>
      </w:r>
    </w:p>
    <w:p w14:paraId="637C85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font-family: 'Times New Roman', Times, serif;</w:t>
      </w:r>
    </w:p>
    <w:p w14:paraId="3B231C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font-weight: 600;</w:t>
      </w:r>
    </w:p>
    <w:p w14:paraId="4CFF510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9D4B04A" w14:textId="77777777" w:rsidR="00E7392D" w:rsidRPr="00E7392D" w:rsidRDefault="00E7392D" w:rsidP="00E7392D">
      <w:pPr>
        <w:autoSpaceDE w:val="0"/>
        <w:autoSpaceDN w:val="0"/>
        <w:adjustRightInd w:val="0"/>
        <w:rPr>
          <w:rFonts w:ascii="Courier New" w:hAnsi="Courier New" w:cs="Courier New"/>
          <w:sz w:val="22"/>
          <w:szCs w:val="22"/>
        </w:rPr>
      </w:pPr>
    </w:p>
    <w:p w14:paraId="6F7C07E8" w14:textId="77777777" w:rsidR="00E7392D" w:rsidRPr="00E7392D" w:rsidRDefault="00E7392D" w:rsidP="00E7392D">
      <w:pPr>
        <w:autoSpaceDE w:val="0"/>
        <w:autoSpaceDN w:val="0"/>
        <w:adjustRightInd w:val="0"/>
        <w:rPr>
          <w:rFonts w:ascii="Courier New" w:hAnsi="Courier New" w:cs="Courier New"/>
          <w:sz w:val="22"/>
          <w:szCs w:val="22"/>
        </w:rPr>
      </w:pPr>
    </w:p>
    <w:p w14:paraId="04484765" w14:textId="77777777" w:rsidR="00E7392D" w:rsidRPr="00E7392D" w:rsidRDefault="00E7392D" w:rsidP="00E7392D">
      <w:pPr>
        <w:autoSpaceDE w:val="0"/>
        <w:autoSpaceDN w:val="0"/>
        <w:adjustRightInd w:val="0"/>
        <w:rPr>
          <w:rFonts w:ascii="Courier New" w:hAnsi="Courier New" w:cs="Courier New"/>
          <w:sz w:val="22"/>
          <w:szCs w:val="22"/>
        </w:rPr>
      </w:pPr>
    </w:p>
    <w:p w14:paraId="63E7A7C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.icon-container {</w:t>
      </w:r>
    </w:p>
    <w:p w14:paraId="491BB4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margin-bottom: 20px;</w:t>
      </w:r>
    </w:p>
    <w:p w14:paraId="46F83D0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7px 0;</w:t>
      </w:r>
    </w:p>
    <w:p w14:paraId="3C498B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font-size: 24px;</w:t>
      </w:r>
    </w:p>
    <w:p w14:paraId="6C7138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E88BD94" w14:textId="77777777" w:rsidR="00E7392D" w:rsidRPr="00E7392D" w:rsidRDefault="00E7392D" w:rsidP="00E7392D">
      <w:pPr>
        <w:autoSpaceDE w:val="0"/>
        <w:autoSpaceDN w:val="0"/>
        <w:adjustRightInd w:val="0"/>
        <w:rPr>
          <w:rFonts w:ascii="Courier New" w:hAnsi="Courier New" w:cs="Courier New"/>
          <w:sz w:val="22"/>
          <w:szCs w:val="22"/>
        </w:rPr>
      </w:pPr>
    </w:p>
    <w:p w14:paraId="6EDDC3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.checkout {</w:t>
      </w:r>
    </w:p>
    <w:p w14:paraId="4C95DB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#01BAEF;</w:t>
      </w:r>
    </w:p>
    <w:p w14:paraId="2C223A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382F38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12px;</w:t>
      </w:r>
    </w:p>
    <w:p w14:paraId="069D51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10px 0;</w:t>
      </w:r>
    </w:p>
    <w:p w14:paraId="5C4DB9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 none;</w:t>
      </w:r>
    </w:p>
    <w:p w14:paraId="2CDA0C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75%;</w:t>
      </w:r>
    </w:p>
    <w:p w14:paraId="441B89D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3px;</w:t>
      </w:r>
    </w:p>
    <w:p w14:paraId="6F84BC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5230081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font-size: 17px;</w:t>
      </w:r>
    </w:p>
    <w:p w14:paraId="17B3E0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margin-left: 10%;</w:t>
      </w:r>
    </w:p>
    <w:p w14:paraId="6AB98A62" w14:textId="77777777" w:rsidR="00E7392D" w:rsidRPr="00E7392D" w:rsidRDefault="00E7392D" w:rsidP="00E7392D">
      <w:pPr>
        <w:autoSpaceDE w:val="0"/>
        <w:autoSpaceDN w:val="0"/>
        <w:adjustRightInd w:val="0"/>
        <w:rPr>
          <w:rFonts w:ascii="Courier New" w:hAnsi="Courier New" w:cs="Courier New"/>
          <w:sz w:val="22"/>
          <w:szCs w:val="22"/>
        </w:rPr>
      </w:pPr>
    </w:p>
    <w:p w14:paraId="6AFECE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C4AE2F0" w14:textId="77777777" w:rsidR="00E7392D" w:rsidRPr="00E7392D" w:rsidRDefault="00E7392D" w:rsidP="00E7392D">
      <w:pPr>
        <w:autoSpaceDE w:val="0"/>
        <w:autoSpaceDN w:val="0"/>
        <w:adjustRightInd w:val="0"/>
        <w:rPr>
          <w:rFonts w:ascii="Courier New" w:hAnsi="Courier New" w:cs="Courier New"/>
          <w:sz w:val="22"/>
          <w:szCs w:val="22"/>
        </w:rPr>
      </w:pPr>
    </w:p>
    <w:p w14:paraId="6FF0FE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checkout:hover</w:t>
      </w:r>
      <w:proofErr w:type="spellEnd"/>
      <w:r w:rsidRPr="00E7392D">
        <w:rPr>
          <w:rFonts w:ascii="Courier New" w:hAnsi="Courier New" w:cs="Courier New"/>
          <w:sz w:val="22"/>
          <w:szCs w:val="22"/>
        </w:rPr>
        <w:t xml:space="preserve"> {</w:t>
      </w:r>
    </w:p>
    <w:p w14:paraId="0B551C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green;</w:t>
      </w:r>
    </w:p>
    <w:p w14:paraId="5B2424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49A3E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7C5832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5E9C36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29F482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0.678);</w:t>
      </w:r>
    </w:p>
    <w:p w14:paraId="243410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7C5AC8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1C612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66C622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5A34CA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64AB7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6B6D5E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flex-basis: 50%;</w:t>
      </w:r>
    </w:p>
    <w:p w14:paraId="5DC74C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41BE2C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7CC5B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35D1AF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484599A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3124C7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AF441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3775D2F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3E2BF3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735BD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23A6FA7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57E31A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E70B2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048742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5400AA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89BD6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4D8AD4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61F8AE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1C5BE2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0C0BA8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.left .content .social a </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w:t>
      </w:r>
    </w:p>
    <w:p w14:paraId="364561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1EC2F3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380F50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3E8A10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19A1C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204647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43320A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71C923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4C5426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35DE9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54D7E92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7A1945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368F1D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2B705B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1071C3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.contact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.email .fa {</w:t>
      </w:r>
    </w:p>
    <w:p w14:paraId="77789F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699EC05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0A46C1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578C2F8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3808C94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441E84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61C2AF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04DF67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099CED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643DCD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32095A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2BCF2D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60A12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.center .content .place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.contact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.email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w:t>
      </w:r>
    </w:p>
    <w:p w14:paraId="0B6476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281213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588CF26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323C86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56FDED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667DA8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text-align: center;</w:t>
      </w:r>
    </w:p>
    <w:p w14:paraId="7DAF8C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52BF892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18FDFB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629FB50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23EFF2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73164B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4CF1FA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7A3626A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0A74D8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F9774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306A6B8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7DAB9A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3B4451B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46FF5A4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4D383C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01667C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3B59B50"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t>button:hover</w:t>
      </w:r>
      <w:proofErr w:type="spellEnd"/>
      <w:r w:rsidRPr="00E7392D">
        <w:rPr>
          <w:rFonts w:ascii="Courier New" w:hAnsi="Courier New" w:cs="Courier New"/>
          <w:sz w:val="22"/>
          <w:szCs w:val="22"/>
        </w:rPr>
        <w:t>{</w:t>
      </w:r>
    </w:p>
    <w:p w14:paraId="791440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w:t>
      </w:r>
    </w:p>
    <w:p w14:paraId="18F2BE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1F30788A" w14:textId="7399E1A0" w:rsidR="00700921" w:rsidRPr="00D44FAF" w:rsidRDefault="00D44FAF" w:rsidP="00E7392D">
      <w:pPr>
        <w:autoSpaceDE w:val="0"/>
        <w:autoSpaceDN w:val="0"/>
        <w:adjustRightInd w:val="0"/>
        <w:rPr>
          <w:rFonts w:ascii="Courier New" w:hAnsi="Courier New" w:cs="Courier New"/>
          <w:sz w:val="22"/>
          <w:szCs w:val="22"/>
        </w:rPr>
      </w:pPr>
      <w:r>
        <w:rPr>
          <w:rFonts w:ascii="Courier New" w:hAnsi="Courier New" w:cs="Courier New"/>
          <w:sz w:val="22"/>
          <w:szCs w:val="22"/>
        </w:rPr>
        <w:t>}</w:t>
      </w:r>
    </w:p>
    <w:p w14:paraId="36B79BD4" w14:textId="662D6D68" w:rsidR="00700921" w:rsidRDefault="00700921" w:rsidP="00700921">
      <w:pPr>
        <w:pStyle w:val="Heading2"/>
        <w:ind w:left="720"/>
      </w:pPr>
      <w:bookmarkStart w:id="24" w:name="_Toc60599590"/>
      <w:bookmarkStart w:id="25" w:name="_Toc60600430"/>
      <w:r>
        <w:t>Thank You Reply:</w:t>
      </w:r>
      <w:bookmarkEnd w:id="24"/>
      <w:bookmarkEnd w:id="25"/>
    </w:p>
    <w:p w14:paraId="3CE1F1AD" w14:textId="77777777" w:rsidR="00700921" w:rsidRPr="004D1A9F" w:rsidRDefault="00700921" w:rsidP="00700921">
      <w:pPr>
        <w:pStyle w:val="NoSpacing"/>
      </w:pPr>
      <w:r w:rsidRPr="004D1A9F">
        <w:t>Html:</w:t>
      </w:r>
    </w:p>
    <w:p w14:paraId="5F9672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29C0A3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5E4D80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5E3FEE26" w14:textId="77777777" w:rsidR="00E7392D" w:rsidRPr="00E7392D" w:rsidRDefault="00E7392D" w:rsidP="00E7392D">
      <w:pPr>
        <w:autoSpaceDE w:val="0"/>
        <w:autoSpaceDN w:val="0"/>
        <w:adjustRightInd w:val="0"/>
        <w:rPr>
          <w:rFonts w:ascii="Courier New" w:hAnsi="Courier New" w:cs="Courier New"/>
          <w:sz w:val="22"/>
          <w:szCs w:val="22"/>
        </w:rPr>
      </w:pPr>
    </w:p>
    <w:p w14:paraId="55A022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&lt;meta charset="UTF-8"&gt;</w:t>
      </w:r>
    </w:p>
    <w:p w14:paraId="7B5410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&lt;title&gt;Besties Gadget Marketing | Thank You&lt;/title&gt;</w:t>
      </w:r>
    </w:p>
    <w:p w14:paraId="62FA6A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="icon"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="logo(1).jpeg" sizes="7x7"&gt;</w:t>
      </w:r>
    </w:p>
    <w:p w14:paraId="3BDA14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="stylesheet"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="thanks.css"&gt;</w:t>
      </w:r>
    </w:p>
    <w:p w14:paraId="38546D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="stylesheet" href="https://stackpath.bootstrapcdn.com/font-awesome/4.7.0/css/font-awesome.min.css"&gt;</w:t>
      </w:r>
    </w:p>
    <w:p w14:paraId="19F5B0A8" w14:textId="77777777" w:rsidR="00E7392D" w:rsidRPr="00E7392D" w:rsidRDefault="00E7392D" w:rsidP="00E7392D">
      <w:pPr>
        <w:autoSpaceDE w:val="0"/>
        <w:autoSpaceDN w:val="0"/>
        <w:adjustRightInd w:val="0"/>
        <w:rPr>
          <w:rFonts w:ascii="Courier New" w:hAnsi="Courier New" w:cs="Courier New"/>
          <w:sz w:val="22"/>
          <w:szCs w:val="22"/>
        </w:rPr>
      </w:pPr>
    </w:p>
    <w:p w14:paraId="0186E544" w14:textId="77777777" w:rsidR="00E7392D" w:rsidRPr="00E7392D" w:rsidRDefault="00E7392D" w:rsidP="00E7392D">
      <w:pPr>
        <w:autoSpaceDE w:val="0"/>
        <w:autoSpaceDN w:val="0"/>
        <w:adjustRightInd w:val="0"/>
        <w:rPr>
          <w:rFonts w:ascii="Courier New" w:hAnsi="Courier New" w:cs="Courier New"/>
          <w:sz w:val="22"/>
          <w:szCs w:val="22"/>
        </w:rPr>
      </w:pPr>
    </w:p>
    <w:p w14:paraId="2F161914" w14:textId="77777777" w:rsidR="00E7392D" w:rsidRPr="00E7392D" w:rsidRDefault="00E7392D" w:rsidP="00E7392D">
      <w:pPr>
        <w:autoSpaceDE w:val="0"/>
        <w:autoSpaceDN w:val="0"/>
        <w:adjustRightInd w:val="0"/>
        <w:rPr>
          <w:rFonts w:ascii="Courier New" w:hAnsi="Courier New" w:cs="Courier New"/>
          <w:sz w:val="22"/>
          <w:szCs w:val="22"/>
        </w:rPr>
      </w:pPr>
    </w:p>
    <w:p w14:paraId="7DCCD0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356DB1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4C4B1C4E" w14:textId="77777777" w:rsidR="00E7392D" w:rsidRPr="00E7392D" w:rsidRDefault="00E7392D" w:rsidP="00E7392D">
      <w:pPr>
        <w:autoSpaceDE w:val="0"/>
        <w:autoSpaceDN w:val="0"/>
        <w:adjustRightInd w:val="0"/>
        <w:rPr>
          <w:rFonts w:ascii="Courier New" w:hAnsi="Courier New" w:cs="Courier New"/>
          <w:sz w:val="22"/>
          <w:szCs w:val="22"/>
        </w:rPr>
      </w:pPr>
    </w:p>
    <w:p w14:paraId="7889A8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5410A5AF" w14:textId="77777777" w:rsidR="00E7392D" w:rsidRPr="00E7392D" w:rsidRDefault="00E7392D" w:rsidP="00E7392D">
      <w:pPr>
        <w:autoSpaceDE w:val="0"/>
        <w:autoSpaceDN w:val="0"/>
        <w:adjustRightInd w:val="0"/>
        <w:rPr>
          <w:rFonts w:ascii="Courier New" w:hAnsi="Courier New" w:cs="Courier New"/>
          <w:sz w:val="22"/>
          <w:szCs w:val="22"/>
        </w:rPr>
      </w:pPr>
    </w:p>
    <w:p w14:paraId="1DB11D4B" w14:textId="77777777" w:rsidR="00E7392D" w:rsidRPr="00E7392D" w:rsidRDefault="00E7392D" w:rsidP="00E7392D">
      <w:pPr>
        <w:autoSpaceDE w:val="0"/>
        <w:autoSpaceDN w:val="0"/>
        <w:adjustRightInd w:val="0"/>
        <w:rPr>
          <w:rFonts w:ascii="Courier New" w:hAnsi="Courier New" w:cs="Courier New"/>
          <w:sz w:val="22"/>
          <w:szCs w:val="22"/>
        </w:rPr>
      </w:pPr>
    </w:p>
    <w:p w14:paraId="2EBD7D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367A99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class="logo"&gt;</w:t>
      </w:r>
    </w:p>
    <w:p w14:paraId="186B24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="logo(1).jpeg"&gt;&lt;/a&gt;</w:t>
      </w:r>
    </w:p>
    <w:p w14:paraId="6176DDB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825A81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 xml:space="preserve"> class="</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-area"&gt;</w:t>
      </w:r>
    </w:p>
    <w:p w14:paraId="47ADC9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="Home.html"&gt;Home&lt;/a&gt;&lt;/li&gt;</w:t>
      </w:r>
    </w:p>
    <w:p w14:paraId="712682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="laptop.html"&gt;Laptop Brand&lt;/a&gt;&lt;/li&gt;</w:t>
      </w:r>
    </w:p>
    <w:p w14:paraId="6D6BFF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="mobile.html"&gt;Mobile Devices&lt;/a&gt;&lt;/li&gt;</w:t>
      </w:r>
    </w:p>
    <w:p w14:paraId="63479A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="watches.html"&gt;Digital Watches&lt;/a&gt;&lt;/li&gt;</w:t>
      </w:r>
    </w:p>
    <w:p w14:paraId="4CF906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="addtocart.html"&gt;</w:t>
      </w:r>
    </w:p>
    <w:p w14:paraId="087373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fa-shopping-cart"&gt;&lt;/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502CFE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&lt;/a&gt;&lt;/li&gt;</w:t>
      </w:r>
    </w:p>
    <w:p w14:paraId="691CBB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&gt;</w:t>
      </w:r>
    </w:p>
    <w:p w14:paraId="0E3FF3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t>&lt;/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4667AE8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129FE5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1B2447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59DC75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798D034E" w14:textId="77777777" w:rsidR="00E7392D" w:rsidRPr="00E7392D" w:rsidRDefault="00E7392D" w:rsidP="00E7392D">
      <w:pPr>
        <w:autoSpaceDE w:val="0"/>
        <w:autoSpaceDN w:val="0"/>
        <w:adjustRightInd w:val="0"/>
        <w:rPr>
          <w:rFonts w:ascii="Courier New" w:hAnsi="Courier New" w:cs="Courier New"/>
          <w:sz w:val="22"/>
          <w:szCs w:val="22"/>
        </w:rPr>
      </w:pPr>
    </w:p>
    <w:p w14:paraId="31C4BC9A" w14:textId="77777777" w:rsidR="00E7392D" w:rsidRPr="00E7392D" w:rsidRDefault="00E7392D" w:rsidP="00E7392D">
      <w:pPr>
        <w:autoSpaceDE w:val="0"/>
        <w:autoSpaceDN w:val="0"/>
        <w:adjustRightInd w:val="0"/>
        <w:rPr>
          <w:rFonts w:ascii="Courier New" w:hAnsi="Courier New" w:cs="Courier New"/>
          <w:sz w:val="22"/>
          <w:szCs w:val="22"/>
        </w:rPr>
      </w:pPr>
    </w:p>
    <w:p w14:paraId="63841DC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class="welcome-text"&gt;</w:t>
      </w:r>
    </w:p>
    <w:p w14:paraId="5E76960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&lt;h1&gt;thanks a lot for &lt;span&gt;visiting us&lt;/span&gt;&lt;/h1&gt;</w:t>
      </w:r>
    </w:p>
    <w:p w14:paraId="06679D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 xml:space="preserve"> &lt;a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="Home.html"&gt;visit again&lt;/a&gt;</w:t>
      </w:r>
    </w:p>
    <w:p w14:paraId="501538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592CB6CA" w14:textId="77777777" w:rsidR="00E7392D" w:rsidRPr="00E7392D" w:rsidRDefault="00E7392D" w:rsidP="00E7392D">
      <w:pPr>
        <w:autoSpaceDE w:val="0"/>
        <w:autoSpaceDN w:val="0"/>
        <w:adjustRightInd w:val="0"/>
        <w:rPr>
          <w:rFonts w:ascii="Courier New" w:hAnsi="Courier New" w:cs="Courier New"/>
          <w:sz w:val="22"/>
          <w:szCs w:val="22"/>
        </w:rPr>
      </w:pPr>
    </w:p>
    <w:p w14:paraId="236D5114" w14:textId="77777777" w:rsidR="00E7392D" w:rsidRPr="00E7392D" w:rsidRDefault="00E7392D" w:rsidP="00E7392D">
      <w:pPr>
        <w:autoSpaceDE w:val="0"/>
        <w:autoSpaceDN w:val="0"/>
        <w:adjustRightInd w:val="0"/>
        <w:rPr>
          <w:rFonts w:ascii="Courier New" w:hAnsi="Courier New" w:cs="Courier New"/>
          <w:sz w:val="22"/>
          <w:szCs w:val="22"/>
        </w:rPr>
      </w:pPr>
    </w:p>
    <w:p w14:paraId="33CC431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3E3750A7" w14:textId="77777777" w:rsidR="00E7392D" w:rsidRPr="00E7392D" w:rsidRDefault="00E7392D" w:rsidP="00E7392D">
      <w:pPr>
        <w:autoSpaceDE w:val="0"/>
        <w:autoSpaceDN w:val="0"/>
        <w:adjustRightInd w:val="0"/>
        <w:rPr>
          <w:rFonts w:ascii="Courier New" w:hAnsi="Courier New" w:cs="Courier New"/>
          <w:sz w:val="22"/>
          <w:szCs w:val="22"/>
        </w:rPr>
      </w:pPr>
    </w:p>
    <w:p w14:paraId="6B1DFB72" w14:textId="77777777" w:rsidR="00E7392D" w:rsidRPr="00E7392D" w:rsidRDefault="00E7392D" w:rsidP="00E7392D">
      <w:pPr>
        <w:autoSpaceDE w:val="0"/>
        <w:autoSpaceDN w:val="0"/>
        <w:adjustRightInd w:val="0"/>
        <w:rPr>
          <w:rFonts w:ascii="Courier New" w:hAnsi="Courier New" w:cs="Courier New"/>
          <w:sz w:val="22"/>
          <w:szCs w:val="22"/>
        </w:rPr>
      </w:pPr>
    </w:p>
    <w:p w14:paraId="78442A0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6A0CC0FB" w14:textId="77777777" w:rsidR="00E7392D" w:rsidRPr="00E7392D" w:rsidRDefault="00E7392D" w:rsidP="00E7392D">
      <w:pPr>
        <w:autoSpaceDE w:val="0"/>
        <w:autoSpaceDN w:val="0"/>
        <w:adjustRightInd w:val="0"/>
        <w:rPr>
          <w:rFonts w:ascii="Courier New" w:hAnsi="Courier New" w:cs="Courier New"/>
          <w:sz w:val="22"/>
          <w:szCs w:val="22"/>
        </w:rPr>
      </w:pPr>
    </w:p>
    <w:p w14:paraId="06543B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class="main-content"&gt;</w:t>
      </w:r>
    </w:p>
    <w:p w14:paraId="6887AA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class="left box"&gt;</w:t>
      </w:r>
    </w:p>
    <w:p w14:paraId="37A7A7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35D50B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492E7C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&lt;p&gt;Besties Gadget Marketing is one of the great Marketing website. We sell Laptop </w:t>
      </w:r>
    </w:p>
    <w:p w14:paraId="176007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and Mobile Watches along with Digital Watches. Good Standard is the key feature</w:t>
      </w:r>
    </w:p>
    <w:p w14:paraId="5A0F51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w:t>
      </w:r>
      <w:proofErr w:type="spellStart"/>
      <w:r w:rsidRPr="00E7392D">
        <w:rPr>
          <w:rFonts w:ascii="Courier New" w:hAnsi="Courier New" w:cs="Courier New"/>
          <w:sz w:val="22"/>
          <w:szCs w:val="22"/>
        </w:rPr>
        <w:t>oblidged</w:t>
      </w:r>
      <w:proofErr w:type="spellEnd"/>
      <w:r w:rsidRPr="00E7392D">
        <w:rPr>
          <w:rFonts w:ascii="Courier New" w:hAnsi="Courier New" w:cs="Courier New"/>
          <w:sz w:val="22"/>
          <w:szCs w:val="22"/>
        </w:rPr>
        <w:t xml:space="preserve"> to </w:t>
      </w:r>
    </w:p>
    <w:p w14:paraId="18BEC5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serve you. For </w:t>
      </w:r>
      <w:proofErr w:type="spellStart"/>
      <w:r w:rsidRPr="00E7392D">
        <w:rPr>
          <w:rFonts w:ascii="Courier New" w:hAnsi="Courier New" w:cs="Courier New"/>
          <w:sz w:val="22"/>
          <w:szCs w:val="22"/>
        </w:rPr>
        <w:t>furthur</w:t>
      </w:r>
      <w:proofErr w:type="spellEnd"/>
      <w:r w:rsidRPr="00E7392D">
        <w:rPr>
          <w:rFonts w:ascii="Courier New" w:hAnsi="Courier New" w:cs="Courier New"/>
          <w:sz w:val="22"/>
          <w:szCs w:val="22"/>
        </w:rPr>
        <w:t xml:space="preserve"> details, please contact us.</w:t>
      </w:r>
    </w:p>
    <w:p w14:paraId="69BDE2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349DE1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27CECE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="https://www.facebook.com/Zulfiqar-Electronic Devices-112570480572863/" target="_blank"&gt;</w:t>
      </w:r>
    </w:p>
    <w:p w14:paraId="43DC2D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facebook</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70CB43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40EE11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082A63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instagram</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5D29FE6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2F1149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="https://twitter.com/</w:t>
      </w:r>
      <w:proofErr w:type="spellStart"/>
      <w:r w:rsidRPr="00E7392D">
        <w:rPr>
          <w:rFonts w:ascii="Courier New" w:hAnsi="Courier New" w:cs="Courier New"/>
          <w:sz w:val="22"/>
          <w:szCs w:val="22"/>
        </w:rPr>
        <w:t>amazingdevices?lang</w:t>
      </w:r>
      <w:proofErr w:type="spellEnd"/>
      <w:r w:rsidRPr="00E7392D">
        <w:rPr>
          <w:rFonts w:ascii="Courier New" w:hAnsi="Courier New" w:cs="Courier New"/>
          <w:sz w:val="22"/>
          <w:szCs w:val="22"/>
        </w:rPr>
        <w:t>=</w:t>
      </w:r>
      <w:proofErr w:type="spellStart"/>
      <w:r w:rsidRPr="00E7392D">
        <w:rPr>
          <w:rFonts w:ascii="Courier New" w:hAnsi="Courier New" w:cs="Courier New"/>
          <w:sz w:val="22"/>
          <w:szCs w:val="22"/>
        </w:rPr>
        <w:t>en</w:t>
      </w:r>
      <w:proofErr w:type="spellEnd"/>
      <w:r w:rsidRPr="00E7392D">
        <w:rPr>
          <w:rFonts w:ascii="Courier New" w:hAnsi="Courier New" w:cs="Courier New"/>
          <w:sz w:val="22"/>
          <w:szCs w:val="22"/>
        </w:rPr>
        <w:t>" target="_blank"&gt;</w:t>
      </w:r>
    </w:p>
    <w:p w14:paraId="454BE0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fa-twitter"&gt;&lt;/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0AECBAF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36CC7C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="https://www.youtube.com/watch?v=EF0gkU26olc" target="_blank"&gt;</w:t>
      </w:r>
    </w:p>
    <w:p w14:paraId="5DC2C9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youtube</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14C809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592A96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1E2CD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04E054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2D08D7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4746BF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0022AA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4CE46A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71D106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="https://www.google.com/maps/place/Zulfiqar+Electronic devices/@</w:t>
      </w:r>
    </w:p>
    <w:p w14:paraId="7AFD70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67BFD3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4517165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fa-2x fa-map-marker"&gt;&lt;/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21C0B8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9828A0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1FF6F2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FC335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5EDA18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6FDCFF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0C3598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F346A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18E11C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0F0EFC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4CF1A0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C9479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1717E1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0A37C2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1835CF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636761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10090F1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4693A65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2962178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332E46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1163CF9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D2061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1E4A20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msg</w:t>
      </w:r>
      <w:proofErr w:type="spellEnd"/>
      <w:r w:rsidRPr="00E7392D">
        <w:rPr>
          <w:rFonts w:ascii="Courier New" w:hAnsi="Courier New" w:cs="Courier New"/>
          <w:sz w:val="22"/>
          <w:szCs w:val="22"/>
        </w:rPr>
        <w:t>"&gt;</w:t>
      </w:r>
    </w:p>
    <w:p w14:paraId="1CDF11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34A496B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 xml:space="preserve"> cols="50" rows="5" required placeholder="</w:t>
      </w:r>
      <w:proofErr w:type="spellStart"/>
      <w:r w:rsidRPr="00E7392D">
        <w:rPr>
          <w:rFonts w:ascii="Courier New" w:hAnsi="Courier New" w:cs="Courier New"/>
          <w:sz w:val="22"/>
          <w:szCs w:val="22"/>
        </w:rPr>
        <w:t>Pleaase</w:t>
      </w:r>
      <w:proofErr w:type="spellEnd"/>
      <w:r w:rsidRPr="00E7392D">
        <w:rPr>
          <w:rFonts w:ascii="Courier New" w:hAnsi="Courier New" w:cs="Courier New"/>
          <w:sz w:val="22"/>
          <w:szCs w:val="22"/>
        </w:rPr>
        <w:t>, Enter your Message Here"&gt;&lt;/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&gt;</w:t>
      </w:r>
    </w:p>
    <w:p w14:paraId="2936D0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6EDBA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btn</w:t>
      </w:r>
      <w:proofErr w:type="spellEnd"/>
      <w:r w:rsidRPr="00E7392D">
        <w:rPr>
          <w:rFonts w:ascii="Courier New" w:hAnsi="Courier New" w:cs="Courier New"/>
          <w:sz w:val="22"/>
          <w:szCs w:val="22"/>
        </w:rPr>
        <w:t>"&gt;</w:t>
      </w:r>
    </w:p>
    <w:p w14:paraId="590F115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3218827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1518C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607AC9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6193ED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03141D4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35B3769F" w14:textId="77777777" w:rsidR="00E7392D" w:rsidRPr="00E7392D" w:rsidRDefault="00E7392D" w:rsidP="00E7392D">
      <w:pPr>
        <w:autoSpaceDE w:val="0"/>
        <w:autoSpaceDN w:val="0"/>
        <w:adjustRightInd w:val="0"/>
        <w:rPr>
          <w:rFonts w:ascii="Courier New" w:hAnsi="Courier New" w:cs="Courier New"/>
          <w:sz w:val="22"/>
          <w:szCs w:val="22"/>
        </w:rPr>
      </w:pPr>
    </w:p>
    <w:p w14:paraId="40DA7F17" w14:textId="77777777" w:rsidR="00E7392D" w:rsidRPr="00E7392D" w:rsidRDefault="00E7392D" w:rsidP="00E7392D">
      <w:pPr>
        <w:autoSpaceDE w:val="0"/>
        <w:autoSpaceDN w:val="0"/>
        <w:adjustRightInd w:val="0"/>
        <w:rPr>
          <w:rFonts w:ascii="Courier New" w:hAnsi="Courier New" w:cs="Courier New"/>
          <w:sz w:val="22"/>
          <w:szCs w:val="22"/>
        </w:rPr>
      </w:pPr>
    </w:p>
    <w:p w14:paraId="194A713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57E63F58" w14:textId="77777777" w:rsidR="00E7392D" w:rsidRPr="00E7392D" w:rsidRDefault="00E7392D" w:rsidP="00E7392D">
      <w:pPr>
        <w:autoSpaceDE w:val="0"/>
        <w:autoSpaceDN w:val="0"/>
        <w:adjustRightInd w:val="0"/>
        <w:rPr>
          <w:rFonts w:ascii="Courier New" w:hAnsi="Courier New" w:cs="Courier New"/>
          <w:sz w:val="22"/>
          <w:szCs w:val="22"/>
        </w:rPr>
      </w:pPr>
    </w:p>
    <w:p w14:paraId="369AC84D" w14:textId="77777777" w:rsidR="00E7392D" w:rsidRDefault="00E7392D" w:rsidP="00E7392D">
      <w:pPr>
        <w:autoSpaceDE w:val="0"/>
        <w:autoSpaceDN w:val="0"/>
        <w:adjustRightInd w:val="0"/>
        <w:rPr>
          <w:rFonts w:ascii="Courier New" w:hAnsi="Courier New" w:cs="Courier New"/>
          <w:sz w:val="22"/>
          <w:szCs w:val="22"/>
        </w:rPr>
      </w:pPr>
      <w:r>
        <w:rPr>
          <w:rFonts w:ascii="Courier New" w:hAnsi="Courier New" w:cs="Courier New"/>
          <w:sz w:val="22"/>
          <w:szCs w:val="22"/>
        </w:rPr>
        <w:t>&lt;/body&gt;</w:t>
      </w:r>
    </w:p>
    <w:p w14:paraId="430155A3" w14:textId="6B02F76E" w:rsidR="00700921" w:rsidRPr="00A779F4" w:rsidRDefault="00A779F4" w:rsidP="00E7392D">
      <w:pPr>
        <w:autoSpaceDE w:val="0"/>
        <w:autoSpaceDN w:val="0"/>
        <w:adjustRightInd w:val="0"/>
        <w:rPr>
          <w:rFonts w:ascii="Courier New" w:hAnsi="Courier New" w:cs="Courier New"/>
          <w:sz w:val="22"/>
          <w:szCs w:val="22"/>
        </w:rPr>
      </w:pPr>
      <w:r>
        <w:rPr>
          <w:rFonts w:ascii="Courier New" w:hAnsi="Courier New" w:cs="Courier New"/>
          <w:sz w:val="22"/>
          <w:szCs w:val="22"/>
        </w:rPr>
        <w:t>&lt;/html&gt;</w:t>
      </w:r>
    </w:p>
    <w:p w14:paraId="253F1540" w14:textId="77777777" w:rsidR="00700921" w:rsidRDefault="00700921" w:rsidP="00700921">
      <w:pPr>
        <w:pStyle w:val="NoSpacing"/>
      </w:pPr>
      <w:r>
        <w:t>CSS:</w:t>
      </w:r>
    </w:p>
    <w:p w14:paraId="30F4AD9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5B327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w:t>
      </w:r>
    </w:p>
    <w:p w14:paraId="350ECA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w:t>
      </w:r>
    </w:p>
    <w:p w14:paraId="1385B9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box-sizing: border-box;</w:t>
      </w:r>
    </w:p>
    <w:p w14:paraId="0C1A72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DB345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 {</w:t>
      </w:r>
    </w:p>
    <w:p w14:paraId="11847C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t xml:space="preserve">font-family: 'Poppins', sans-serif; </w:t>
      </w:r>
    </w:p>
    <w:p w14:paraId="229AAAB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22943F8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height:100vh;</w:t>
      </w:r>
    </w:p>
    <w:p w14:paraId="2C5684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background-image: linear-gradient(</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 xml:space="preserve">(0, 0, 0, 0.3),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 xml:space="preserve">(0, 0, 0, 0.1)), </w:t>
      </w:r>
      <w:proofErr w:type="spellStart"/>
      <w:r w:rsidRPr="00E7392D">
        <w:rPr>
          <w:rFonts w:ascii="Courier New" w:hAnsi="Courier New" w:cs="Courier New"/>
          <w:sz w:val="22"/>
          <w:szCs w:val="22"/>
        </w:rPr>
        <w:t>url</w:t>
      </w:r>
      <w:proofErr w:type="spellEnd"/>
      <w:r w:rsidRPr="00E7392D">
        <w:rPr>
          <w:rFonts w:ascii="Courier New" w:hAnsi="Courier New" w:cs="Courier New"/>
          <w:sz w:val="22"/>
          <w:szCs w:val="22"/>
        </w:rPr>
        <w:t>("Background/thank(1).jpeg");</w:t>
      </w:r>
    </w:p>
    <w:p w14:paraId="0E1878A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background-size: cover;</w:t>
      </w:r>
    </w:p>
    <w:p w14:paraId="5BDA5A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62D41E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EA67EF6"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 xml:space="preserve"> </w:t>
      </w:r>
    </w:p>
    <w:p w14:paraId="5461AA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1C6FE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0.3);</w:t>
      </w:r>
    </w:p>
    <w:p w14:paraId="0A2280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68B192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F5C68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w:t>
      </w:r>
    </w:p>
    <w:p w14:paraId="171E06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right;</w:t>
      </w:r>
    </w:p>
    <w:p w14:paraId="75F674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0AECCAE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392FAF8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56E3BD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w:t>
      </w:r>
    </w:p>
    <w:p w14:paraId="20FB7B5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6AB8257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581B3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 {</w:t>
      </w:r>
    </w:p>
    <w:p w14:paraId="4BCA3FD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2900D5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201155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541306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w:t>
      </w:r>
      <w:proofErr w:type="spellStart"/>
      <w:r w:rsidRPr="00E7392D">
        <w:rPr>
          <w:rFonts w:ascii="Courier New" w:hAnsi="Courier New" w:cs="Courier New"/>
          <w:sz w:val="22"/>
          <w:szCs w:val="22"/>
        </w:rPr>
        <w:t>poppins</w:t>
      </w:r>
      <w:proofErr w:type="spellEnd"/>
      <w:r w:rsidRPr="00E7392D">
        <w:rPr>
          <w:rFonts w:ascii="Courier New" w:hAnsi="Courier New" w:cs="Courier New"/>
          <w:sz w:val="22"/>
          <w:szCs w:val="22"/>
        </w:rPr>
        <w:t>;</w:t>
      </w:r>
    </w:p>
    <w:p w14:paraId="78FFA4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0253A9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5EA93D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1DAD62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FB5A2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a:hover {</w:t>
      </w:r>
    </w:p>
    <w:p w14:paraId="162525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(2, 243, 223, 0.712);</w:t>
      </w:r>
    </w:p>
    <w:p w14:paraId="2A09AFC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50A8DD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7949356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0892AAE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7DB41F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2230CE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15B2815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7C18996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56C221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708AC7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719D0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.logo </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
    <w:p w14:paraId="546528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47DFB2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6BC872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03EF47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D9C5D96" w14:textId="77777777" w:rsidR="00E7392D" w:rsidRPr="00E7392D" w:rsidRDefault="00E7392D" w:rsidP="00E7392D">
      <w:pPr>
        <w:autoSpaceDE w:val="0"/>
        <w:autoSpaceDN w:val="0"/>
        <w:adjustRightInd w:val="0"/>
        <w:rPr>
          <w:rFonts w:ascii="Courier New" w:hAnsi="Courier New" w:cs="Courier New"/>
          <w:sz w:val="22"/>
          <w:szCs w:val="22"/>
        </w:rPr>
      </w:pPr>
    </w:p>
    <w:p w14:paraId="42BEF266" w14:textId="77777777" w:rsidR="00E7392D" w:rsidRPr="00E7392D" w:rsidRDefault="00E7392D" w:rsidP="00E7392D">
      <w:pPr>
        <w:autoSpaceDE w:val="0"/>
        <w:autoSpaceDN w:val="0"/>
        <w:adjustRightInd w:val="0"/>
        <w:rPr>
          <w:rFonts w:ascii="Courier New" w:hAnsi="Courier New" w:cs="Courier New"/>
          <w:sz w:val="22"/>
          <w:szCs w:val="22"/>
        </w:rPr>
      </w:pPr>
    </w:p>
    <w:p w14:paraId="326601A8" w14:textId="77777777" w:rsidR="00E7392D" w:rsidRPr="00E7392D" w:rsidRDefault="00E7392D" w:rsidP="00E7392D">
      <w:pPr>
        <w:autoSpaceDE w:val="0"/>
        <w:autoSpaceDN w:val="0"/>
        <w:adjustRightInd w:val="0"/>
        <w:rPr>
          <w:rFonts w:ascii="Courier New" w:hAnsi="Courier New" w:cs="Courier New"/>
          <w:sz w:val="22"/>
          <w:szCs w:val="22"/>
        </w:rPr>
      </w:pPr>
    </w:p>
    <w:p w14:paraId="0E5A5244" w14:textId="77777777" w:rsidR="00E7392D" w:rsidRPr="00E7392D" w:rsidRDefault="00E7392D" w:rsidP="00E7392D">
      <w:pPr>
        <w:autoSpaceDE w:val="0"/>
        <w:autoSpaceDN w:val="0"/>
        <w:adjustRightInd w:val="0"/>
        <w:rPr>
          <w:rFonts w:ascii="Courier New" w:hAnsi="Courier New" w:cs="Courier New"/>
          <w:sz w:val="22"/>
          <w:szCs w:val="22"/>
        </w:rPr>
      </w:pPr>
    </w:p>
    <w:p w14:paraId="3A12B213" w14:textId="77777777" w:rsidR="00E7392D" w:rsidRPr="00E7392D" w:rsidRDefault="00E7392D" w:rsidP="00E7392D">
      <w:pPr>
        <w:autoSpaceDE w:val="0"/>
        <w:autoSpaceDN w:val="0"/>
        <w:adjustRightInd w:val="0"/>
        <w:rPr>
          <w:rFonts w:ascii="Courier New" w:hAnsi="Courier New" w:cs="Courier New"/>
          <w:sz w:val="22"/>
          <w:szCs w:val="22"/>
        </w:rPr>
      </w:pPr>
    </w:p>
    <w:p w14:paraId="7A4665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main */</w:t>
      </w:r>
    </w:p>
    <w:p w14:paraId="79B6C74D" w14:textId="77777777" w:rsidR="00E7392D" w:rsidRPr="00E7392D" w:rsidRDefault="00E7392D" w:rsidP="00E7392D">
      <w:pPr>
        <w:autoSpaceDE w:val="0"/>
        <w:autoSpaceDN w:val="0"/>
        <w:adjustRightInd w:val="0"/>
        <w:rPr>
          <w:rFonts w:ascii="Courier New" w:hAnsi="Courier New" w:cs="Courier New"/>
          <w:sz w:val="22"/>
          <w:szCs w:val="22"/>
        </w:rPr>
      </w:pPr>
    </w:p>
    <w:p w14:paraId="7408DD1D" w14:textId="77777777" w:rsidR="00E7392D" w:rsidRPr="00E7392D" w:rsidRDefault="00E7392D" w:rsidP="00E7392D">
      <w:pPr>
        <w:autoSpaceDE w:val="0"/>
        <w:autoSpaceDN w:val="0"/>
        <w:adjustRightInd w:val="0"/>
        <w:rPr>
          <w:rFonts w:ascii="Courier New" w:hAnsi="Courier New" w:cs="Courier New"/>
          <w:sz w:val="22"/>
          <w:szCs w:val="22"/>
        </w:rPr>
      </w:pPr>
    </w:p>
    <w:p w14:paraId="1317A364" w14:textId="77777777" w:rsidR="00E7392D" w:rsidRPr="00E7392D" w:rsidRDefault="00E7392D" w:rsidP="00E7392D">
      <w:pPr>
        <w:autoSpaceDE w:val="0"/>
        <w:autoSpaceDN w:val="0"/>
        <w:adjustRightInd w:val="0"/>
        <w:rPr>
          <w:rFonts w:ascii="Courier New" w:hAnsi="Courier New" w:cs="Courier New"/>
          <w:sz w:val="22"/>
          <w:szCs w:val="22"/>
        </w:rPr>
      </w:pPr>
    </w:p>
    <w:p w14:paraId="0CE3DE91" w14:textId="77777777" w:rsidR="00E7392D" w:rsidRPr="00E7392D" w:rsidRDefault="00E7392D" w:rsidP="00E7392D">
      <w:pPr>
        <w:autoSpaceDE w:val="0"/>
        <w:autoSpaceDN w:val="0"/>
        <w:adjustRightInd w:val="0"/>
        <w:rPr>
          <w:rFonts w:ascii="Courier New" w:hAnsi="Courier New" w:cs="Courier New"/>
          <w:sz w:val="22"/>
          <w:szCs w:val="22"/>
        </w:rPr>
      </w:pPr>
    </w:p>
    <w:p w14:paraId="1CDE0CBC" w14:textId="77777777" w:rsidR="00E7392D" w:rsidRPr="00E7392D" w:rsidRDefault="00E7392D" w:rsidP="00E7392D">
      <w:pPr>
        <w:autoSpaceDE w:val="0"/>
        <w:autoSpaceDN w:val="0"/>
        <w:adjustRightInd w:val="0"/>
        <w:rPr>
          <w:rFonts w:ascii="Courier New" w:hAnsi="Courier New" w:cs="Courier New"/>
          <w:sz w:val="22"/>
          <w:szCs w:val="22"/>
        </w:rPr>
      </w:pPr>
    </w:p>
    <w:p w14:paraId="0D9B5A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.welcome-text {</w:t>
      </w:r>
    </w:p>
    <w:p w14:paraId="1BF1375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600px;</w:t>
      </w:r>
    </w:p>
    <w:p w14:paraId="0FE414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300px;</w:t>
      </w:r>
    </w:p>
    <w:p w14:paraId="3BEB2A0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auto;</w:t>
      </w:r>
    </w:p>
    <w:p w14:paraId="47B761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w:t>
      </w:r>
    </w:p>
    <w:p w14:paraId="611F60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font-style: italic;</w:t>
      </w:r>
    </w:p>
    <w:p w14:paraId="0BCFFE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font-family: Cambria, Cochin, Georgia, Times, 'Times New Roman', serif;</w:t>
      </w:r>
    </w:p>
    <w:p w14:paraId="45587A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6E7240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02728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.welcome-text h1 {</w:t>
      </w:r>
    </w:p>
    <w:p w14:paraId="693EFFB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30E567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6BBD86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60px;</w:t>
      </w:r>
    </w:p>
    <w:p w14:paraId="60E96E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6371F7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.welcome-text h1 span {</w:t>
      </w:r>
    </w:p>
    <w:p w14:paraId="3BBEAA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#00fecb;</w:t>
      </w:r>
    </w:p>
    <w:p w14:paraId="1CA609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8CB74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.welcome-text a {</w:t>
      </w:r>
    </w:p>
    <w:p w14:paraId="205248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0FB40F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 25px;</w:t>
      </w:r>
    </w:p>
    <w:p w14:paraId="09B5E4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220E7E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211C5B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14px;</w:t>
      </w:r>
    </w:p>
    <w:p w14:paraId="57EE16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20px;</w:t>
      </w:r>
    </w:p>
    <w:p w14:paraId="63D8D1F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0FFCEC5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7502C09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05A3EAB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C6FC0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.welcome-text a:hover {</w:t>
      </w:r>
    </w:p>
    <w:p w14:paraId="663AAD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742A5D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1852C5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A70C2F4" w14:textId="77777777" w:rsidR="00E7392D" w:rsidRPr="00E7392D" w:rsidRDefault="00E7392D" w:rsidP="00E7392D">
      <w:pPr>
        <w:autoSpaceDE w:val="0"/>
        <w:autoSpaceDN w:val="0"/>
        <w:adjustRightInd w:val="0"/>
        <w:rPr>
          <w:rFonts w:ascii="Courier New" w:hAnsi="Courier New" w:cs="Courier New"/>
          <w:sz w:val="22"/>
          <w:szCs w:val="22"/>
        </w:rPr>
      </w:pPr>
    </w:p>
    <w:p w14:paraId="12F3EE99" w14:textId="77777777" w:rsidR="00E7392D" w:rsidRPr="00E7392D" w:rsidRDefault="00E7392D" w:rsidP="00E7392D">
      <w:pPr>
        <w:autoSpaceDE w:val="0"/>
        <w:autoSpaceDN w:val="0"/>
        <w:adjustRightInd w:val="0"/>
        <w:rPr>
          <w:rFonts w:ascii="Courier New" w:hAnsi="Courier New" w:cs="Courier New"/>
          <w:sz w:val="22"/>
          <w:szCs w:val="22"/>
        </w:rPr>
      </w:pPr>
    </w:p>
    <w:p w14:paraId="331522E6" w14:textId="77777777" w:rsidR="00E7392D" w:rsidRPr="00E7392D" w:rsidRDefault="00E7392D" w:rsidP="00E7392D">
      <w:pPr>
        <w:autoSpaceDE w:val="0"/>
        <w:autoSpaceDN w:val="0"/>
        <w:adjustRightInd w:val="0"/>
        <w:rPr>
          <w:rFonts w:ascii="Courier New" w:hAnsi="Courier New" w:cs="Courier New"/>
          <w:sz w:val="22"/>
          <w:szCs w:val="22"/>
        </w:rPr>
      </w:pPr>
    </w:p>
    <w:p w14:paraId="4CE897B0" w14:textId="77777777" w:rsidR="00E7392D" w:rsidRPr="00E7392D" w:rsidRDefault="00E7392D" w:rsidP="00E7392D">
      <w:pPr>
        <w:autoSpaceDE w:val="0"/>
        <w:autoSpaceDN w:val="0"/>
        <w:adjustRightInd w:val="0"/>
        <w:rPr>
          <w:rFonts w:ascii="Courier New" w:hAnsi="Courier New" w:cs="Courier New"/>
          <w:sz w:val="22"/>
          <w:szCs w:val="22"/>
        </w:rPr>
      </w:pPr>
    </w:p>
    <w:p w14:paraId="12101561" w14:textId="77777777" w:rsidR="00E7392D" w:rsidRPr="00E7392D" w:rsidRDefault="00E7392D" w:rsidP="00E7392D">
      <w:pPr>
        <w:autoSpaceDE w:val="0"/>
        <w:autoSpaceDN w:val="0"/>
        <w:adjustRightInd w:val="0"/>
        <w:rPr>
          <w:rFonts w:ascii="Courier New" w:hAnsi="Courier New" w:cs="Courier New"/>
          <w:sz w:val="22"/>
          <w:szCs w:val="22"/>
        </w:rPr>
      </w:pPr>
    </w:p>
    <w:p w14:paraId="0E10E6EF" w14:textId="77777777" w:rsidR="00E7392D" w:rsidRPr="00E7392D" w:rsidRDefault="00E7392D" w:rsidP="00E7392D">
      <w:pPr>
        <w:autoSpaceDE w:val="0"/>
        <w:autoSpaceDN w:val="0"/>
        <w:adjustRightInd w:val="0"/>
        <w:rPr>
          <w:rFonts w:ascii="Courier New" w:hAnsi="Courier New" w:cs="Courier New"/>
          <w:sz w:val="22"/>
          <w:szCs w:val="22"/>
        </w:rPr>
      </w:pPr>
    </w:p>
    <w:p w14:paraId="397817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footer */</w:t>
      </w:r>
    </w:p>
    <w:p w14:paraId="4F209D1C" w14:textId="77777777" w:rsidR="00E7392D" w:rsidRPr="00E7392D" w:rsidRDefault="00E7392D" w:rsidP="00E7392D">
      <w:pPr>
        <w:autoSpaceDE w:val="0"/>
        <w:autoSpaceDN w:val="0"/>
        <w:adjustRightInd w:val="0"/>
        <w:rPr>
          <w:rFonts w:ascii="Courier New" w:hAnsi="Courier New" w:cs="Courier New"/>
          <w:sz w:val="22"/>
          <w:szCs w:val="22"/>
        </w:rPr>
      </w:pPr>
    </w:p>
    <w:p w14:paraId="3138111E" w14:textId="77777777" w:rsidR="00E7392D" w:rsidRPr="00E7392D" w:rsidRDefault="00E7392D" w:rsidP="00E7392D">
      <w:pPr>
        <w:autoSpaceDE w:val="0"/>
        <w:autoSpaceDN w:val="0"/>
        <w:adjustRightInd w:val="0"/>
        <w:rPr>
          <w:rFonts w:ascii="Courier New" w:hAnsi="Courier New" w:cs="Courier New"/>
          <w:sz w:val="22"/>
          <w:szCs w:val="22"/>
        </w:rPr>
      </w:pPr>
    </w:p>
    <w:p w14:paraId="4EF56C7C" w14:textId="77777777" w:rsidR="00E7392D" w:rsidRPr="00E7392D" w:rsidRDefault="00E7392D" w:rsidP="00E7392D">
      <w:pPr>
        <w:autoSpaceDE w:val="0"/>
        <w:autoSpaceDN w:val="0"/>
        <w:adjustRightInd w:val="0"/>
        <w:rPr>
          <w:rFonts w:ascii="Courier New" w:hAnsi="Courier New" w:cs="Courier New"/>
          <w:sz w:val="22"/>
          <w:szCs w:val="22"/>
        </w:rPr>
      </w:pPr>
    </w:p>
    <w:p w14:paraId="384FC0EA" w14:textId="77777777" w:rsidR="00E7392D" w:rsidRPr="00E7392D" w:rsidRDefault="00E7392D" w:rsidP="00E7392D">
      <w:pPr>
        <w:autoSpaceDE w:val="0"/>
        <w:autoSpaceDN w:val="0"/>
        <w:adjustRightInd w:val="0"/>
        <w:rPr>
          <w:rFonts w:ascii="Courier New" w:hAnsi="Courier New" w:cs="Courier New"/>
          <w:sz w:val="22"/>
          <w:szCs w:val="22"/>
        </w:rPr>
      </w:pPr>
    </w:p>
    <w:p w14:paraId="66A8B21D" w14:textId="77777777" w:rsidR="00E7392D" w:rsidRPr="00E7392D" w:rsidRDefault="00E7392D" w:rsidP="00E7392D">
      <w:pPr>
        <w:autoSpaceDE w:val="0"/>
        <w:autoSpaceDN w:val="0"/>
        <w:adjustRightInd w:val="0"/>
        <w:rPr>
          <w:rFonts w:ascii="Courier New" w:hAnsi="Courier New" w:cs="Courier New"/>
          <w:sz w:val="22"/>
          <w:szCs w:val="22"/>
        </w:rPr>
      </w:pPr>
    </w:p>
    <w:p w14:paraId="70C5EB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73FA05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59B77D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6F5C73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0.678);</w:t>
      </w:r>
    </w:p>
    <w:p w14:paraId="48C6897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0394E0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1836C6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29E392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1A6E76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ABFE6A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4F0159F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flex-basis: 50%;</w:t>
      </w:r>
    </w:p>
    <w:p w14:paraId="01E55C7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571A246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0F2E9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21EBDD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70AAA9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5E2BA07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AB6DEB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648A56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2A157A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5134C7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2069C2A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145D74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056F1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027BC69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617D874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7BCCB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10D20A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64EA6D7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1075CC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1233A1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.left .content .social a </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w:t>
      </w:r>
    </w:p>
    <w:p w14:paraId="61C657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111015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31191B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2B50EC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A9EF34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EE8C6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631B0F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2020198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0A7F9D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CBA67C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762C10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138BF0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7A83A7E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27CE7D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37C0C6F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.contact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.email .fa {</w:t>
      </w:r>
    </w:p>
    <w:p w14:paraId="799E70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4E53F4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05E369B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005B540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4AB302A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507AB6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0EAF038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6B272E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591EAB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0893DA3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2B279C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29B5DF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15771B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.center .content .place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.contact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.email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w:t>
      </w:r>
    </w:p>
    <w:p w14:paraId="52B28D2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26DE5EA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3BE0D5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3B78C8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23B9CB8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29C113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text-align: center;</w:t>
      </w:r>
    </w:p>
    <w:p w14:paraId="6F1D42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508CC9C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442556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678452B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5A66B63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1690D2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2629B1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287F3E2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347F3A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0FF7EB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351D163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37EA55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33ED9C6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3D9561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10px;</w:t>
      </w:r>
    </w:p>
    <w:p w14:paraId="26C196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6BA6E9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D5DD56C"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t>button:hover</w:t>
      </w:r>
      <w:proofErr w:type="spellEnd"/>
      <w:r w:rsidRPr="00E7392D">
        <w:rPr>
          <w:rFonts w:ascii="Courier New" w:hAnsi="Courier New" w:cs="Courier New"/>
          <w:sz w:val="22"/>
          <w:szCs w:val="22"/>
        </w:rPr>
        <w:t>{</w:t>
      </w:r>
    </w:p>
    <w:p w14:paraId="13D18D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w:t>
      </w:r>
    </w:p>
    <w:p w14:paraId="059F8D1C" w14:textId="0777FFDF" w:rsidR="00F14549" w:rsidRDefault="00E7392D" w:rsidP="00E7392D">
      <w:pPr>
        <w:autoSpaceDE w:val="0"/>
        <w:autoSpaceDN w:val="0"/>
        <w:adjustRightInd w:val="0"/>
        <w:rPr>
          <w:rFonts w:ascii="Courier New" w:hAnsi="Courier New" w:cs="Courier New"/>
          <w:sz w:val="22"/>
          <w:szCs w:val="22"/>
        </w:rPr>
      </w:pPr>
      <w:r>
        <w:rPr>
          <w:rFonts w:ascii="Courier New" w:hAnsi="Courier New" w:cs="Courier New"/>
          <w:sz w:val="22"/>
          <w:szCs w:val="22"/>
        </w:rPr>
        <w:tab/>
        <w:t>color: white;</w:t>
      </w:r>
    </w:p>
    <w:p w14:paraId="001EF339" w14:textId="429632E8" w:rsidR="00700921" w:rsidRPr="00F14549" w:rsidRDefault="00F14549" w:rsidP="00F14549">
      <w:pPr>
        <w:autoSpaceDE w:val="0"/>
        <w:autoSpaceDN w:val="0"/>
        <w:adjustRightInd w:val="0"/>
        <w:rPr>
          <w:rFonts w:ascii="Courier New" w:hAnsi="Courier New" w:cs="Courier New"/>
          <w:sz w:val="22"/>
          <w:szCs w:val="22"/>
        </w:rPr>
      </w:pPr>
      <w:r>
        <w:rPr>
          <w:rFonts w:ascii="Courier New" w:hAnsi="Courier New" w:cs="Courier New"/>
          <w:sz w:val="22"/>
          <w:szCs w:val="22"/>
        </w:rPr>
        <w:t>}</w:t>
      </w:r>
    </w:p>
    <w:p w14:paraId="3E65834F" w14:textId="3C19C8FB" w:rsidR="00700921" w:rsidRDefault="00700921" w:rsidP="00700921">
      <w:pPr>
        <w:pStyle w:val="Heading2"/>
        <w:ind w:left="720"/>
      </w:pPr>
      <w:bookmarkStart w:id="26" w:name="_Toc60599591"/>
      <w:bookmarkStart w:id="27" w:name="_Toc60600431"/>
      <w:r>
        <w:t>Feedback Reply:</w:t>
      </w:r>
      <w:bookmarkEnd w:id="26"/>
      <w:bookmarkEnd w:id="27"/>
    </w:p>
    <w:p w14:paraId="576B50FB" w14:textId="77777777" w:rsidR="00700921" w:rsidRPr="004D1A9F" w:rsidRDefault="00700921" w:rsidP="00700921">
      <w:pPr>
        <w:pStyle w:val="NoSpacing"/>
      </w:pPr>
      <w:r w:rsidRPr="004D1A9F">
        <w:t>Html:</w:t>
      </w:r>
    </w:p>
    <w:p w14:paraId="6847AD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&lt;!DOCTYPE html&gt;</w:t>
      </w:r>
    </w:p>
    <w:p w14:paraId="20C8813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&lt;html&gt;</w:t>
      </w:r>
    </w:p>
    <w:p w14:paraId="4711A20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0A819C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&lt;meta charset="UTF-8"&gt;</w:t>
      </w:r>
    </w:p>
    <w:p w14:paraId="296BBE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&lt;title&gt;Besties Gadget Marketing | Feedback&lt;/title&gt;</w:t>
      </w:r>
    </w:p>
    <w:p w14:paraId="257AE3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="icon"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="logo(1).jpeg" sizes="7x7"&gt;</w:t>
      </w:r>
    </w:p>
    <w:p w14:paraId="767C0D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 xml:space="preserve">="stylesheet"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="feedback.css"&gt;</w:t>
      </w:r>
    </w:p>
    <w:p w14:paraId="101B07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&lt;link </w:t>
      </w:r>
      <w:proofErr w:type="spellStart"/>
      <w:r w:rsidRPr="00E7392D">
        <w:rPr>
          <w:rFonts w:ascii="Courier New" w:hAnsi="Courier New" w:cs="Courier New"/>
          <w:sz w:val="22"/>
          <w:szCs w:val="22"/>
        </w:rPr>
        <w:t>rel</w:t>
      </w:r>
      <w:proofErr w:type="spellEnd"/>
      <w:r w:rsidRPr="00E7392D">
        <w:rPr>
          <w:rFonts w:ascii="Courier New" w:hAnsi="Courier New" w:cs="Courier New"/>
          <w:sz w:val="22"/>
          <w:szCs w:val="22"/>
        </w:rPr>
        <w:t>="stylesheet" href="https://stackpath.bootstrapcdn.com/font-awesome/4.7.0/css/font-awesome.min.css"&gt;</w:t>
      </w:r>
    </w:p>
    <w:p w14:paraId="780726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&lt;/head&gt;</w:t>
      </w:r>
    </w:p>
    <w:p w14:paraId="454F88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17336F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2B544617" w14:textId="77777777" w:rsidR="00E7392D" w:rsidRPr="00E7392D" w:rsidRDefault="00E7392D" w:rsidP="00E7392D">
      <w:pPr>
        <w:autoSpaceDE w:val="0"/>
        <w:autoSpaceDN w:val="0"/>
        <w:adjustRightInd w:val="0"/>
        <w:rPr>
          <w:rFonts w:ascii="Courier New" w:hAnsi="Courier New" w:cs="Courier New"/>
          <w:sz w:val="22"/>
          <w:szCs w:val="22"/>
        </w:rPr>
      </w:pPr>
    </w:p>
    <w:p w14:paraId="5B11B28D" w14:textId="77777777" w:rsidR="00E7392D" w:rsidRPr="00E7392D" w:rsidRDefault="00E7392D" w:rsidP="00E7392D">
      <w:pPr>
        <w:autoSpaceDE w:val="0"/>
        <w:autoSpaceDN w:val="0"/>
        <w:adjustRightInd w:val="0"/>
        <w:rPr>
          <w:rFonts w:ascii="Courier New" w:hAnsi="Courier New" w:cs="Courier New"/>
          <w:sz w:val="22"/>
          <w:szCs w:val="22"/>
        </w:rPr>
      </w:pPr>
    </w:p>
    <w:p w14:paraId="50FBAF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6276774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class="logo"&gt;</w:t>
      </w:r>
    </w:p>
    <w:p w14:paraId="75CAF9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="Home.html"&gt;&lt;</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src</w:t>
      </w:r>
      <w:proofErr w:type="spellEnd"/>
      <w:r w:rsidRPr="00E7392D">
        <w:rPr>
          <w:rFonts w:ascii="Courier New" w:hAnsi="Courier New" w:cs="Courier New"/>
          <w:sz w:val="22"/>
          <w:szCs w:val="22"/>
        </w:rPr>
        <w:t>="logo(1).jpeg"&gt;&lt;/a&gt;</w:t>
      </w:r>
    </w:p>
    <w:p w14:paraId="06E19FE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18BF64E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 xml:space="preserve"> class="</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-area"&gt;</w:t>
      </w:r>
    </w:p>
    <w:p w14:paraId="018F27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="Home.html"&gt;Home&lt;/a&gt;&lt;/li&gt;</w:t>
      </w:r>
    </w:p>
    <w:p w14:paraId="6BE1653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="laptop.html"&gt;Laptop Brand&lt;/a&gt;&lt;/li&gt;</w:t>
      </w:r>
    </w:p>
    <w:p w14:paraId="40F5CEB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="mobile.html"&gt;Mobile Devices&lt;/a&gt;&lt;/li&gt;</w:t>
      </w:r>
    </w:p>
    <w:p w14:paraId="3107598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="watches.html"&gt;Digital Watches&lt;/a&gt;&lt;/li&gt;</w:t>
      </w:r>
    </w:p>
    <w:p w14:paraId="020197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&lt;li&gt;&lt;a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="addtocart.html"&gt;</w:t>
      </w:r>
    </w:p>
    <w:p w14:paraId="1225DF8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fa-shopping-cart"&gt;&lt;/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51FD4A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&lt;/a&gt;&lt;/li&gt;</w:t>
      </w:r>
    </w:p>
    <w:p w14:paraId="7D0D2B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ul</w:t>
      </w:r>
      <w:proofErr w:type="spellEnd"/>
      <w:r w:rsidRPr="00E7392D">
        <w:rPr>
          <w:rFonts w:ascii="Courier New" w:hAnsi="Courier New" w:cs="Courier New"/>
          <w:sz w:val="22"/>
          <w:szCs w:val="22"/>
        </w:rPr>
        <w:t>&gt;</w:t>
      </w:r>
    </w:p>
    <w:p w14:paraId="7D4158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&gt;</w:t>
      </w:r>
    </w:p>
    <w:p w14:paraId="4EEBD72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48AA9C4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543971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&lt;/header&gt;</w:t>
      </w:r>
    </w:p>
    <w:p w14:paraId="3ACB1B05" w14:textId="77777777" w:rsidR="00E7392D" w:rsidRPr="00E7392D" w:rsidRDefault="00E7392D" w:rsidP="00E7392D">
      <w:pPr>
        <w:autoSpaceDE w:val="0"/>
        <w:autoSpaceDN w:val="0"/>
        <w:adjustRightInd w:val="0"/>
        <w:rPr>
          <w:rFonts w:ascii="Courier New" w:hAnsi="Courier New" w:cs="Courier New"/>
          <w:sz w:val="22"/>
          <w:szCs w:val="22"/>
        </w:rPr>
      </w:pPr>
    </w:p>
    <w:p w14:paraId="1CD85D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&lt;main&gt;</w:t>
      </w:r>
    </w:p>
    <w:p w14:paraId="338779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class="massage-text"&gt;</w:t>
      </w:r>
    </w:p>
    <w:p w14:paraId="6F5F1F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&lt;h1&gt;Feedback&lt;/h1&gt; &lt;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2F37D8A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&lt;h3&gt;for your advice.&lt;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0C7FFDF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 xml:space="preserve">&lt;span&gt;we will try </w:t>
      </w:r>
      <w:proofErr w:type="spellStart"/>
      <w:r w:rsidRPr="00E7392D">
        <w:rPr>
          <w:rFonts w:ascii="Courier New" w:hAnsi="Courier New" w:cs="Courier New"/>
          <w:sz w:val="22"/>
          <w:szCs w:val="22"/>
        </w:rPr>
        <w:t>oue</w:t>
      </w:r>
      <w:proofErr w:type="spellEnd"/>
      <w:r w:rsidRPr="00E7392D">
        <w:rPr>
          <w:rFonts w:ascii="Courier New" w:hAnsi="Courier New" w:cs="Courier New"/>
          <w:sz w:val="22"/>
          <w:szCs w:val="22"/>
        </w:rPr>
        <w:t xml:space="preserve"> best to resolve your issue&lt;/span&gt;&lt;/h3&gt; &lt;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253E27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="Home.html"&gt;visit again&lt;/a&gt;</w:t>
      </w:r>
    </w:p>
    <w:p w14:paraId="5C7853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&lt;/div&gt;</w:t>
      </w:r>
    </w:p>
    <w:p w14:paraId="0F2945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&lt;/main&gt;</w:t>
      </w:r>
    </w:p>
    <w:p w14:paraId="3D696D93" w14:textId="77777777" w:rsidR="00E7392D" w:rsidRPr="00E7392D" w:rsidRDefault="00E7392D" w:rsidP="00E7392D">
      <w:pPr>
        <w:autoSpaceDE w:val="0"/>
        <w:autoSpaceDN w:val="0"/>
        <w:adjustRightInd w:val="0"/>
        <w:rPr>
          <w:rFonts w:ascii="Courier New" w:hAnsi="Courier New" w:cs="Courier New"/>
          <w:sz w:val="22"/>
          <w:szCs w:val="22"/>
        </w:rPr>
      </w:pPr>
    </w:p>
    <w:p w14:paraId="109D6E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02AFA1FC" w14:textId="77777777" w:rsidR="00E7392D" w:rsidRPr="00E7392D" w:rsidRDefault="00E7392D" w:rsidP="00E7392D">
      <w:pPr>
        <w:autoSpaceDE w:val="0"/>
        <w:autoSpaceDN w:val="0"/>
        <w:adjustRightInd w:val="0"/>
        <w:rPr>
          <w:rFonts w:ascii="Courier New" w:hAnsi="Courier New" w:cs="Courier New"/>
          <w:sz w:val="22"/>
          <w:szCs w:val="22"/>
        </w:rPr>
      </w:pPr>
    </w:p>
    <w:p w14:paraId="26E6044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 class="main-content"&gt;</w:t>
      </w:r>
    </w:p>
    <w:p w14:paraId="613F1F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class="left box"&gt;</w:t>
      </w:r>
    </w:p>
    <w:p w14:paraId="4DB36CD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&lt;h2&gt;About Us&lt;/h2&gt;</w:t>
      </w:r>
    </w:p>
    <w:p w14:paraId="7764240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57C67D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&lt;p&gt;Besties Gadget Marketing is one of the great Marketing website. We sell Laptop </w:t>
      </w:r>
    </w:p>
    <w:p w14:paraId="74BA2B9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and  Mobile Devices along with Digital Watches. Good Standard is the key feature</w:t>
      </w:r>
    </w:p>
    <w:p w14:paraId="2526C4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 of our Business. We provide services at International Level. We shall be </w:t>
      </w:r>
      <w:proofErr w:type="spellStart"/>
      <w:r w:rsidRPr="00E7392D">
        <w:rPr>
          <w:rFonts w:ascii="Courier New" w:hAnsi="Courier New" w:cs="Courier New"/>
          <w:sz w:val="22"/>
          <w:szCs w:val="22"/>
        </w:rPr>
        <w:t>oblidged</w:t>
      </w:r>
      <w:proofErr w:type="spellEnd"/>
      <w:r w:rsidRPr="00E7392D">
        <w:rPr>
          <w:rFonts w:ascii="Courier New" w:hAnsi="Courier New" w:cs="Courier New"/>
          <w:sz w:val="22"/>
          <w:szCs w:val="22"/>
        </w:rPr>
        <w:t xml:space="preserve"> to </w:t>
      </w:r>
    </w:p>
    <w:p w14:paraId="5B4D468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serve you. For </w:t>
      </w:r>
      <w:proofErr w:type="spellStart"/>
      <w:r w:rsidRPr="00E7392D">
        <w:rPr>
          <w:rFonts w:ascii="Courier New" w:hAnsi="Courier New" w:cs="Courier New"/>
          <w:sz w:val="22"/>
          <w:szCs w:val="22"/>
        </w:rPr>
        <w:t>furthur</w:t>
      </w:r>
      <w:proofErr w:type="spellEnd"/>
      <w:r w:rsidRPr="00E7392D">
        <w:rPr>
          <w:rFonts w:ascii="Courier New" w:hAnsi="Courier New" w:cs="Courier New"/>
          <w:sz w:val="22"/>
          <w:szCs w:val="22"/>
        </w:rPr>
        <w:t xml:space="preserve"> details, please contact us.</w:t>
      </w:r>
    </w:p>
    <w:p w14:paraId="3E9795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&lt;/p&gt;&lt;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585669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class="social"&gt;</w:t>
      </w:r>
    </w:p>
    <w:p w14:paraId="0612FCE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="https://www.facebook.com/Zulfiqar-Electronic Devices-112570480572863/" target="_blank"&gt;</w:t>
      </w:r>
    </w:p>
    <w:p w14:paraId="217BFC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facebook</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2CA240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679DB1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 href="https://www.instagram.com/electronicworlddevices/?igshid=wngbbfxygpzc" target="_blank"&gt;</w:t>
      </w:r>
    </w:p>
    <w:p w14:paraId="27B8D71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instagram</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792033A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636A13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="https://twitter.com/</w:t>
      </w:r>
      <w:proofErr w:type="spellStart"/>
      <w:r w:rsidRPr="00E7392D">
        <w:rPr>
          <w:rFonts w:ascii="Courier New" w:hAnsi="Courier New" w:cs="Courier New"/>
          <w:sz w:val="22"/>
          <w:szCs w:val="22"/>
        </w:rPr>
        <w:t>amazingdevices?lang</w:t>
      </w:r>
      <w:proofErr w:type="spellEnd"/>
      <w:r w:rsidRPr="00E7392D">
        <w:rPr>
          <w:rFonts w:ascii="Courier New" w:hAnsi="Courier New" w:cs="Courier New"/>
          <w:sz w:val="22"/>
          <w:szCs w:val="22"/>
        </w:rPr>
        <w:t>=</w:t>
      </w:r>
      <w:proofErr w:type="spellStart"/>
      <w:r w:rsidRPr="00E7392D">
        <w:rPr>
          <w:rFonts w:ascii="Courier New" w:hAnsi="Courier New" w:cs="Courier New"/>
          <w:sz w:val="22"/>
          <w:szCs w:val="22"/>
        </w:rPr>
        <w:t>en</w:t>
      </w:r>
      <w:proofErr w:type="spellEnd"/>
      <w:r w:rsidRPr="00E7392D">
        <w:rPr>
          <w:rFonts w:ascii="Courier New" w:hAnsi="Courier New" w:cs="Courier New"/>
          <w:sz w:val="22"/>
          <w:szCs w:val="22"/>
        </w:rPr>
        <w:t>" target="_blank"&gt;</w:t>
      </w:r>
    </w:p>
    <w:p w14:paraId="7786E88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fa-twitter"&gt;&lt;/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0D9283D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48D7B2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="https://www.youtube.com/watch?v=EF0gkU26olc" target="_blank"&gt;</w:t>
      </w:r>
    </w:p>
    <w:p w14:paraId="15EAC6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 = "fa  fa-</w:t>
      </w:r>
      <w:proofErr w:type="spellStart"/>
      <w:r w:rsidRPr="00E7392D">
        <w:rPr>
          <w:rFonts w:ascii="Courier New" w:hAnsi="Courier New" w:cs="Courier New"/>
          <w:sz w:val="22"/>
          <w:szCs w:val="22"/>
        </w:rPr>
        <w:t>youtube</w:t>
      </w:r>
      <w:proofErr w:type="spellEnd"/>
      <w:r w:rsidRPr="00E7392D">
        <w:rPr>
          <w:rFonts w:ascii="Courier New" w:hAnsi="Courier New" w:cs="Courier New"/>
          <w:sz w:val="22"/>
          <w:szCs w:val="22"/>
        </w:rPr>
        <w:t>"&gt;&lt;/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6AD9D4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41B57D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AA1750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4F12C0A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1D762C0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class="center box"&gt;</w:t>
      </w:r>
    </w:p>
    <w:p w14:paraId="5983BC1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&lt;h2&gt;Contact us&lt;/h2&gt;</w:t>
      </w:r>
    </w:p>
    <w:p w14:paraId="2DD3BD5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2F1447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class="place"&gt;</w:t>
      </w:r>
    </w:p>
    <w:p w14:paraId="380F1F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 xml:space="preserve">&lt;a </w:t>
      </w:r>
      <w:proofErr w:type="spellStart"/>
      <w:r w:rsidRPr="00E7392D">
        <w:rPr>
          <w:rFonts w:ascii="Courier New" w:hAnsi="Courier New" w:cs="Courier New"/>
          <w:sz w:val="22"/>
          <w:szCs w:val="22"/>
        </w:rPr>
        <w:t>href</w:t>
      </w:r>
      <w:proofErr w:type="spellEnd"/>
      <w:r w:rsidRPr="00E7392D">
        <w:rPr>
          <w:rFonts w:ascii="Courier New" w:hAnsi="Courier New" w:cs="Courier New"/>
          <w:sz w:val="22"/>
          <w:szCs w:val="22"/>
        </w:rPr>
        <w:t>="https://www.google.com/maps/place/Zulfiqar+Electronic devices/@</w:t>
      </w:r>
    </w:p>
    <w:p w14:paraId="3747A9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31.4213236,73.0889887,17z/data=!3m1!4b1!4m5!3m4!1s0x0:0x44143</w:t>
      </w:r>
    </w:p>
    <w:p w14:paraId="5330F4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60d56b67125!8m2!3d31.4213236!4d73.0911774" target="_blank"&gt;</w:t>
      </w:r>
    </w:p>
    <w:p w14:paraId="182234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 xml:space="preserve"> class="fa fa-2x fa-map-marker"&gt;&lt;/</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&gt;</w:t>
      </w:r>
    </w:p>
    <w:p w14:paraId="7353D1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&lt;/a&gt;</w:t>
      </w:r>
    </w:p>
    <w:p w14:paraId="71A2215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&gt;Mall Road Near Civil Hospital, Faisalabad.&lt;/span&gt;</w:t>
      </w:r>
    </w:p>
    <w:p w14:paraId="73E6E79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7C4F80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class="contact"&gt;</w:t>
      </w:r>
    </w:p>
    <w:p w14:paraId="1113805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fa-phone"&gt;&lt;/span&gt;</w:t>
      </w:r>
    </w:p>
    <w:p w14:paraId="342F3F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&gt;(041) 2640722&lt;/span&gt;</w:t>
      </w:r>
    </w:p>
    <w:p w14:paraId="13AE9BA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2C95E76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0DDC1C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class="fa fa-2x fa-envelope"&gt;&lt;/span&gt;</w:t>
      </w:r>
    </w:p>
    <w:p w14:paraId="5036E92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&lt;span &gt;XXXXXX@gmail.com&lt;/span&gt;</w:t>
      </w:r>
    </w:p>
    <w:p w14:paraId="659A56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CE514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2B5DFC5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4FA7375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 class="right box"&gt;</w:t>
      </w:r>
    </w:p>
    <w:p w14:paraId="5D0361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&lt;h2&gt;Feedback&lt;/h2&gt;</w:t>
      </w:r>
    </w:p>
    <w:p w14:paraId="65AECBA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class="content"&gt;</w:t>
      </w:r>
    </w:p>
    <w:p w14:paraId="7DC855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 class = "feed" action="feedback.html" target="_blank"&gt;</w:t>
      </w:r>
    </w:p>
    <w:p w14:paraId="0990B54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class="email"&gt;</w:t>
      </w:r>
    </w:p>
    <w:p w14:paraId="0F8624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class="text"&gt;Email&lt;/div&gt;</w:t>
      </w:r>
    </w:p>
    <w:p w14:paraId="282006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&lt;input type="email" required placeholder="Email"&gt;</w:t>
      </w:r>
    </w:p>
    <w:p w14:paraId="6FA018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6BD847E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br</w:t>
      </w:r>
      <w:proofErr w:type="spellEnd"/>
      <w:r w:rsidRPr="00E7392D">
        <w:rPr>
          <w:rFonts w:ascii="Courier New" w:hAnsi="Courier New" w:cs="Courier New"/>
          <w:sz w:val="22"/>
          <w:szCs w:val="22"/>
        </w:rPr>
        <w:t>&gt;</w:t>
      </w:r>
    </w:p>
    <w:p w14:paraId="634C4B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msg</w:t>
      </w:r>
      <w:proofErr w:type="spellEnd"/>
      <w:r w:rsidRPr="00E7392D">
        <w:rPr>
          <w:rFonts w:ascii="Courier New" w:hAnsi="Courier New" w:cs="Courier New"/>
          <w:sz w:val="22"/>
          <w:szCs w:val="22"/>
        </w:rPr>
        <w:t>"&gt;</w:t>
      </w:r>
    </w:p>
    <w:p w14:paraId="00EA15F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class="text"&gt;Massage&lt;/div&gt;</w:t>
      </w:r>
    </w:p>
    <w:p w14:paraId="2F595F5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 xml:space="preserve"> cols="50" rows="5" required placeholder="</w:t>
      </w:r>
      <w:proofErr w:type="spellStart"/>
      <w:r w:rsidRPr="00E7392D">
        <w:rPr>
          <w:rFonts w:ascii="Courier New" w:hAnsi="Courier New" w:cs="Courier New"/>
          <w:sz w:val="22"/>
          <w:szCs w:val="22"/>
        </w:rPr>
        <w:t>Pleaase</w:t>
      </w:r>
      <w:proofErr w:type="spellEnd"/>
      <w:r w:rsidRPr="00E7392D">
        <w:rPr>
          <w:rFonts w:ascii="Courier New" w:hAnsi="Courier New" w:cs="Courier New"/>
          <w:sz w:val="22"/>
          <w:szCs w:val="22"/>
        </w:rPr>
        <w:t>, Enter your Message Here"&gt;&lt;/</w:t>
      </w:r>
      <w:proofErr w:type="spellStart"/>
      <w:r w:rsidRPr="00E7392D">
        <w:rPr>
          <w:rFonts w:ascii="Courier New" w:hAnsi="Courier New" w:cs="Courier New"/>
          <w:sz w:val="22"/>
          <w:szCs w:val="22"/>
        </w:rPr>
        <w:t>textarea</w:t>
      </w:r>
      <w:proofErr w:type="spellEnd"/>
      <w:r w:rsidRPr="00E7392D">
        <w:rPr>
          <w:rFonts w:ascii="Courier New" w:hAnsi="Courier New" w:cs="Courier New"/>
          <w:sz w:val="22"/>
          <w:szCs w:val="22"/>
        </w:rPr>
        <w:t>&gt;</w:t>
      </w:r>
    </w:p>
    <w:p w14:paraId="12AACEA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3DC6469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 class="</w:t>
      </w:r>
      <w:proofErr w:type="spellStart"/>
      <w:r w:rsidRPr="00E7392D">
        <w:rPr>
          <w:rFonts w:ascii="Courier New" w:hAnsi="Courier New" w:cs="Courier New"/>
          <w:sz w:val="22"/>
          <w:szCs w:val="22"/>
        </w:rPr>
        <w:t>btn</w:t>
      </w:r>
      <w:proofErr w:type="spellEnd"/>
      <w:r w:rsidRPr="00E7392D">
        <w:rPr>
          <w:rFonts w:ascii="Courier New" w:hAnsi="Courier New" w:cs="Courier New"/>
          <w:sz w:val="22"/>
          <w:szCs w:val="22"/>
        </w:rPr>
        <w:t>"&gt;</w:t>
      </w:r>
    </w:p>
    <w:p w14:paraId="7A8F5C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&lt;button type="submit"&gt;Send&lt;/button&gt;</w:t>
      </w:r>
    </w:p>
    <w:p w14:paraId="68CB0F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p>
    <w:p w14:paraId="5115E53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&lt;/form&gt;</w:t>
      </w:r>
    </w:p>
    <w:p w14:paraId="50085C2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t>&lt;/div&gt;</w:t>
      </w:r>
      <w:r w:rsidRPr="00E7392D">
        <w:rPr>
          <w:rFonts w:ascii="Courier New" w:hAnsi="Courier New" w:cs="Courier New"/>
          <w:sz w:val="22"/>
          <w:szCs w:val="22"/>
        </w:rPr>
        <w:tab/>
      </w:r>
      <w:r w:rsidRPr="00E7392D">
        <w:rPr>
          <w:rFonts w:ascii="Courier New" w:hAnsi="Courier New" w:cs="Courier New"/>
          <w:sz w:val="22"/>
          <w:szCs w:val="22"/>
        </w:rPr>
        <w:tab/>
      </w:r>
      <w:r w:rsidRPr="00E7392D">
        <w:rPr>
          <w:rFonts w:ascii="Courier New" w:hAnsi="Courier New" w:cs="Courier New"/>
          <w:sz w:val="22"/>
          <w:szCs w:val="22"/>
        </w:rPr>
        <w:tab/>
      </w:r>
    </w:p>
    <w:p w14:paraId="6BC536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r w:rsidRPr="00E7392D">
        <w:rPr>
          <w:rFonts w:ascii="Courier New" w:hAnsi="Courier New" w:cs="Courier New"/>
          <w:sz w:val="22"/>
          <w:szCs w:val="22"/>
        </w:rPr>
        <w:tab/>
        <w:t>&lt;/div&gt;</w:t>
      </w:r>
    </w:p>
    <w:p w14:paraId="07CFDF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&lt;/div&gt;</w:t>
      </w:r>
    </w:p>
    <w:p w14:paraId="4CCF10DE" w14:textId="77777777" w:rsidR="00E7392D" w:rsidRPr="00E7392D" w:rsidRDefault="00E7392D" w:rsidP="00E7392D">
      <w:pPr>
        <w:autoSpaceDE w:val="0"/>
        <w:autoSpaceDN w:val="0"/>
        <w:adjustRightInd w:val="0"/>
        <w:rPr>
          <w:rFonts w:ascii="Courier New" w:hAnsi="Courier New" w:cs="Courier New"/>
          <w:sz w:val="22"/>
          <w:szCs w:val="22"/>
        </w:rPr>
      </w:pPr>
    </w:p>
    <w:p w14:paraId="3EC6F934" w14:textId="77777777" w:rsidR="00E7392D" w:rsidRPr="00E7392D" w:rsidRDefault="00E7392D" w:rsidP="00E7392D">
      <w:pPr>
        <w:autoSpaceDE w:val="0"/>
        <w:autoSpaceDN w:val="0"/>
        <w:adjustRightInd w:val="0"/>
        <w:rPr>
          <w:rFonts w:ascii="Courier New" w:hAnsi="Courier New" w:cs="Courier New"/>
          <w:sz w:val="22"/>
          <w:szCs w:val="22"/>
        </w:rPr>
      </w:pPr>
    </w:p>
    <w:p w14:paraId="725310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&lt;/footer&gt;</w:t>
      </w:r>
    </w:p>
    <w:p w14:paraId="77B03C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&lt;/body&gt;</w:t>
      </w:r>
    </w:p>
    <w:p w14:paraId="4B0E88E5" w14:textId="64A99B97" w:rsidR="00700921" w:rsidRPr="00497634" w:rsidRDefault="00497634" w:rsidP="00E7392D">
      <w:pPr>
        <w:autoSpaceDE w:val="0"/>
        <w:autoSpaceDN w:val="0"/>
        <w:adjustRightInd w:val="0"/>
        <w:rPr>
          <w:rFonts w:ascii="Courier New" w:hAnsi="Courier New" w:cs="Courier New"/>
          <w:sz w:val="22"/>
          <w:szCs w:val="22"/>
        </w:rPr>
      </w:pPr>
      <w:r>
        <w:rPr>
          <w:rFonts w:ascii="Courier New" w:hAnsi="Courier New" w:cs="Courier New"/>
          <w:sz w:val="22"/>
          <w:szCs w:val="22"/>
        </w:rPr>
        <w:t>&lt;/html&gt;</w:t>
      </w:r>
    </w:p>
    <w:p w14:paraId="07A69F9F" w14:textId="77777777" w:rsidR="00700921" w:rsidRDefault="00700921" w:rsidP="00700921">
      <w:pPr>
        <w:pStyle w:val="NoSpacing"/>
      </w:pPr>
      <w:r>
        <w:t>CSS:</w:t>
      </w:r>
    </w:p>
    <w:p w14:paraId="4376CF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w:t>
      </w:r>
    </w:p>
    <w:p w14:paraId="40100A9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 0;</w:t>
      </w:r>
    </w:p>
    <w:p w14:paraId="42728E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0;</w:t>
      </w:r>
    </w:p>
    <w:p w14:paraId="3FCB200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box-sizing: border-box;</w:t>
      </w:r>
    </w:p>
    <w:p w14:paraId="6E9996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52A99D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body {</w:t>
      </w:r>
    </w:p>
    <w:p w14:paraId="1E5BE8E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'Poppins', sans-serif; </w:t>
      </w:r>
    </w:p>
    <w:p w14:paraId="4703AB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100%;</w:t>
      </w:r>
    </w:p>
    <w:p w14:paraId="72D9502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height:100vh;</w:t>
      </w:r>
    </w:p>
    <w:p w14:paraId="15E50C1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roofErr w:type="spellStart"/>
      <w:r w:rsidRPr="00E7392D">
        <w:rPr>
          <w:rFonts w:ascii="Courier New" w:hAnsi="Courier New" w:cs="Courier New"/>
          <w:sz w:val="22"/>
          <w:szCs w:val="22"/>
        </w:rPr>
        <w:t>background-image:url</w:t>
      </w:r>
      <w:proofErr w:type="spellEnd"/>
      <w:r w:rsidRPr="00E7392D">
        <w:rPr>
          <w:rFonts w:ascii="Courier New" w:hAnsi="Courier New" w:cs="Courier New"/>
          <w:sz w:val="22"/>
          <w:szCs w:val="22"/>
        </w:rPr>
        <w:t>("Background/feedback(1).jpeg");</w:t>
      </w:r>
    </w:p>
    <w:p w14:paraId="0F0E78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background-size: cover;</w:t>
      </w:r>
    </w:p>
    <w:p w14:paraId="393170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background-attachment: fixed;</w:t>
      </w:r>
    </w:p>
    <w:p w14:paraId="38AE6E2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16C58845"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 xml:space="preserve"> </w:t>
      </w:r>
    </w:p>
    <w:p w14:paraId="3309835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EFFF33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0.3);</w:t>
      </w:r>
    </w:p>
    <w:p w14:paraId="0C21C28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15vh;</w:t>
      </w:r>
    </w:p>
    <w:p w14:paraId="06303DB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3BD31D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w:t>
      </w:r>
    </w:p>
    <w:p w14:paraId="0C2D9E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right;</w:t>
      </w:r>
    </w:p>
    <w:p w14:paraId="4D2F4A6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list-style: none;</w:t>
      </w:r>
    </w:p>
    <w:p w14:paraId="2A46C69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margin-top: 30px;</w:t>
      </w:r>
    </w:p>
    <w:p w14:paraId="783D28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D49B50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w:t>
      </w:r>
    </w:p>
    <w:p w14:paraId="6FB318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display: inline-block;</w:t>
      </w:r>
    </w:p>
    <w:p w14:paraId="44BAE94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19316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 {</w:t>
      </w:r>
    </w:p>
    <w:p w14:paraId="12C3420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67C8DFE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2043A20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5px 30px;</w:t>
      </w:r>
    </w:p>
    <w:p w14:paraId="5DAC987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font-family: </w:t>
      </w:r>
      <w:proofErr w:type="spellStart"/>
      <w:r w:rsidRPr="00E7392D">
        <w:rPr>
          <w:rFonts w:ascii="Courier New" w:hAnsi="Courier New" w:cs="Courier New"/>
          <w:sz w:val="22"/>
          <w:szCs w:val="22"/>
        </w:rPr>
        <w:t>poppins</w:t>
      </w:r>
      <w:proofErr w:type="spellEnd"/>
      <w:r w:rsidRPr="00E7392D">
        <w:rPr>
          <w:rFonts w:ascii="Courier New" w:hAnsi="Courier New" w:cs="Courier New"/>
          <w:sz w:val="22"/>
          <w:szCs w:val="22"/>
        </w:rPr>
        <w:t>;</w:t>
      </w:r>
    </w:p>
    <w:p w14:paraId="41624C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16px;</w:t>
      </w:r>
    </w:p>
    <w:p w14:paraId="7315E0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2952164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r>
    </w:p>
    <w:p w14:paraId="4D2E10E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B4AC5E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roofErr w:type="spellStart"/>
      <w:r w:rsidRPr="00E7392D">
        <w:rPr>
          <w:rFonts w:ascii="Courier New" w:hAnsi="Courier New" w:cs="Courier New"/>
          <w:sz w:val="22"/>
          <w:szCs w:val="22"/>
        </w:rPr>
        <w:t>nav</w:t>
      </w:r>
      <w:proofErr w:type="spellEnd"/>
      <w:r w:rsidRPr="00E7392D">
        <w:rPr>
          <w:rFonts w:ascii="Courier New" w:hAnsi="Courier New" w:cs="Courier New"/>
          <w:sz w:val="22"/>
          <w:szCs w:val="22"/>
        </w:rPr>
        <w:t>-area li a:hover {</w:t>
      </w:r>
    </w:p>
    <w:p w14:paraId="7E972F4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 xml:space="preserve">background: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(2, 243, 223, 0.712);</w:t>
      </w:r>
    </w:p>
    <w:p w14:paraId="08FD49C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780322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30px 0px;</w:t>
      </w:r>
    </w:p>
    <w:p w14:paraId="2B60496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all .5s ease;</w:t>
      </w:r>
    </w:p>
    <w:p w14:paraId="27EBA8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transition-delay: 5ms;</w:t>
      </w:r>
    </w:p>
    <w:p w14:paraId="16B906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32B6C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.logo {</w:t>
      </w:r>
    </w:p>
    <w:p w14:paraId="43FBF8D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float: left;</w:t>
      </w:r>
    </w:p>
    <w:p w14:paraId="3486C7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padding-left: 50px;</w:t>
      </w:r>
    </w:p>
    <w:p w14:paraId="31A3EA7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padding-top:5px;</w:t>
      </w:r>
    </w:p>
    <w:p w14:paraId="78676FD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33A47F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.logo </w:t>
      </w:r>
      <w:proofErr w:type="spellStart"/>
      <w:r w:rsidRPr="00E7392D">
        <w:rPr>
          <w:rFonts w:ascii="Courier New" w:hAnsi="Courier New" w:cs="Courier New"/>
          <w:sz w:val="22"/>
          <w:szCs w:val="22"/>
        </w:rPr>
        <w:t>img</w:t>
      </w:r>
      <w:proofErr w:type="spellEnd"/>
      <w:r w:rsidRPr="00E7392D">
        <w:rPr>
          <w:rFonts w:ascii="Courier New" w:hAnsi="Courier New" w:cs="Courier New"/>
          <w:sz w:val="22"/>
          <w:szCs w:val="22"/>
        </w:rPr>
        <w:t xml:space="preserve"> {</w:t>
      </w:r>
    </w:p>
    <w:p w14:paraId="5DE6FBA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13vh;</w:t>
      </w:r>
    </w:p>
    <w:p w14:paraId="015065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cursor: pointer;</w:t>
      </w:r>
    </w:p>
    <w:p w14:paraId="044705D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border-radius:90%;</w:t>
      </w:r>
    </w:p>
    <w:p w14:paraId="33B8827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87207BF" w14:textId="77777777" w:rsidR="00E7392D" w:rsidRPr="00E7392D" w:rsidRDefault="00E7392D" w:rsidP="00E7392D">
      <w:pPr>
        <w:autoSpaceDE w:val="0"/>
        <w:autoSpaceDN w:val="0"/>
        <w:adjustRightInd w:val="0"/>
        <w:rPr>
          <w:rFonts w:ascii="Courier New" w:hAnsi="Courier New" w:cs="Courier New"/>
          <w:sz w:val="22"/>
          <w:szCs w:val="22"/>
        </w:rPr>
      </w:pPr>
    </w:p>
    <w:p w14:paraId="59A0163F" w14:textId="77777777" w:rsidR="00E7392D" w:rsidRPr="00E7392D" w:rsidRDefault="00E7392D" w:rsidP="00E7392D">
      <w:pPr>
        <w:autoSpaceDE w:val="0"/>
        <w:autoSpaceDN w:val="0"/>
        <w:adjustRightInd w:val="0"/>
        <w:rPr>
          <w:rFonts w:ascii="Courier New" w:hAnsi="Courier New" w:cs="Courier New"/>
          <w:sz w:val="22"/>
          <w:szCs w:val="22"/>
        </w:rPr>
      </w:pPr>
    </w:p>
    <w:p w14:paraId="6D824799" w14:textId="77777777" w:rsidR="00E7392D" w:rsidRPr="00E7392D" w:rsidRDefault="00E7392D" w:rsidP="00E7392D">
      <w:pPr>
        <w:autoSpaceDE w:val="0"/>
        <w:autoSpaceDN w:val="0"/>
        <w:adjustRightInd w:val="0"/>
        <w:rPr>
          <w:rFonts w:ascii="Courier New" w:hAnsi="Courier New" w:cs="Courier New"/>
          <w:sz w:val="22"/>
          <w:szCs w:val="22"/>
        </w:rPr>
      </w:pPr>
    </w:p>
    <w:p w14:paraId="3A01BB2F" w14:textId="77777777" w:rsidR="00E7392D" w:rsidRPr="00E7392D" w:rsidRDefault="00E7392D" w:rsidP="00E7392D">
      <w:pPr>
        <w:autoSpaceDE w:val="0"/>
        <w:autoSpaceDN w:val="0"/>
        <w:adjustRightInd w:val="0"/>
        <w:rPr>
          <w:rFonts w:ascii="Courier New" w:hAnsi="Courier New" w:cs="Courier New"/>
          <w:sz w:val="22"/>
          <w:szCs w:val="22"/>
        </w:rPr>
      </w:pPr>
    </w:p>
    <w:p w14:paraId="6F76C4A0" w14:textId="77777777" w:rsidR="00E7392D" w:rsidRPr="00E7392D" w:rsidRDefault="00E7392D" w:rsidP="00E7392D">
      <w:pPr>
        <w:autoSpaceDE w:val="0"/>
        <w:autoSpaceDN w:val="0"/>
        <w:adjustRightInd w:val="0"/>
        <w:rPr>
          <w:rFonts w:ascii="Courier New" w:hAnsi="Courier New" w:cs="Courier New"/>
          <w:sz w:val="22"/>
          <w:szCs w:val="22"/>
        </w:rPr>
      </w:pPr>
    </w:p>
    <w:p w14:paraId="3A6224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main */</w:t>
      </w:r>
    </w:p>
    <w:p w14:paraId="620E500E" w14:textId="77777777" w:rsidR="00E7392D" w:rsidRPr="00E7392D" w:rsidRDefault="00E7392D" w:rsidP="00E7392D">
      <w:pPr>
        <w:autoSpaceDE w:val="0"/>
        <w:autoSpaceDN w:val="0"/>
        <w:adjustRightInd w:val="0"/>
        <w:rPr>
          <w:rFonts w:ascii="Courier New" w:hAnsi="Courier New" w:cs="Courier New"/>
          <w:sz w:val="22"/>
          <w:szCs w:val="22"/>
        </w:rPr>
      </w:pPr>
    </w:p>
    <w:p w14:paraId="5A22058C" w14:textId="77777777" w:rsidR="00E7392D" w:rsidRPr="00E7392D" w:rsidRDefault="00E7392D" w:rsidP="00E7392D">
      <w:pPr>
        <w:autoSpaceDE w:val="0"/>
        <w:autoSpaceDN w:val="0"/>
        <w:adjustRightInd w:val="0"/>
        <w:rPr>
          <w:rFonts w:ascii="Courier New" w:hAnsi="Courier New" w:cs="Courier New"/>
          <w:sz w:val="22"/>
          <w:szCs w:val="22"/>
        </w:rPr>
      </w:pPr>
    </w:p>
    <w:p w14:paraId="663BAB3E" w14:textId="77777777" w:rsidR="00E7392D" w:rsidRPr="00E7392D" w:rsidRDefault="00E7392D" w:rsidP="00E7392D">
      <w:pPr>
        <w:autoSpaceDE w:val="0"/>
        <w:autoSpaceDN w:val="0"/>
        <w:adjustRightInd w:val="0"/>
        <w:rPr>
          <w:rFonts w:ascii="Courier New" w:hAnsi="Courier New" w:cs="Courier New"/>
          <w:sz w:val="22"/>
          <w:szCs w:val="22"/>
        </w:rPr>
      </w:pPr>
    </w:p>
    <w:p w14:paraId="1A254C22" w14:textId="77777777" w:rsidR="00E7392D" w:rsidRPr="00E7392D" w:rsidRDefault="00E7392D" w:rsidP="00E7392D">
      <w:pPr>
        <w:autoSpaceDE w:val="0"/>
        <w:autoSpaceDN w:val="0"/>
        <w:adjustRightInd w:val="0"/>
        <w:rPr>
          <w:rFonts w:ascii="Courier New" w:hAnsi="Courier New" w:cs="Courier New"/>
          <w:sz w:val="22"/>
          <w:szCs w:val="22"/>
        </w:rPr>
      </w:pPr>
    </w:p>
    <w:p w14:paraId="23E66954" w14:textId="77777777" w:rsidR="00E7392D" w:rsidRPr="00E7392D" w:rsidRDefault="00E7392D" w:rsidP="00E7392D">
      <w:pPr>
        <w:autoSpaceDE w:val="0"/>
        <w:autoSpaceDN w:val="0"/>
        <w:adjustRightInd w:val="0"/>
        <w:rPr>
          <w:rFonts w:ascii="Courier New" w:hAnsi="Courier New" w:cs="Courier New"/>
          <w:sz w:val="22"/>
          <w:szCs w:val="22"/>
        </w:rPr>
      </w:pPr>
    </w:p>
    <w:p w14:paraId="59637F1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w:t>
      </w:r>
    </w:p>
    <w:p w14:paraId="590FDC2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width: 600px;</w:t>
      </w:r>
    </w:p>
    <w:p w14:paraId="507D26C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300px;</w:t>
      </w:r>
    </w:p>
    <w:p w14:paraId="6C4632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font-style: italic;</w:t>
      </w:r>
    </w:p>
    <w:p w14:paraId="5BFEFE6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font-family: 'Times New Roman', Times, serif;</w:t>
      </w:r>
    </w:p>
    <w:p w14:paraId="60726F3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auto;</w:t>
      </w:r>
    </w:p>
    <w:p w14:paraId="2120600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w:t>
      </w:r>
    </w:p>
    <w:p w14:paraId="720FB87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text-align: center;</w:t>
      </w:r>
    </w:p>
    <w:p w14:paraId="6025811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w:t>
      </w:r>
    </w:p>
    <w:p w14:paraId="19D6BFA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h1 {</w:t>
      </w:r>
    </w:p>
    <w:p w14:paraId="5E8331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6A01639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525630B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60px;</w:t>
      </w:r>
    </w:p>
    <w:p w14:paraId="4F985B7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2F99C6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h3 {</w:t>
      </w:r>
    </w:p>
    <w:p w14:paraId="5CF2E44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#00fecb;</w:t>
      </w:r>
    </w:p>
    <w:p w14:paraId="6D2C5A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598956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20px;</w:t>
      </w:r>
    </w:p>
    <w:p w14:paraId="04D7FC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D09AA8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h3 span{</w:t>
      </w:r>
    </w:p>
    <w:p w14:paraId="26E09C8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11E258B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337129C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20px;</w:t>
      </w:r>
    </w:p>
    <w:p w14:paraId="175BDE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A7F4AD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a {</w:t>
      </w:r>
    </w:p>
    <w:p w14:paraId="406626C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29EAFEA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 25px;</w:t>
      </w:r>
    </w:p>
    <w:p w14:paraId="3739373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text-decoration: none;</w:t>
      </w:r>
    </w:p>
    <w:p w14:paraId="2909442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text-transform: uppercase;</w:t>
      </w:r>
    </w:p>
    <w:p w14:paraId="638864F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font-size: 14px;</w:t>
      </w:r>
    </w:p>
    <w:p w14:paraId="0295EE3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4CE053F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550266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82EB42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.massage-text a:hover {</w:t>
      </w:r>
    </w:p>
    <w:p w14:paraId="12C2AC7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 #</w:t>
      </w:r>
      <w:proofErr w:type="spellStart"/>
      <w:r w:rsidRPr="00E7392D">
        <w:rPr>
          <w:rFonts w:ascii="Courier New" w:hAnsi="Courier New" w:cs="Courier New"/>
          <w:sz w:val="22"/>
          <w:szCs w:val="22"/>
        </w:rPr>
        <w:t>fff</w:t>
      </w:r>
      <w:proofErr w:type="spellEnd"/>
      <w:r w:rsidRPr="00E7392D">
        <w:rPr>
          <w:rFonts w:ascii="Courier New" w:hAnsi="Courier New" w:cs="Courier New"/>
          <w:sz w:val="22"/>
          <w:szCs w:val="22"/>
        </w:rPr>
        <w:t>;</w:t>
      </w:r>
    </w:p>
    <w:p w14:paraId="515F18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#333;</w:t>
      </w:r>
    </w:p>
    <w:p w14:paraId="4843E2E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F6450CB" w14:textId="77777777" w:rsidR="00E7392D" w:rsidRPr="00E7392D" w:rsidRDefault="00E7392D" w:rsidP="00E7392D">
      <w:pPr>
        <w:autoSpaceDE w:val="0"/>
        <w:autoSpaceDN w:val="0"/>
        <w:adjustRightInd w:val="0"/>
        <w:rPr>
          <w:rFonts w:ascii="Courier New" w:hAnsi="Courier New" w:cs="Courier New"/>
          <w:sz w:val="22"/>
          <w:szCs w:val="22"/>
        </w:rPr>
      </w:pPr>
    </w:p>
    <w:p w14:paraId="767C6145" w14:textId="77777777" w:rsidR="00E7392D" w:rsidRPr="00E7392D" w:rsidRDefault="00E7392D" w:rsidP="00E7392D">
      <w:pPr>
        <w:autoSpaceDE w:val="0"/>
        <w:autoSpaceDN w:val="0"/>
        <w:adjustRightInd w:val="0"/>
        <w:rPr>
          <w:rFonts w:ascii="Courier New" w:hAnsi="Courier New" w:cs="Courier New"/>
          <w:sz w:val="22"/>
          <w:szCs w:val="22"/>
        </w:rPr>
      </w:pPr>
    </w:p>
    <w:p w14:paraId="1CAC9911" w14:textId="77777777" w:rsidR="00E7392D" w:rsidRPr="00E7392D" w:rsidRDefault="00E7392D" w:rsidP="00E7392D">
      <w:pPr>
        <w:autoSpaceDE w:val="0"/>
        <w:autoSpaceDN w:val="0"/>
        <w:adjustRightInd w:val="0"/>
        <w:rPr>
          <w:rFonts w:ascii="Courier New" w:hAnsi="Courier New" w:cs="Courier New"/>
          <w:sz w:val="22"/>
          <w:szCs w:val="22"/>
        </w:rPr>
      </w:pPr>
    </w:p>
    <w:p w14:paraId="2478E48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footer{</w:t>
      </w:r>
    </w:p>
    <w:p w14:paraId="4CE440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6B9B7F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10px;</w:t>
      </w:r>
    </w:p>
    <w:p w14:paraId="478345D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background-color: </w:t>
      </w:r>
      <w:proofErr w:type="spellStart"/>
      <w:r w:rsidRPr="00E7392D">
        <w:rPr>
          <w:rFonts w:ascii="Courier New" w:hAnsi="Courier New" w:cs="Courier New"/>
          <w:sz w:val="22"/>
          <w:szCs w:val="22"/>
        </w:rPr>
        <w:t>rgba</w:t>
      </w:r>
      <w:proofErr w:type="spellEnd"/>
      <w:r w:rsidRPr="00E7392D">
        <w:rPr>
          <w:rFonts w:ascii="Courier New" w:hAnsi="Courier New" w:cs="Courier New"/>
          <w:sz w:val="22"/>
          <w:szCs w:val="22"/>
        </w:rPr>
        <w:t>(0, 0, 0, 0.678);</w:t>
      </w:r>
    </w:p>
    <w:p w14:paraId="121B764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4294DFC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64599D4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w:t>
      </w:r>
    </w:p>
    <w:p w14:paraId="5CF45B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display: flex;</w:t>
      </w:r>
    </w:p>
    <w:p w14:paraId="2572B69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3CD3A70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.main-content .box{</w:t>
      </w:r>
    </w:p>
    <w:p w14:paraId="1EBABDA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flex-basis: 50%;</w:t>
      </w:r>
    </w:p>
    <w:p w14:paraId="7D09DBB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7E401DCD"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7CC4459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h2{</w:t>
      </w:r>
    </w:p>
    <w:p w14:paraId="10ADD4D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text-transform: uppercase;</w:t>
      </w:r>
    </w:p>
    <w:p w14:paraId="77CC38F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border-bottom: 5px solid white;</w:t>
      </w:r>
    </w:p>
    <w:p w14:paraId="70B2404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0159015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.box .content{</w:t>
      </w:r>
    </w:p>
    <w:p w14:paraId="4E964C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7708D8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29572C6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p{</w:t>
      </w:r>
    </w:p>
    <w:p w14:paraId="104FF01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justify;</w:t>
      </w:r>
    </w:p>
    <w:p w14:paraId="65BA9F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390BE6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w:t>
      </w:r>
    </w:p>
    <w:p w14:paraId="22E5743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margin: 20px 0px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 xml:space="preserve"> </w:t>
      </w:r>
      <w:proofErr w:type="spellStart"/>
      <w:r w:rsidRPr="00E7392D">
        <w:rPr>
          <w:rFonts w:ascii="Courier New" w:hAnsi="Courier New" w:cs="Courier New"/>
          <w:sz w:val="22"/>
          <w:szCs w:val="22"/>
        </w:rPr>
        <w:t>0px</w:t>
      </w:r>
      <w:proofErr w:type="spellEnd"/>
      <w:r w:rsidRPr="00E7392D">
        <w:rPr>
          <w:rFonts w:ascii="Courier New" w:hAnsi="Courier New" w:cs="Courier New"/>
          <w:sz w:val="22"/>
          <w:szCs w:val="22"/>
        </w:rPr>
        <w:t>;</w:t>
      </w:r>
    </w:p>
    <w:p w14:paraId="57A788E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513B6DC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w:t>
      </w:r>
    </w:p>
    <w:p w14:paraId="6FEFCBD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0px 30px;</w:t>
      </w:r>
    </w:p>
    <w:p w14:paraId="5D6C527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1FA5A5F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0DD71D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.left .content .social a </w:t>
      </w:r>
      <w:proofErr w:type="spellStart"/>
      <w:r w:rsidRPr="00E7392D">
        <w:rPr>
          <w:rFonts w:ascii="Courier New" w:hAnsi="Courier New" w:cs="Courier New"/>
          <w:sz w:val="22"/>
          <w:szCs w:val="22"/>
        </w:rPr>
        <w:t>i</w:t>
      </w:r>
      <w:proofErr w:type="spellEnd"/>
      <w:r w:rsidRPr="00E7392D">
        <w:rPr>
          <w:rFonts w:ascii="Courier New" w:hAnsi="Courier New" w:cs="Courier New"/>
          <w:sz w:val="22"/>
          <w:szCs w:val="22"/>
        </w:rPr>
        <w:t>{</w:t>
      </w:r>
    </w:p>
    <w:p w14:paraId="3A650EE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30px;</w:t>
      </w:r>
    </w:p>
    <w:p w14:paraId="51F9D74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30px;</w:t>
      </w:r>
    </w:p>
    <w:p w14:paraId="78C3FE4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11FEDAF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7921E77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24B924C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6DC5E0C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5B4C37D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1607D4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457219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.left .content .social a i:hover{</w:t>
      </w:r>
    </w:p>
    <w:p w14:paraId="45384D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1C06288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334C6D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1608E7C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6EB187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.center .content .place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.contact .</w:t>
      </w:r>
      <w:proofErr w:type="spellStart"/>
      <w:r w:rsidRPr="00E7392D">
        <w:rPr>
          <w:rFonts w:ascii="Courier New" w:hAnsi="Courier New" w:cs="Courier New"/>
          <w:sz w:val="22"/>
          <w:szCs w:val="22"/>
        </w:rPr>
        <w:t>fa,.center</w:t>
      </w:r>
      <w:proofErr w:type="spellEnd"/>
      <w:r w:rsidRPr="00E7392D">
        <w:rPr>
          <w:rFonts w:ascii="Courier New" w:hAnsi="Courier New" w:cs="Courier New"/>
          <w:sz w:val="22"/>
          <w:szCs w:val="22"/>
        </w:rPr>
        <w:t xml:space="preserve"> .content .email .fa {</w:t>
      </w:r>
    </w:p>
    <w:p w14:paraId="2BA2666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height: 40px;</w:t>
      </w:r>
    </w:p>
    <w:p w14:paraId="103F6E0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40px;</w:t>
      </w:r>
    </w:p>
    <w:p w14:paraId="6C6D295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32D7887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margin-top: 5px;</w:t>
      </w:r>
    </w:p>
    <w:p w14:paraId="119ABD9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margin-right: 10px;</w:t>
      </w:r>
    </w:p>
    <w:p w14:paraId="7868B99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white;</w:t>
      </w:r>
    </w:p>
    <w:p w14:paraId="64A6128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line-height: 30px;</w:t>
      </w:r>
    </w:p>
    <w:p w14:paraId="5222ACE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1750C3B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4px;</w:t>
      </w:r>
    </w:p>
    <w:p w14:paraId="106FE44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padding-top: 4px;</w:t>
      </w:r>
    </w:p>
    <w:p w14:paraId="2F9500C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.3s;</w:t>
      </w:r>
    </w:p>
    <w:p w14:paraId="024BF112"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366BEF0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.center .content .place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.contact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,.center .content .email .</w:t>
      </w:r>
      <w:proofErr w:type="spellStart"/>
      <w:r w:rsidRPr="00E7392D">
        <w:rPr>
          <w:rFonts w:ascii="Courier New" w:hAnsi="Courier New" w:cs="Courier New"/>
          <w:sz w:val="22"/>
          <w:szCs w:val="22"/>
        </w:rPr>
        <w:t>fa:hover</w:t>
      </w:r>
      <w:proofErr w:type="spellEnd"/>
      <w:r w:rsidRPr="00E7392D">
        <w:rPr>
          <w:rFonts w:ascii="Courier New" w:hAnsi="Courier New" w:cs="Courier New"/>
          <w:sz w:val="22"/>
          <w:szCs w:val="22"/>
        </w:rPr>
        <w:t>{</w:t>
      </w:r>
    </w:p>
    <w:p w14:paraId="65BE58F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 xml:space="preserve">; </w:t>
      </w:r>
    </w:p>
    <w:p w14:paraId="526879D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transform: scale(1.04);</w:t>
      </w:r>
    </w:p>
    <w:p w14:paraId="0D15F83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white;</w:t>
      </w:r>
    </w:p>
    <w:p w14:paraId="1EE0B6D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 </w:t>
      </w:r>
    </w:p>
    <w:p w14:paraId="2DD333EB"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w:t>
      </w:r>
    </w:p>
    <w:p w14:paraId="1A7B81BC"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text-align: center;</w:t>
      </w:r>
    </w:p>
    <w:p w14:paraId="0F2CC817"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padding: 10px;</w:t>
      </w:r>
    </w:p>
    <w:p w14:paraId="4404D613"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height: 225px;</w:t>
      </w:r>
    </w:p>
    <w:p w14:paraId="089567D4"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border: 1px solid silver;</w:t>
      </w:r>
    </w:p>
    <w:p w14:paraId="66BCEA15"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border-radius: 5px</w:t>
      </w:r>
    </w:p>
    <w:p w14:paraId="786D1F1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0D4D972F"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.feed input[type= email]{</w:t>
      </w:r>
    </w:p>
    <w:p w14:paraId="74ADAEFA"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padding:5px;</w:t>
      </w:r>
    </w:p>
    <w:p w14:paraId="461EA2E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width: 100%;</w:t>
      </w:r>
    </w:p>
    <w:p w14:paraId="205C8250"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w:t>
      </w:r>
    </w:p>
    <w:p w14:paraId="17FFFD59"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button{</w:t>
      </w:r>
    </w:p>
    <w:p w14:paraId="52A7015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color: black;</w:t>
      </w:r>
    </w:p>
    <w:p w14:paraId="6BEB67C8"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background-color: white;</w:t>
      </w:r>
    </w:p>
    <w:p w14:paraId="40F9433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padding: 10px 20px;</w:t>
      </w:r>
    </w:p>
    <w:p w14:paraId="3593790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lastRenderedPageBreak/>
        <w:t xml:space="preserve">    border-radius: 10px;</w:t>
      </w:r>
    </w:p>
    <w:p w14:paraId="7597E82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transition: .5s;</w:t>
      </w:r>
    </w:p>
    <w:p w14:paraId="5FB1E061"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w:t>
      </w:r>
    </w:p>
    <w:p w14:paraId="45F9DCB4" w14:textId="77777777" w:rsidR="00E7392D" w:rsidRPr="00E7392D" w:rsidRDefault="00E7392D" w:rsidP="00E7392D">
      <w:pPr>
        <w:autoSpaceDE w:val="0"/>
        <w:autoSpaceDN w:val="0"/>
        <w:adjustRightInd w:val="0"/>
        <w:rPr>
          <w:rFonts w:ascii="Courier New" w:hAnsi="Courier New" w:cs="Courier New"/>
          <w:sz w:val="22"/>
          <w:szCs w:val="22"/>
        </w:rPr>
      </w:pPr>
      <w:proofErr w:type="spellStart"/>
      <w:r w:rsidRPr="00E7392D">
        <w:rPr>
          <w:rFonts w:ascii="Courier New" w:hAnsi="Courier New" w:cs="Courier New"/>
          <w:sz w:val="22"/>
          <w:szCs w:val="22"/>
        </w:rPr>
        <w:t>button:hover</w:t>
      </w:r>
      <w:proofErr w:type="spellEnd"/>
      <w:r w:rsidRPr="00E7392D">
        <w:rPr>
          <w:rFonts w:ascii="Courier New" w:hAnsi="Courier New" w:cs="Courier New"/>
          <w:sz w:val="22"/>
          <w:szCs w:val="22"/>
        </w:rPr>
        <w:t>{</w:t>
      </w:r>
    </w:p>
    <w:p w14:paraId="1D94BBB6"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 xml:space="preserve">    background: </w:t>
      </w:r>
      <w:proofErr w:type="spellStart"/>
      <w:r w:rsidRPr="00E7392D">
        <w:rPr>
          <w:rFonts w:ascii="Courier New" w:hAnsi="Courier New" w:cs="Courier New"/>
          <w:sz w:val="22"/>
          <w:szCs w:val="22"/>
        </w:rPr>
        <w:t>greenyellow</w:t>
      </w:r>
      <w:proofErr w:type="spellEnd"/>
      <w:r w:rsidRPr="00E7392D">
        <w:rPr>
          <w:rFonts w:ascii="Courier New" w:hAnsi="Courier New" w:cs="Courier New"/>
          <w:sz w:val="22"/>
          <w:szCs w:val="22"/>
        </w:rPr>
        <w:t>;</w:t>
      </w:r>
    </w:p>
    <w:p w14:paraId="6DF1F22E" w14:textId="77777777" w:rsidR="00E7392D" w:rsidRPr="00E7392D" w:rsidRDefault="00E7392D" w:rsidP="00E7392D">
      <w:pPr>
        <w:autoSpaceDE w:val="0"/>
        <w:autoSpaceDN w:val="0"/>
        <w:adjustRightInd w:val="0"/>
        <w:rPr>
          <w:rFonts w:ascii="Courier New" w:hAnsi="Courier New" w:cs="Courier New"/>
          <w:sz w:val="22"/>
          <w:szCs w:val="22"/>
        </w:rPr>
      </w:pPr>
      <w:r w:rsidRPr="00E7392D">
        <w:rPr>
          <w:rFonts w:ascii="Courier New" w:hAnsi="Courier New" w:cs="Courier New"/>
          <w:sz w:val="22"/>
          <w:szCs w:val="22"/>
        </w:rPr>
        <w:tab/>
        <w:t>color: white;</w:t>
      </w:r>
    </w:p>
    <w:p w14:paraId="7C07356C" w14:textId="6619565F" w:rsidR="00214FC5" w:rsidRPr="00515351" w:rsidRDefault="00515351" w:rsidP="00E7392D">
      <w:pPr>
        <w:autoSpaceDE w:val="0"/>
        <w:autoSpaceDN w:val="0"/>
        <w:adjustRightInd w:val="0"/>
        <w:rPr>
          <w:rFonts w:ascii="Courier New" w:hAnsi="Courier New" w:cs="Courier New"/>
          <w:sz w:val="22"/>
          <w:szCs w:val="22"/>
        </w:rPr>
      </w:pPr>
      <w:r>
        <w:rPr>
          <w:rFonts w:ascii="Courier New" w:hAnsi="Courier New" w:cs="Courier New"/>
          <w:sz w:val="22"/>
          <w:szCs w:val="22"/>
        </w:rPr>
        <w:t>}</w:t>
      </w:r>
    </w:p>
    <w:sectPr w:rsidR="00214FC5" w:rsidRPr="00515351" w:rsidSect="00A6481E">
      <w:pgSz w:w="12240" w:h="15840" w:code="1"/>
      <w:pgMar w:top="720" w:right="720" w:bottom="1080" w:left="720" w:header="144" w:footer="432"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AB8951" w14:textId="77777777" w:rsidR="008251A6" w:rsidRDefault="008251A6" w:rsidP="001205A1">
      <w:r>
        <w:separator/>
      </w:r>
    </w:p>
  </w:endnote>
  <w:endnote w:type="continuationSeparator" w:id="0">
    <w:p w14:paraId="7B219EB4" w14:textId="77777777" w:rsidR="008251A6" w:rsidRDefault="008251A6"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697884697"/>
      <w:docPartObj>
        <w:docPartGallery w:val="Page Numbers (Bottom of Page)"/>
        <w:docPartUnique/>
      </w:docPartObj>
    </w:sdtPr>
    <w:sdtEndPr>
      <w:rPr>
        <w:rStyle w:val="PageNumber"/>
      </w:rPr>
    </w:sdtEndPr>
    <w:sdtContent>
      <w:p w14:paraId="11FF6015" w14:textId="77777777" w:rsidR="00E01605" w:rsidRDefault="00E01605" w:rsidP="00E0160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D15C313" w14:textId="77777777" w:rsidR="00E01605" w:rsidRDefault="00E01605" w:rsidP="001205A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45D589" w14:textId="14BD1E71" w:rsidR="00E01605" w:rsidRDefault="00E01605" w:rsidP="00D42E84">
    <w:pPr>
      <w:pStyle w:val="Footer"/>
      <w:framePr w:wrap="none" w:vAnchor="text" w:hAnchor="margin" w:xAlign="right" w:y="1"/>
      <w:rPr>
        <w:rStyle w:val="PageNumber"/>
      </w:rPr>
    </w:pPr>
  </w:p>
  <w:p w14:paraId="3A26E06D" w14:textId="77777777" w:rsidR="00E01605" w:rsidRDefault="00E0160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9B40B3" w14:textId="77777777" w:rsidR="00E01605" w:rsidRDefault="00E016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A4344D" w14:textId="77777777" w:rsidR="008251A6" w:rsidRDefault="008251A6" w:rsidP="001205A1">
      <w:r>
        <w:separator/>
      </w:r>
    </w:p>
  </w:footnote>
  <w:footnote w:type="continuationSeparator" w:id="0">
    <w:p w14:paraId="26873C3A" w14:textId="77777777" w:rsidR="008251A6" w:rsidRDefault="008251A6" w:rsidP="001205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95CD8" w14:textId="77777777" w:rsidR="00E01605" w:rsidRDefault="00E0160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4762564"/>
      <w:docPartObj>
        <w:docPartGallery w:val="Page Numbers (Top of Page)"/>
        <w:docPartUnique/>
      </w:docPartObj>
    </w:sdtPr>
    <w:sdtEndPr>
      <w:rPr>
        <w:noProof/>
      </w:rPr>
    </w:sdtEndPr>
    <w:sdtContent>
      <w:p w14:paraId="259BA5BF" w14:textId="2AC63464" w:rsidR="00E01605" w:rsidRDefault="00E01605">
        <w:pPr>
          <w:pStyle w:val="Header"/>
          <w:jc w:val="right"/>
        </w:pPr>
        <w:r>
          <w:fldChar w:fldCharType="begin"/>
        </w:r>
        <w:r>
          <w:instrText xml:space="preserve"> PAGE   \* MERGEFORMAT </w:instrText>
        </w:r>
        <w:r>
          <w:fldChar w:fldCharType="separate"/>
        </w:r>
        <w:r w:rsidR="00AB1C95">
          <w:rPr>
            <w:noProof/>
          </w:rPr>
          <w:t>4</w:t>
        </w:r>
        <w:r>
          <w:rPr>
            <w:noProof/>
          </w:rPr>
          <w:fldChar w:fldCharType="end"/>
        </w:r>
      </w:p>
    </w:sdtContent>
  </w:sdt>
  <w:p w14:paraId="58769D37" w14:textId="77777777" w:rsidR="00E01605" w:rsidRDefault="00E0160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586818"/>
      <w:docPartObj>
        <w:docPartGallery w:val="Page Numbers (Top of Page)"/>
        <w:docPartUnique/>
      </w:docPartObj>
    </w:sdtPr>
    <w:sdtEndPr>
      <w:rPr>
        <w:noProof/>
      </w:rPr>
    </w:sdtEndPr>
    <w:sdtContent>
      <w:p w14:paraId="31D39C94" w14:textId="63174292" w:rsidR="00E01605" w:rsidRDefault="00E01605">
        <w:pPr>
          <w:pStyle w:val="Header"/>
          <w:jc w:val="right"/>
        </w:pPr>
        <w:r>
          <w:fldChar w:fldCharType="begin"/>
        </w:r>
        <w:r>
          <w:instrText xml:space="preserve"> PAGE   \* MERGEFORMAT </w:instrText>
        </w:r>
        <w:r>
          <w:fldChar w:fldCharType="separate"/>
        </w:r>
        <w:r w:rsidR="00AB1C95">
          <w:rPr>
            <w:noProof/>
          </w:rPr>
          <w:t>1</w:t>
        </w:r>
        <w:r>
          <w:rPr>
            <w:noProof/>
          </w:rPr>
          <w:fldChar w:fldCharType="end"/>
        </w:r>
      </w:p>
    </w:sdtContent>
  </w:sdt>
  <w:p w14:paraId="25CC0435" w14:textId="77777777" w:rsidR="00E01605" w:rsidRDefault="00E016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1F75AF"/>
    <w:multiLevelType w:val="hybridMultilevel"/>
    <w:tmpl w:val="31A4AC2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2BC3082A"/>
    <w:multiLevelType w:val="hybridMultilevel"/>
    <w:tmpl w:val="CBC01BA0"/>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097DE3"/>
    <w:multiLevelType w:val="multilevel"/>
    <w:tmpl w:val="0809001D"/>
    <w:lvl w:ilvl="0">
      <w:start w:val="1"/>
      <w:numFmt w:val="decimal"/>
      <w:lvlText w:val="%1)"/>
      <w:lvlJc w:val="left"/>
      <w:pPr>
        <w:ind w:left="63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 w15:restartNumberingAfterBreak="0">
    <w:nsid w:val="3FB13114"/>
    <w:multiLevelType w:val="hybridMultilevel"/>
    <w:tmpl w:val="2B361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6D1E75"/>
    <w:multiLevelType w:val="hybridMultilevel"/>
    <w:tmpl w:val="66CABD16"/>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3D1D78"/>
    <w:multiLevelType w:val="hybridMultilevel"/>
    <w:tmpl w:val="9776F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removePersonalInformation/>
  <w:removeDateAndTime/>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2F1"/>
    <w:rsid w:val="000112A4"/>
    <w:rsid w:val="000243AD"/>
    <w:rsid w:val="000C4ED1"/>
    <w:rsid w:val="000C684B"/>
    <w:rsid w:val="001031A5"/>
    <w:rsid w:val="001205A1"/>
    <w:rsid w:val="001221E3"/>
    <w:rsid w:val="00143594"/>
    <w:rsid w:val="0014599C"/>
    <w:rsid w:val="001D42B6"/>
    <w:rsid w:val="00214FC5"/>
    <w:rsid w:val="002232E4"/>
    <w:rsid w:val="00227C0E"/>
    <w:rsid w:val="002877E8"/>
    <w:rsid w:val="002972F1"/>
    <w:rsid w:val="002A21D8"/>
    <w:rsid w:val="002A7C5A"/>
    <w:rsid w:val="002E7243"/>
    <w:rsid w:val="002E7C4E"/>
    <w:rsid w:val="002F3343"/>
    <w:rsid w:val="0031055C"/>
    <w:rsid w:val="003355D4"/>
    <w:rsid w:val="00360878"/>
    <w:rsid w:val="00371EE1"/>
    <w:rsid w:val="003758C8"/>
    <w:rsid w:val="00385B80"/>
    <w:rsid w:val="0039171D"/>
    <w:rsid w:val="003A798E"/>
    <w:rsid w:val="003D1633"/>
    <w:rsid w:val="003E745B"/>
    <w:rsid w:val="00425A99"/>
    <w:rsid w:val="004401DD"/>
    <w:rsid w:val="004918CC"/>
    <w:rsid w:val="00495650"/>
    <w:rsid w:val="00497634"/>
    <w:rsid w:val="004D1A9F"/>
    <w:rsid w:val="004E7FBD"/>
    <w:rsid w:val="00510CB3"/>
    <w:rsid w:val="00515351"/>
    <w:rsid w:val="00533EE1"/>
    <w:rsid w:val="0054529C"/>
    <w:rsid w:val="00564BD2"/>
    <w:rsid w:val="00593309"/>
    <w:rsid w:val="0059410A"/>
    <w:rsid w:val="00595DF6"/>
    <w:rsid w:val="005E6B25"/>
    <w:rsid w:val="005F4F46"/>
    <w:rsid w:val="005F6710"/>
    <w:rsid w:val="0066202C"/>
    <w:rsid w:val="00696FE0"/>
    <w:rsid w:val="006C60E6"/>
    <w:rsid w:val="006F6338"/>
    <w:rsid w:val="00700921"/>
    <w:rsid w:val="00733F11"/>
    <w:rsid w:val="0074343B"/>
    <w:rsid w:val="0075495E"/>
    <w:rsid w:val="00793C23"/>
    <w:rsid w:val="007A0C0B"/>
    <w:rsid w:val="007B0740"/>
    <w:rsid w:val="007B68CF"/>
    <w:rsid w:val="007C1BAB"/>
    <w:rsid w:val="007E5427"/>
    <w:rsid w:val="008251A6"/>
    <w:rsid w:val="00835D9D"/>
    <w:rsid w:val="008A40C7"/>
    <w:rsid w:val="008F5427"/>
    <w:rsid w:val="008F5A6A"/>
    <w:rsid w:val="009116B8"/>
    <w:rsid w:val="00913163"/>
    <w:rsid w:val="00926050"/>
    <w:rsid w:val="00947DA0"/>
    <w:rsid w:val="0096767F"/>
    <w:rsid w:val="00986E1C"/>
    <w:rsid w:val="00990A11"/>
    <w:rsid w:val="009A6C92"/>
    <w:rsid w:val="009A77EF"/>
    <w:rsid w:val="009D688D"/>
    <w:rsid w:val="00A15CF7"/>
    <w:rsid w:val="00A225C0"/>
    <w:rsid w:val="00A24793"/>
    <w:rsid w:val="00A6481E"/>
    <w:rsid w:val="00A779F4"/>
    <w:rsid w:val="00A81248"/>
    <w:rsid w:val="00A91E1D"/>
    <w:rsid w:val="00A95CDE"/>
    <w:rsid w:val="00AB1C95"/>
    <w:rsid w:val="00B107A0"/>
    <w:rsid w:val="00B21747"/>
    <w:rsid w:val="00B25113"/>
    <w:rsid w:val="00B81460"/>
    <w:rsid w:val="00B81858"/>
    <w:rsid w:val="00B9381D"/>
    <w:rsid w:val="00BE5351"/>
    <w:rsid w:val="00C00DE1"/>
    <w:rsid w:val="00C05CAD"/>
    <w:rsid w:val="00C41B7E"/>
    <w:rsid w:val="00C44644"/>
    <w:rsid w:val="00C66528"/>
    <w:rsid w:val="00C764E8"/>
    <w:rsid w:val="00C907AF"/>
    <w:rsid w:val="00C915F0"/>
    <w:rsid w:val="00CC609A"/>
    <w:rsid w:val="00CC7D99"/>
    <w:rsid w:val="00CD1563"/>
    <w:rsid w:val="00CF0E99"/>
    <w:rsid w:val="00D02AEC"/>
    <w:rsid w:val="00D05BB6"/>
    <w:rsid w:val="00D16C0A"/>
    <w:rsid w:val="00D2669A"/>
    <w:rsid w:val="00D32B83"/>
    <w:rsid w:val="00D42E84"/>
    <w:rsid w:val="00D44FAF"/>
    <w:rsid w:val="00D57E91"/>
    <w:rsid w:val="00DE3AE0"/>
    <w:rsid w:val="00DF7046"/>
    <w:rsid w:val="00E01605"/>
    <w:rsid w:val="00E14C28"/>
    <w:rsid w:val="00E65100"/>
    <w:rsid w:val="00E65C65"/>
    <w:rsid w:val="00E7392D"/>
    <w:rsid w:val="00E8274F"/>
    <w:rsid w:val="00EC45D5"/>
    <w:rsid w:val="00EE23C1"/>
    <w:rsid w:val="00F10E26"/>
    <w:rsid w:val="00F14549"/>
    <w:rsid w:val="00FB65B8"/>
    <w:rsid w:val="00FB74DE"/>
    <w:rsid w:val="00FC49AE"/>
    <w:rsid w:val="00FC6CBF"/>
    <w:rsid w:val="00FD2FC3"/>
    <w:rsid w:val="00FD54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F6213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6"/>
    <w:qFormat/>
    <w:rsid w:val="00FC49AE"/>
  </w:style>
  <w:style w:type="paragraph" w:styleId="Heading1">
    <w:name w:val="heading 1"/>
    <w:basedOn w:val="ListParagraph"/>
    <w:next w:val="Normal"/>
    <w:link w:val="Heading1Char"/>
    <w:qFormat/>
    <w:rsid w:val="00143594"/>
    <w:pPr>
      <w:ind w:left="0" w:firstLine="360"/>
      <w:jc w:val="both"/>
      <w:outlineLvl w:val="0"/>
    </w:pPr>
    <w:rPr>
      <w:rFonts w:asciiTheme="majorBidi" w:hAnsiTheme="majorBidi" w:cstheme="majorBidi"/>
      <w:b/>
      <w:bCs/>
      <w:sz w:val="32"/>
      <w:szCs w:val="32"/>
    </w:rPr>
  </w:style>
  <w:style w:type="paragraph" w:styleId="Heading2">
    <w:name w:val="heading 2"/>
    <w:basedOn w:val="Normal"/>
    <w:next w:val="Normal"/>
    <w:link w:val="Heading2Char"/>
    <w:uiPriority w:val="1"/>
    <w:qFormat/>
    <w:rsid w:val="005F6710"/>
    <w:pPr>
      <w:ind w:firstLine="720"/>
      <w:outlineLvl w:val="1"/>
    </w:pPr>
    <w:rPr>
      <w:rFonts w:ascii="Arial" w:hAnsi="Arial" w:cs="Arial"/>
      <w:b/>
      <w:bCs/>
      <w:sz w:val="28"/>
      <w:szCs w:val="28"/>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143594"/>
    <w:rPr>
      <w:rFonts w:asciiTheme="majorBidi" w:hAnsiTheme="majorBidi" w:cstheme="majorBidi"/>
      <w:b/>
      <w:bCs/>
      <w:sz w:val="32"/>
      <w:szCs w:val="32"/>
    </w:rPr>
  </w:style>
  <w:style w:type="character" w:customStyle="1" w:styleId="Heading2Char">
    <w:name w:val="Heading 2 Char"/>
    <w:basedOn w:val="DefaultParagraphFont"/>
    <w:link w:val="Heading2"/>
    <w:uiPriority w:val="1"/>
    <w:rsid w:val="005F6710"/>
    <w:rPr>
      <w:rFonts w:ascii="Arial" w:hAnsi="Arial" w:cs="Arial"/>
      <w:b/>
      <w:bCs/>
      <w:sz w:val="28"/>
      <w:szCs w:val="28"/>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semiHidden/>
    <w:qFormat/>
    <w:rsid w:val="002A21D8"/>
    <w:pPr>
      <w:ind w:left="720"/>
      <w:contextualSpacing/>
    </w:pPr>
  </w:style>
  <w:style w:type="paragraph" w:styleId="NoSpacing">
    <w:name w:val="No Spacing"/>
    <w:basedOn w:val="Normal"/>
    <w:link w:val="NoSpacingChar"/>
    <w:uiPriority w:val="1"/>
    <w:qFormat/>
    <w:rsid w:val="004D1A9F"/>
    <w:pPr>
      <w:ind w:left="1440" w:firstLine="720"/>
    </w:pPr>
    <w:rPr>
      <w:b/>
      <w:bCs/>
      <w:i/>
      <w:iCs/>
    </w:rPr>
  </w:style>
  <w:style w:type="character" w:customStyle="1" w:styleId="NoSpacingChar">
    <w:name w:val="No Spacing Char"/>
    <w:basedOn w:val="DefaultParagraphFont"/>
    <w:link w:val="NoSpacing"/>
    <w:uiPriority w:val="1"/>
    <w:rsid w:val="004D1A9F"/>
    <w:rPr>
      <w:b/>
      <w:bCs/>
      <w:i/>
      <w:iCs/>
    </w:rPr>
  </w:style>
  <w:style w:type="table" w:styleId="TableGridLight">
    <w:name w:val="Grid Table Light"/>
    <w:basedOn w:val="TableNormal"/>
    <w:uiPriority w:val="40"/>
    <w:rsid w:val="002A7C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7C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2A7C5A"/>
    <w:tblPr>
      <w:tblStyleRowBandSize w:val="1"/>
      <w:tblStyleColBandSize w:val="1"/>
      <w:tblBorders>
        <w:top w:val="single" w:sz="4" w:space="0" w:color="F7FDFD" w:themeColor="accent4" w:themeTint="66"/>
        <w:left w:val="single" w:sz="4" w:space="0" w:color="F7FDFD" w:themeColor="accent4" w:themeTint="66"/>
        <w:bottom w:val="single" w:sz="4" w:space="0" w:color="F7FDFD" w:themeColor="accent4" w:themeTint="66"/>
        <w:right w:val="single" w:sz="4" w:space="0" w:color="F7FDFD" w:themeColor="accent4" w:themeTint="66"/>
        <w:insideH w:val="single" w:sz="4" w:space="0" w:color="F7FDFD" w:themeColor="accent4" w:themeTint="66"/>
        <w:insideV w:val="single" w:sz="4" w:space="0" w:color="F7FDFD" w:themeColor="accent4" w:themeTint="66"/>
      </w:tblBorders>
    </w:tblPr>
    <w:tblStylePr w:type="firstRow">
      <w:rPr>
        <w:b/>
        <w:bCs/>
      </w:rPr>
      <w:tblPr/>
      <w:tcPr>
        <w:tcBorders>
          <w:bottom w:val="single" w:sz="12" w:space="0" w:color="F3FCFC" w:themeColor="accent4" w:themeTint="99"/>
        </w:tcBorders>
      </w:tcPr>
    </w:tblStylePr>
    <w:tblStylePr w:type="lastRow">
      <w:rPr>
        <w:b/>
        <w:bCs/>
      </w:rPr>
      <w:tblPr/>
      <w:tcPr>
        <w:tcBorders>
          <w:top w:val="double" w:sz="2" w:space="0" w:color="F3FCFC" w:themeColor="accent4"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2A7C5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2A7C5A"/>
    <w:tblPr>
      <w:tblStyleRowBandSize w:val="1"/>
      <w:tblStyleColBandSize w:val="1"/>
      <w:tblBorders>
        <w:top w:val="single" w:sz="2" w:space="0" w:color="F4F5F8" w:themeColor="accent3" w:themeTint="99"/>
        <w:bottom w:val="single" w:sz="2" w:space="0" w:color="F4F5F8" w:themeColor="accent3" w:themeTint="99"/>
        <w:insideH w:val="single" w:sz="2" w:space="0" w:color="F4F5F8" w:themeColor="accent3" w:themeTint="99"/>
        <w:insideV w:val="single" w:sz="2" w:space="0" w:color="F4F5F8" w:themeColor="accent3" w:themeTint="99"/>
      </w:tblBorders>
    </w:tblPr>
    <w:tblStylePr w:type="firstRow">
      <w:rPr>
        <w:b/>
        <w:bCs/>
      </w:rPr>
      <w:tblPr/>
      <w:tcPr>
        <w:tcBorders>
          <w:top w:val="nil"/>
          <w:bottom w:val="single" w:sz="12" w:space="0" w:color="F4F5F8" w:themeColor="accent3" w:themeTint="99"/>
          <w:insideH w:val="nil"/>
          <w:insideV w:val="nil"/>
        </w:tcBorders>
        <w:shd w:val="clear" w:color="auto" w:fill="FFFFFF" w:themeFill="background1"/>
      </w:tcPr>
    </w:tblStylePr>
    <w:tblStylePr w:type="lastRow">
      <w:rPr>
        <w:b/>
        <w:bCs/>
      </w:rPr>
      <w:tblPr/>
      <w:tcPr>
        <w:tcBorders>
          <w:top w:val="double" w:sz="2" w:space="0" w:color="F4F5F8"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BFC" w:themeFill="accent3" w:themeFillTint="33"/>
      </w:tcPr>
    </w:tblStylePr>
    <w:tblStylePr w:type="band1Horz">
      <w:tblPr/>
      <w:tcPr>
        <w:shd w:val="clear" w:color="auto" w:fill="FBFBFC" w:themeFill="accent3" w:themeFillTint="33"/>
      </w:tcPr>
    </w:tblStylePr>
  </w:style>
  <w:style w:type="table" w:styleId="GridTable2-Accent2">
    <w:name w:val="Grid Table 2 Accent 2"/>
    <w:basedOn w:val="TableNormal"/>
    <w:uiPriority w:val="47"/>
    <w:rsid w:val="002A7C5A"/>
    <w:tblPr>
      <w:tblStyleRowBandSize w:val="1"/>
      <w:tblStyleColBandSize w:val="1"/>
      <w:tblBorders>
        <w:top w:val="single" w:sz="2" w:space="0" w:color="44F9FF" w:themeColor="accent2" w:themeTint="99"/>
        <w:bottom w:val="single" w:sz="2" w:space="0" w:color="44F9FF" w:themeColor="accent2" w:themeTint="99"/>
        <w:insideH w:val="single" w:sz="2" w:space="0" w:color="44F9FF" w:themeColor="accent2" w:themeTint="99"/>
        <w:insideV w:val="single" w:sz="2" w:space="0" w:color="44F9FF" w:themeColor="accent2" w:themeTint="99"/>
      </w:tblBorders>
    </w:tblPr>
    <w:tblStylePr w:type="firstRow">
      <w:rPr>
        <w:b/>
        <w:bCs/>
      </w:rPr>
      <w:tblPr/>
      <w:tcPr>
        <w:tcBorders>
          <w:top w:val="nil"/>
          <w:bottom w:val="single" w:sz="12" w:space="0" w:color="44F9FF" w:themeColor="accent2" w:themeTint="99"/>
          <w:insideH w:val="nil"/>
          <w:insideV w:val="nil"/>
        </w:tcBorders>
        <w:shd w:val="clear" w:color="auto" w:fill="FFFFFF" w:themeFill="background1"/>
      </w:tcPr>
    </w:tblStylePr>
    <w:tblStylePr w:type="lastRow">
      <w:rPr>
        <w:b/>
        <w:bCs/>
      </w:rPr>
      <w:tblPr/>
      <w:tcPr>
        <w:tcBorders>
          <w:top w:val="double" w:sz="2" w:space="0" w:color="44F9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0FDFF" w:themeFill="accent2" w:themeFillTint="33"/>
      </w:tcPr>
    </w:tblStylePr>
    <w:tblStylePr w:type="band1Horz">
      <w:tblPr/>
      <w:tcPr>
        <w:shd w:val="clear" w:color="auto" w:fill="C0FDFF" w:themeFill="accent2" w:themeFillTint="33"/>
      </w:tcPr>
    </w:tblStylePr>
  </w:style>
  <w:style w:type="table" w:styleId="GridTable2-Accent4">
    <w:name w:val="Grid Table 2 Accent 4"/>
    <w:basedOn w:val="TableNormal"/>
    <w:uiPriority w:val="47"/>
    <w:rsid w:val="00E8274F"/>
    <w:tblPr>
      <w:tblStyleRowBandSize w:val="1"/>
      <w:tblStyleColBandSize w:val="1"/>
      <w:tblBorders>
        <w:top w:val="single" w:sz="2" w:space="0" w:color="F3FCFC" w:themeColor="accent4" w:themeTint="99"/>
        <w:bottom w:val="single" w:sz="2" w:space="0" w:color="F3FCFC" w:themeColor="accent4" w:themeTint="99"/>
        <w:insideH w:val="single" w:sz="2" w:space="0" w:color="F3FCFC" w:themeColor="accent4" w:themeTint="99"/>
        <w:insideV w:val="single" w:sz="2" w:space="0" w:color="F3FCFC" w:themeColor="accent4" w:themeTint="99"/>
      </w:tblBorders>
    </w:tblPr>
    <w:tblStylePr w:type="firstRow">
      <w:rPr>
        <w:b/>
        <w:bCs/>
      </w:rPr>
      <w:tblPr/>
      <w:tcPr>
        <w:tcBorders>
          <w:top w:val="nil"/>
          <w:bottom w:val="single" w:sz="12" w:space="0" w:color="F3FCFC" w:themeColor="accent4" w:themeTint="99"/>
          <w:insideH w:val="nil"/>
          <w:insideV w:val="nil"/>
        </w:tcBorders>
        <w:shd w:val="clear" w:color="auto" w:fill="FFFFFF" w:themeFill="background1"/>
      </w:tcPr>
    </w:tblStylePr>
    <w:tblStylePr w:type="lastRow">
      <w:rPr>
        <w:b/>
        <w:bCs/>
      </w:rPr>
      <w:tblPr/>
      <w:tcPr>
        <w:tcBorders>
          <w:top w:val="double" w:sz="2" w:space="0" w:color="F3FCFC"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FEFE" w:themeFill="accent4" w:themeFillTint="33"/>
      </w:tcPr>
    </w:tblStylePr>
    <w:tblStylePr w:type="band1Horz">
      <w:tblPr/>
      <w:tcPr>
        <w:shd w:val="clear" w:color="auto" w:fill="FBFEFE" w:themeFill="accent4" w:themeFillTint="33"/>
      </w:tcPr>
    </w:tblStylePr>
  </w:style>
  <w:style w:type="table" w:styleId="GridTable5Dark">
    <w:name w:val="Grid Table 5 Dark"/>
    <w:basedOn w:val="TableNormal"/>
    <w:uiPriority w:val="50"/>
    <w:rsid w:val="000112A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Heading">
    <w:name w:val="TOC Heading"/>
    <w:basedOn w:val="Heading1"/>
    <w:next w:val="Normal"/>
    <w:uiPriority w:val="39"/>
    <w:unhideWhenUsed/>
    <w:qFormat/>
    <w:rsid w:val="00C907AF"/>
    <w:pPr>
      <w:spacing w:line="259" w:lineRule="auto"/>
      <w:outlineLvl w:val="9"/>
    </w:pPr>
    <w:rPr>
      <w:b w:val="0"/>
      <w:color w:val="0D294E" w:themeColor="accent1" w:themeShade="BF"/>
    </w:rPr>
  </w:style>
  <w:style w:type="paragraph" w:styleId="TOC1">
    <w:name w:val="toc 1"/>
    <w:basedOn w:val="Normal"/>
    <w:next w:val="Normal"/>
    <w:autoRedefine/>
    <w:uiPriority w:val="39"/>
    <w:rsid w:val="00B25113"/>
    <w:pPr>
      <w:spacing w:after="100"/>
    </w:pPr>
  </w:style>
  <w:style w:type="character" w:styleId="Hyperlink">
    <w:name w:val="Hyperlink"/>
    <w:basedOn w:val="DefaultParagraphFont"/>
    <w:uiPriority w:val="99"/>
    <w:unhideWhenUsed/>
    <w:rsid w:val="00B25113"/>
    <w:rPr>
      <w:color w:val="0000FF" w:themeColor="hyperlink"/>
      <w:u w:val="single"/>
    </w:rPr>
  </w:style>
  <w:style w:type="paragraph" w:styleId="Caption">
    <w:name w:val="caption"/>
    <w:basedOn w:val="Normal"/>
    <w:next w:val="Normal"/>
    <w:uiPriority w:val="35"/>
    <w:semiHidden/>
    <w:qFormat/>
    <w:rsid w:val="00FB74DE"/>
    <w:pPr>
      <w:spacing w:after="200"/>
    </w:pPr>
    <w:rPr>
      <w:i/>
      <w:iCs/>
      <w:color w:val="5E5E5E" w:themeColor="text2"/>
      <w:sz w:val="18"/>
      <w:szCs w:val="18"/>
    </w:rPr>
  </w:style>
  <w:style w:type="paragraph" w:styleId="TableofFigures">
    <w:name w:val="table of figures"/>
    <w:basedOn w:val="Normal"/>
    <w:next w:val="Normal"/>
    <w:uiPriority w:val="99"/>
    <w:rsid w:val="00CC609A"/>
  </w:style>
  <w:style w:type="paragraph" w:styleId="TOC2">
    <w:name w:val="toc 2"/>
    <w:basedOn w:val="Normal"/>
    <w:next w:val="Normal"/>
    <w:autoRedefine/>
    <w:uiPriority w:val="39"/>
    <w:rsid w:val="00D05BB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hyperlink" Target="file:///C:\Users\Hafiz%20M.%20Muneeb\Downloads\Courses\ICT\20F-0129,%2020F-0104,20F0170,%2020F-0274,%2020F-0210\Paper%20Work\20F-0129,%2020F-0274,%2020F-0104,%2020F-0170,%2020F-0210.docx"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yperlink" Target="file:///C:\Users\Hafiz%20M.%20Muneeb\Downloads\Courses\ICT\20F-0129,%2020F-0104,20F0170,%2020F-0274,%2020F-0210\Paper%20Work\20F-0129,%2020F-0274,%2020F-0104,%2020F-0170,%2020F-0210.docx"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4.pn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3.png"/><Relationship Id="rId10" Type="http://schemas.openxmlformats.org/officeDocument/2006/relationships/footnotes" Target="footnotes.xml"/><Relationship Id="rId19" Type="http://schemas.openxmlformats.org/officeDocument/2006/relationships/hyperlink" Target="file:///C:\Users\Hafiz%20M.%20Muneeb\Downloads\Courses\ICT\20F-0129,%2020F-0104,20F0170,%2020F-0274,%2020F-0210\Paper%20Work\20F-0129,%2020F-0274,%2020F-0104,%2020F-0170,%2020F-0210.docx"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fiz%20M.%20Muneeb\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Muzaffar Abbas</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4.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5.xml><?xml version="1.0" encoding="utf-8"?>
<ds:datastoreItem xmlns:ds="http://schemas.openxmlformats.org/officeDocument/2006/customXml" ds:itemID="{8873B900-084E-459C-A740-3F5B86C1F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Jazzy student report.dotx</Template>
  <TotalTime>0</TotalTime>
  <Pages>1</Pages>
  <Words>10093</Words>
  <Characters>57531</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Greenland</vt:lpstr>
    </vt:vector>
  </TitlesOfParts>
  <Manager/>
  <Company/>
  <LinksUpToDate>false</LinksUpToDate>
  <CharactersWithSpaces>67490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Besties Gadget Marketing</dc:title>
  <dc:subject/>
  <dc:creator/>
  <cp:keywords/>
  <dc:description/>
  <cp:lastModifiedBy/>
  <cp:revision>1</cp:revision>
  <dcterms:created xsi:type="dcterms:W3CDTF">2020-12-16T10:32:00Z</dcterms:created>
  <dcterms:modified xsi:type="dcterms:W3CDTF">2021-12-19T17:35:00Z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